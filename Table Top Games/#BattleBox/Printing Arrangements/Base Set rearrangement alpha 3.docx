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85" w:rsidRDefault="00353C85">
      <w:pPr>
        <w:rPr>
          <w:rFonts w:cs="Times New Roman"/>
        </w:rPr>
      </w:pPr>
      <w:r>
        <w:rPr>
          <w:noProof/>
        </w:rPr>
        <w:pict>
          <v:group id="_x0000_s1026" style="position:absolute;margin-left:328.95pt;margin-top:-30.5pt;width:179.25pt;height:247.15pt;z-index:251687936" coordorigin="3846,5357" coordsize="3585,4943">
            <v:rect id="_x0000_s1027" style="position:absolute;left:3846;top:5357;width:3585;height:4943" fillcolor="#bfbfbf"/>
            <v:oval id="_x0000_s1028" style="position:absolute;left:4062;top:6392;width:3168;height:3004" fillcolor="#e36c0a">
              <v:textbox style="mso-next-textbox:#_x0000_s1028">
                <w:txbxContent>
                  <w:p w:rsidR="00353C85" w:rsidRPr="00914B40" w:rsidRDefault="00353C85" w:rsidP="00DF1C30">
                    <w:pPr>
                      <w:jc w:val="center"/>
                      <w:rPr>
                        <w:rFonts w:cs="Times New Roman"/>
                        <w:sz w:val="144"/>
                        <w:szCs w:val="144"/>
                        <w:u w:val="thick"/>
                      </w:rPr>
                    </w:pPr>
                    <w:r>
                      <w:rPr>
                        <w:sz w:val="144"/>
                        <w:szCs w:val="144"/>
                        <w:u w:val="thick"/>
                      </w:rPr>
                      <w:t>X</w:t>
                    </w:r>
                  </w:p>
                </w:txbxContent>
              </v:textbox>
            </v:oval>
            <v:shapetype id="_x0000_t202" coordsize="21600,21600" o:spt="202" path="m,l,21600r21600,l21600,xe">
              <v:stroke joinstyle="miter"/>
              <v:path gradientshapeok="t" o:connecttype="rect"/>
            </v:shapetype>
            <v:shape id="_x0000_s1029" type="#_x0000_t202" style="position:absolute;left:3944;top:5497;width:3361;height:352" fillcolor="#e36c0a">
              <v:textbox style="mso-next-textbox:#_x0000_s1029" inset="0,0,0,0">
                <w:txbxContent>
                  <w:p w:rsidR="00353C85" w:rsidRPr="00810B9E" w:rsidRDefault="00353C85" w:rsidP="00DF1C30">
                    <w:pPr>
                      <w:jc w:val="center"/>
                      <w:rPr>
                        <w:rFonts w:cs="Times New Roman"/>
                        <w:sz w:val="24"/>
                        <w:szCs w:val="24"/>
                      </w:rPr>
                    </w:pPr>
                    <w:r>
                      <w:rPr>
                        <w:sz w:val="24"/>
                        <w:szCs w:val="24"/>
                      </w:rPr>
                      <w:t>Boon</w:t>
                    </w:r>
                  </w:p>
                </w:txbxContent>
              </v:textbox>
            </v:shape>
          </v:group>
        </w:pict>
      </w:r>
      <w:r>
        <w:rPr>
          <w:noProof/>
        </w:rPr>
        <w:pict>
          <v:group id="_x0000_s1030" style="position:absolute;margin-left:137.7pt;margin-top:-30.5pt;width:179.25pt;height:247.15pt;z-index:251686912" coordorigin="3846,5357" coordsize="3585,4943">
            <v:rect id="_x0000_s1031" style="position:absolute;left:3846;top:5357;width:3585;height:4943" fillcolor="#bfbfbf"/>
            <v:oval id="_x0000_s1032" style="position:absolute;left:4062;top:6392;width:3168;height:3004" fillcolor="#e36c0a">
              <v:textbox style="mso-next-textbox:#_x0000_s1032">
                <w:txbxContent>
                  <w:p w:rsidR="00353C85" w:rsidRPr="00914B40" w:rsidRDefault="00353C85" w:rsidP="00DF1C30">
                    <w:pPr>
                      <w:jc w:val="center"/>
                      <w:rPr>
                        <w:rFonts w:cs="Times New Roman"/>
                        <w:sz w:val="144"/>
                        <w:szCs w:val="144"/>
                        <w:u w:val="thick"/>
                      </w:rPr>
                    </w:pPr>
                    <w:r>
                      <w:rPr>
                        <w:sz w:val="144"/>
                        <w:szCs w:val="144"/>
                        <w:u w:val="thick"/>
                      </w:rPr>
                      <w:t>X</w:t>
                    </w:r>
                  </w:p>
                </w:txbxContent>
              </v:textbox>
            </v:oval>
            <v:shape id="_x0000_s1033" type="#_x0000_t202" style="position:absolute;left:3944;top:5497;width:3361;height:352" fillcolor="#e36c0a">
              <v:textbox style="mso-next-textbox:#_x0000_s1033" inset="0,0,0,0">
                <w:txbxContent>
                  <w:p w:rsidR="00353C85" w:rsidRPr="00810B9E" w:rsidRDefault="00353C85" w:rsidP="00DF1C30">
                    <w:pPr>
                      <w:jc w:val="center"/>
                      <w:rPr>
                        <w:rFonts w:cs="Times New Roman"/>
                        <w:sz w:val="24"/>
                        <w:szCs w:val="24"/>
                      </w:rPr>
                    </w:pPr>
                    <w:r>
                      <w:rPr>
                        <w:sz w:val="24"/>
                        <w:szCs w:val="24"/>
                      </w:rPr>
                      <w:t>Boon</w:t>
                    </w:r>
                  </w:p>
                </w:txbxContent>
              </v:textbox>
            </v:shape>
          </v:group>
        </w:pict>
      </w:r>
      <w:r>
        <w:rPr>
          <w:noProof/>
        </w:rPr>
        <w:pict>
          <v:group id="_x0000_s1034" style="position:absolute;margin-left:-53.55pt;margin-top:-30.5pt;width:179.25pt;height:247.15pt;z-index:251656192" coordorigin="3846,5357" coordsize="3585,4943">
            <v:rect id="_x0000_s1035" style="position:absolute;left:3846;top:5357;width:3585;height:4943" o:regroupid="83" fillcolor="#bfbfbf"/>
            <v:oval id="_x0000_s1036" style="position:absolute;left:4062;top:6392;width:3168;height:3004" o:regroupid="83" fillcolor="#e36c0a">
              <v:textbox style="mso-next-textbox:#_x0000_s1036">
                <w:txbxContent>
                  <w:p w:rsidR="00353C85" w:rsidRPr="00914B40" w:rsidRDefault="00353C85" w:rsidP="00914B40">
                    <w:pPr>
                      <w:jc w:val="center"/>
                      <w:rPr>
                        <w:rFonts w:cs="Times New Roman"/>
                        <w:sz w:val="144"/>
                        <w:szCs w:val="144"/>
                        <w:u w:val="thick"/>
                      </w:rPr>
                    </w:pPr>
                    <w:r>
                      <w:rPr>
                        <w:sz w:val="144"/>
                        <w:szCs w:val="144"/>
                        <w:u w:val="thick"/>
                      </w:rPr>
                      <w:t>X</w:t>
                    </w:r>
                  </w:p>
                </w:txbxContent>
              </v:textbox>
            </v:oval>
            <v:shape id="_x0000_s1037" type="#_x0000_t202" style="position:absolute;left:3944;top:5497;width:3361;height:352" fillcolor="#e36c0a">
              <v:textbox style="mso-next-textbox:#_x0000_s1037" inset="0,0,0,0">
                <w:txbxContent>
                  <w:p w:rsidR="00353C85" w:rsidRPr="00810B9E" w:rsidRDefault="00353C85" w:rsidP="00BB2082">
                    <w:pPr>
                      <w:jc w:val="center"/>
                      <w:rPr>
                        <w:rFonts w:cs="Times New Roman"/>
                        <w:sz w:val="24"/>
                        <w:szCs w:val="24"/>
                      </w:rPr>
                    </w:pPr>
                    <w:r>
                      <w:rPr>
                        <w:sz w:val="24"/>
                        <w:szCs w:val="24"/>
                      </w:rPr>
                      <w:t>Boon</w:t>
                    </w:r>
                  </w:p>
                </w:txbxContent>
              </v:textbox>
            </v:shape>
          </v:group>
        </w:pict>
      </w:r>
      <w:r>
        <w:rPr>
          <w:noProof/>
        </w:rPr>
        <w:pict>
          <v:shape id="_x0000_s1038" type="#_x0000_t202" style="position:absolute;margin-left:-382.75pt;margin-top:350.35pt;width:290.05pt;height:56.15pt;z-index:251564032">
            <v:textbox style="mso-next-textbox:#_x0000_s1038">
              <w:txbxContent>
                <w:p w:rsidR="00353C85" w:rsidRPr="009B6EB3" w:rsidRDefault="00353C85" w:rsidP="002D44CB">
                  <w:pPr>
                    <w:jc w:val="center"/>
                    <w:rPr>
                      <w:rFonts w:cs="Times New Roman"/>
                      <w:sz w:val="72"/>
                      <w:szCs w:val="72"/>
                    </w:rPr>
                  </w:pPr>
                  <w:r>
                    <w:rPr>
                      <w:sz w:val="72"/>
                      <w:szCs w:val="72"/>
                    </w:rPr>
                    <w:t>Print 1 time</w:t>
                  </w:r>
                </w:p>
              </w:txbxContent>
            </v:textbox>
          </v:shape>
        </w:pict>
      </w:r>
    </w:p>
    <w:p w:rsidR="00353C85" w:rsidRDefault="00353C85">
      <w:pPr>
        <w:rPr>
          <w:rFonts w:cs="Times New Roman"/>
        </w:rPr>
      </w:pPr>
    </w:p>
    <w:p w:rsidR="00353C85" w:rsidRDefault="00353C85">
      <w:pPr>
        <w:rPr>
          <w:rFonts w:cs="Times New Roman"/>
        </w:rPr>
      </w:pPr>
      <w:r>
        <w:rPr>
          <w:noProof/>
        </w:rPr>
        <w:pict>
          <v:shape id="_x0000_s1039" type="#_x0000_t202" style="position:absolute;margin-left:174.85pt;margin-top:461.9pt;width:62.6pt;height:133.9pt;z-index:251691008">
            <v:textbox style="mso-next-textbox:#_x0000_s1039;mso-fit-shape-to-text:t">
              <w:txbxContent>
                <w:p w:rsidR="00353C85" w:rsidRDefault="00353C85">
                  <w:r>
                    <w:t>2</w:t>
                  </w:r>
                </w:p>
              </w:txbxContent>
            </v:textbox>
          </v:shape>
        </w:pict>
      </w:r>
      <w:r>
        <w:rPr>
          <w:noProof/>
        </w:rPr>
        <w:pict>
          <v:group id="_x0000_s1040" style="position:absolute;margin-left:137.7pt;margin-top:173.75pt;width:179.25pt;height:247.15pt;z-index:251689984" coordorigin="3846,5357" coordsize="3585,4943">
            <v:rect id="_x0000_s1041" style="position:absolute;left:3846;top:5357;width:3585;height:4943" fillcolor="#bfbfbf"/>
            <v:oval id="_x0000_s1042" style="position:absolute;left:4062;top:6392;width:3168;height:3004" fillcolor="#e36c0a">
              <v:textbox style="mso-next-textbox:#_x0000_s1042">
                <w:txbxContent>
                  <w:p w:rsidR="00353C85" w:rsidRPr="00914B40" w:rsidRDefault="00353C85" w:rsidP="00DF1C30">
                    <w:pPr>
                      <w:jc w:val="center"/>
                      <w:rPr>
                        <w:rFonts w:cs="Times New Roman"/>
                        <w:sz w:val="144"/>
                        <w:szCs w:val="144"/>
                        <w:u w:val="thick"/>
                      </w:rPr>
                    </w:pPr>
                    <w:r>
                      <w:rPr>
                        <w:sz w:val="144"/>
                        <w:szCs w:val="144"/>
                        <w:u w:val="thick"/>
                      </w:rPr>
                      <w:t>X</w:t>
                    </w:r>
                  </w:p>
                </w:txbxContent>
              </v:textbox>
            </v:oval>
            <v:shape id="_x0000_s1043" type="#_x0000_t202" style="position:absolute;left:3944;top:5497;width:3361;height:352" fillcolor="#e36c0a">
              <v:textbox style="mso-next-textbox:#_x0000_s1043" inset="0,0,0,0">
                <w:txbxContent>
                  <w:p w:rsidR="00353C85" w:rsidRPr="00810B9E" w:rsidRDefault="00353C85" w:rsidP="00DF1C30">
                    <w:pPr>
                      <w:jc w:val="center"/>
                      <w:rPr>
                        <w:rFonts w:cs="Times New Roman"/>
                        <w:sz w:val="24"/>
                        <w:szCs w:val="24"/>
                      </w:rPr>
                    </w:pPr>
                    <w:r>
                      <w:rPr>
                        <w:sz w:val="24"/>
                        <w:szCs w:val="24"/>
                      </w:rPr>
                      <w:t>Boon</w:t>
                    </w:r>
                  </w:p>
                </w:txbxContent>
              </v:textbox>
            </v:shape>
          </v:group>
        </w:pict>
      </w:r>
      <w:r>
        <w:rPr>
          <w:noProof/>
        </w:rPr>
        <w:pict>
          <v:group id="_x0000_s1044" style="position:absolute;margin-left:-53.55pt;margin-top:173.75pt;width:179.25pt;height:247.15pt;z-index:251688960" coordorigin="3846,5357" coordsize="3585,4943">
            <v:rect id="_x0000_s1045" style="position:absolute;left:3846;top:5357;width:3585;height:4943" fillcolor="#bfbfbf"/>
            <v:oval id="_x0000_s1046" style="position:absolute;left:4062;top:6392;width:3168;height:3004" fillcolor="#e36c0a">
              <v:textbox style="mso-next-textbox:#_x0000_s1046">
                <w:txbxContent>
                  <w:p w:rsidR="00353C85" w:rsidRPr="00914B40" w:rsidRDefault="00353C85" w:rsidP="00DF1C30">
                    <w:pPr>
                      <w:jc w:val="center"/>
                      <w:rPr>
                        <w:rFonts w:cs="Times New Roman"/>
                        <w:sz w:val="144"/>
                        <w:szCs w:val="144"/>
                        <w:u w:val="thick"/>
                      </w:rPr>
                    </w:pPr>
                    <w:r>
                      <w:rPr>
                        <w:sz w:val="144"/>
                        <w:szCs w:val="144"/>
                        <w:u w:val="thick"/>
                      </w:rPr>
                      <w:t>X</w:t>
                    </w:r>
                  </w:p>
                </w:txbxContent>
              </v:textbox>
            </v:oval>
            <v:shape id="_x0000_s1047" type="#_x0000_t202" style="position:absolute;left:3944;top:5497;width:3361;height:352" fillcolor="#e36c0a">
              <v:textbox style="mso-next-textbox:#_x0000_s1047" inset="0,0,0,0">
                <w:txbxContent>
                  <w:p w:rsidR="00353C85" w:rsidRPr="00810B9E" w:rsidRDefault="00353C85" w:rsidP="00DF1C30">
                    <w:pPr>
                      <w:jc w:val="center"/>
                      <w:rPr>
                        <w:rFonts w:cs="Times New Roman"/>
                        <w:sz w:val="24"/>
                        <w:szCs w:val="24"/>
                      </w:rPr>
                    </w:pPr>
                    <w:r>
                      <w:rPr>
                        <w:sz w:val="24"/>
                        <w:szCs w:val="24"/>
                      </w:rPr>
                      <w:t>Boon</w:t>
                    </w:r>
                  </w:p>
                </w:txbxContent>
              </v:textbox>
            </v:shape>
          </v:group>
        </w:pict>
      </w:r>
      <w:r>
        <w:rPr>
          <w:rFonts w:cs="Times New Roman"/>
        </w:rPr>
        <w:br w:type="page"/>
      </w:r>
    </w:p>
    <w:p w:rsidR="00353C85" w:rsidRDefault="00353C85">
      <w:pPr>
        <w:rPr>
          <w:rFonts w:cs="Times New Roman"/>
        </w:rPr>
      </w:pPr>
      <w:r>
        <w:rPr>
          <w:noProof/>
        </w:rPr>
        <w:pict>
          <v:shape id="_x0000_s1048" type="#_x0000_t202" style="position:absolute;margin-left:477pt;margin-top:-45pt;width:63pt;height:80.15pt;z-index:251565056" wrapcoords="0 0 21600 0 21600 21600 0 21600 0 0" filled="f" stroked="f">
            <v:fill o:detectmouseclick="t"/>
            <v:textbox style="layout-flow:vertical;mso-layout-flow-alt:bottom-to-top;mso-next-textbox:#_x0000_s1048" inset=",7.2pt,,7.2pt">
              <w:txbxContent>
                <w:p w:rsidR="00353C85" w:rsidRPr="00DF1C30" w:rsidRDefault="00353C85" w:rsidP="00DF1C30">
                  <w:pPr>
                    <w:rPr>
                      <w:rFonts w:cs="Times New Roman"/>
                    </w:rPr>
                  </w:pPr>
                </w:p>
              </w:txbxContent>
            </v:textbox>
            <w10:wrap type="through"/>
          </v:shape>
        </w:pict>
      </w:r>
      <w:r>
        <w:rPr>
          <w:noProof/>
        </w:rPr>
        <w:pict>
          <v:shape id="_x0000_s1049" type="#_x0000_t202" style="position:absolute;margin-left:-382.75pt;margin-top:375.8pt;width:290.05pt;height:56.15pt;z-index:251563008">
            <v:textbox style="mso-next-textbox:#_x0000_s1049">
              <w:txbxContent>
                <w:p w:rsidR="00353C85" w:rsidRPr="009B6EB3" w:rsidRDefault="00353C85" w:rsidP="00F55678">
                  <w:pPr>
                    <w:jc w:val="center"/>
                    <w:rPr>
                      <w:rFonts w:cs="Times New Roman"/>
                      <w:sz w:val="72"/>
                      <w:szCs w:val="72"/>
                    </w:rPr>
                  </w:pPr>
                  <w:r>
                    <w:rPr>
                      <w:sz w:val="72"/>
                      <w:szCs w:val="72"/>
                    </w:rPr>
                    <w:t>Print 1 time</w:t>
                  </w:r>
                </w:p>
              </w:txbxContent>
            </v:textbox>
          </v:shape>
        </w:pict>
      </w:r>
    </w:p>
    <w:p w:rsidR="00353C85" w:rsidRDefault="00353C85">
      <w:pPr>
        <w:rPr>
          <w:rFonts w:cs="Times New Roman"/>
        </w:rPr>
      </w:pPr>
    </w:p>
    <w:p w:rsidR="00353C85" w:rsidRDefault="00353C85">
      <w:pPr>
        <w:rPr>
          <w:rFonts w:cs="Times New Roman"/>
        </w:rPr>
      </w:pPr>
      <w:r>
        <w:rPr>
          <w:noProof/>
        </w:rPr>
        <w:pict>
          <v:shape id="_x0000_s1050" type="#_x0000_t202" style="position:absolute;margin-left:253.9pt;margin-top:491.25pt;width:67.65pt;height:133.15pt;z-index:251698176">
            <v:textbox style="mso-next-textbox:#_x0000_s1050;mso-fit-shape-to-text:t">
              <w:txbxContent>
                <w:p w:rsidR="00353C85" w:rsidRDefault="00353C85" w:rsidP="00DF1C30">
                  <w:r>
                    <w:t>3</w:t>
                  </w:r>
                </w:p>
              </w:txbxContent>
            </v:textbox>
          </v:shape>
        </w:pict>
      </w:r>
      <w:r>
        <w:rPr>
          <w:noProof/>
        </w:rPr>
        <w:pict>
          <v:group id="_x0000_s1051" style="position:absolute;margin-left:310.8pt;margin-top:172.1pt;width:179.25pt;height:247.15pt;z-index:251697152" coordorigin="7785,403" coordsize="3585,4943">
            <v:group id="_x0000_s1052" style="position:absolute;left:7785;top:403;width:3585;height:4943" coordorigin="7061,4528" coordsize="3585,4943">
              <v:rect id="_x0000_s1053" style="position:absolute;left:7061;top:4528;width:3585;height:4943" fillcolor="#938953"/>
              <v:shape id="_x0000_s1054" type="#_x0000_t202" style="position:absolute;left:7187;top:5571;width:3355;height:1362">
                <v:textbox style="mso-next-textbox:#_x0000_s1054" inset="0,0,0,0">
                  <w:txbxContent>
                    <w:p w:rsidR="00353C85" w:rsidRDefault="00353C85" w:rsidP="00DF1C30">
                      <w:pPr>
                        <w:jc w:val="center"/>
                      </w:pPr>
                      <w:r>
                        <w:t>Choose an opponent to Discard 2 cards from their Hand</w:t>
                      </w:r>
                    </w:p>
                  </w:txbxContent>
                </v:textbox>
              </v:shape>
              <v:shape id="_x0000_s1055" type="#_x0000_t202" style="position:absolute;left:7187;top:4636;width:3355;height:863">
                <v:textbox style="mso-next-textbox:#_x0000_s1055"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56" type="#_x0000_t202" style="position:absolute;left:7257;top:4789;width:3193;height:566">
                <v:fill opacity="0"/>
                <v:textbox style="mso-next-textbox:#_x0000_s1056" inset="0,0,0,0">
                  <w:txbxContent>
                    <w:p w:rsidR="00353C85" w:rsidRPr="005D6663" w:rsidRDefault="00353C85" w:rsidP="00DF1C30">
                      <w:pPr>
                        <w:jc w:val="center"/>
                        <w:rPr>
                          <w:rFonts w:cs="Times New Roman"/>
                          <w:sz w:val="36"/>
                          <w:szCs w:val="36"/>
                        </w:rPr>
                      </w:pPr>
                      <w:r>
                        <w:rPr>
                          <w:sz w:val="36"/>
                          <w:szCs w:val="36"/>
                        </w:rPr>
                        <w:t>Displacement</w:t>
                      </w:r>
                    </w:p>
                  </w:txbxContent>
                </v:textbox>
              </v:shape>
              <v:shape id="_x0000_s1057" type="#_x0000_t202" style="position:absolute;left:7187;top:8495;width:3355;height:863">
                <v:textbox style="mso-next-textbox:#_x0000_s1057"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58" type="#_x0000_t202" style="position:absolute;left:7187;top:7038;width:3355;height:1362">
                <v:textbox style="mso-next-textbox:#_x0000_s1058" inset="0,0,0,0">
                  <w:txbxContent>
                    <w:p w:rsidR="00353C85" w:rsidRPr="00295FE5" w:rsidRDefault="00353C85" w:rsidP="00DF1C30">
                      <w:pPr>
                        <w:jc w:val="center"/>
                        <w:rPr>
                          <w:rFonts w:cs="Times New Roman"/>
                        </w:rPr>
                      </w:pPr>
                      <w:r>
                        <w:t>All opponents Discard 1 card</w:t>
                      </w:r>
                    </w:p>
                  </w:txbxContent>
                </v:textbox>
              </v:shape>
              <v:shape id="_x0000_s1059" type="#_x0000_t202" style="position:absolute;left:7919;top:6868;width:1932;height:209">
                <v:textbox style="mso-next-textbox:#_x0000_s1059"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DF1C30">
                      <w:pPr>
                        <w:rPr>
                          <w:rFonts w:cs="Times New Roman"/>
                        </w:rPr>
                      </w:pPr>
                    </w:p>
                  </w:txbxContent>
                </v:textbox>
              </v:shape>
              <v:shape id="_x0000_s1060" type="#_x0000_t202" style="position:absolute;left:7257;top:8635;width:3193;height:566">
                <v:fill opacity="0"/>
                <v:textbox style="mso-next-textbox:#_x0000_s1060" inset="0,0,0,0">
                  <w:txbxContent>
                    <w:p w:rsidR="00353C85" w:rsidRPr="005D6663" w:rsidRDefault="00353C85" w:rsidP="00DF1C30">
                      <w:pPr>
                        <w:jc w:val="center"/>
                        <w:rPr>
                          <w:rFonts w:cs="Times New Roman"/>
                          <w:sz w:val="36"/>
                          <w:szCs w:val="36"/>
                        </w:rPr>
                      </w:pPr>
                      <w:r>
                        <w:rPr>
                          <w:sz w:val="36"/>
                          <w:szCs w:val="36"/>
                        </w:rPr>
                        <w:t>Repositioning</w:t>
                      </w:r>
                    </w:p>
                  </w:txbxContent>
                </v:textbox>
              </v:shape>
            </v:group>
            <v:shape id="_x0000_s1061" type="#_x0000_t202" style="position:absolute;left:10441;top:3990;width:810;height:300" filled="f" fillcolor="#c6c224" stroked="f">
              <v:textbox style="mso-next-textbox:#_x0000_s1061" inset="0,0,0,0">
                <w:txbxContent>
                  <w:p w:rsidR="00353C85" w:rsidRDefault="00353C85" w:rsidP="00DF1C30">
                    <w:pPr>
                      <w:jc w:val="right"/>
                      <w:rPr>
                        <w:rFonts w:cs="Times New Roman"/>
                      </w:rPr>
                    </w:pPr>
                  </w:p>
                </w:txbxContent>
              </v:textbox>
            </v:shape>
          </v:group>
        </w:pict>
      </w:r>
      <w:r>
        <w:rPr>
          <w:noProof/>
        </w:rPr>
        <w:pict>
          <v:group id="_x0000_s1062" style="position:absolute;margin-left:124.1pt;margin-top:171.85pt;width:179.25pt;height:247.15pt;z-index:251696128" coordorigin="7785,403" coordsize="3585,4943">
            <v:group id="_x0000_s1063" style="position:absolute;left:7785;top:403;width:3585;height:4943" coordorigin="7061,4528" coordsize="3585,4943">
              <v:rect id="_x0000_s1064" style="position:absolute;left:7061;top:4528;width:3585;height:4943" fillcolor="#938953"/>
              <v:shape id="_x0000_s1065" type="#_x0000_t202" style="position:absolute;left:7187;top:5571;width:3355;height:1362">
                <v:textbox style="mso-next-textbox:#_x0000_s1065" inset="0,0,0,0">
                  <w:txbxContent>
                    <w:p w:rsidR="00353C85" w:rsidRDefault="00353C85" w:rsidP="00DF1C30">
                      <w:pPr>
                        <w:spacing w:after="0"/>
                        <w:jc w:val="center"/>
                      </w:pPr>
                      <w:r w:rsidRPr="00593EED">
                        <w:t xml:space="preserve">Draw the top </w:t>
                      </w:r>
                      <w:r>
                        <w:t>card from the Item</w:t>
                      </w:r>
                      <w:r w:rsidRPr="00593EED">
                        <w:t xml:space="preserve"> </w:t>
                      </w:r>
                      <w:r>
                        <w:t xml:space="preserve">Discard Pile and then discard this card.  </w:t>
                      </w:r>
                    </w:p>
                    <w:p w:rsidR="00353C85" w:rsidRPr="002F16CF" w:rsidRDefault="00353C85" w:rsidP="00DF1C30">
                      <w:pPr>
                        <w:spacing w:after="0"/>
                        <w:jc w:val="center"/>
                        <w:rPr>
                          <w:rFonts w:cs="Times New Roman"/>
                        </w:rPr>
                      </w:pPr>
                      <w:r>
                        <w:t>+1 Item</w:t>
                      </w:r>
                    </w:p>
                  </w:txbxContent>
                </v:textbox>
              </v:shape>
              <v:shape id="_x0000_s1066" type="#_x0000_t202" style="position:absolute;left:7187;top:4636;width:3355;height:863">
                <v:textbox style="mso-next-textbox:#_x0000_s1066"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67" type="#_x0000_t202" style="position:absolute;left:7257;top:4789;width:3193;height:566">
                <v:fill opacity="0"/>
                <v:textbox style="mso-next-textbox:#_x0000_s1067" inset="0,0,0,0">
                  <w:txbxContent>
                    <w:p w:rsidR="00353C85" w:rsidRPr="005D6663" w:rsidRDefault="00353C85" w:rsidP="00DF1C30">
                      <w:pPr>
                        <w:jc w:val="center"/>
                        <w:rPr>
                          <w:rFonts w:cs="Times New Roman"/>
                          <w:sz w:val="36"/>
                          <w:szCs w:val="36"/>
                        </w:rPr>
                      </w:pPr>
                      <w:r>
                        <w:rPr>
                          <w:sz w:val="36"/>
                          <w:szCs w:val="36"/>
                        </w:rPr>
                        <w:t>Salvage</w:t>
                      </w:r>
                    </w:p>
                  </w:txbxContent>
                </v:textbox>
              </v:shape>
              <v:shape id="_x0000_s1068" type="#_x0000_t202" style="position:absolute;left:7187;top:8495;width:3355;height:863">
                <v:textbox style="mso-next-textbox:#_x0000_s1068"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69" type="#_x0000_t202" style="position:absolute;left:7187;top:7038;width:3355;height:1362">
                <v:textbox style="mso-next-textbox:#_x0000_s1069" inset="0,0,0,0">
                  <w:txbxContent>
                    <w:p w:rsidR="00353C85" w:rsidRPr="002F16CF" w:rsidRDefault="00353C85" w:rsidP="00DF1C30">
                      <w:pPr>
                        <w:jc w:val="center"/>
                        <w:rPr>
                          <w:rFonts w:cs="Times New Roman"/>
                        </w:rPr>
                      </w:pPr>
                      <w:r w:rsidRPr="00593EED">
                        <w:t xml:space="preserve">Draw the top </w:t>
                      </w:r>
                      <w:r>
                        <w:t>card from the Coin Discard Pile</w:t>
                      </w:r>
                    </w:p>
                    <w:p w:rsidR="00353C85" w:rsidRPr="00963C7A" w:rsidRDefault="00353C85" w:rsidP="00DF1C30">
                      <w:pPr>
                        <w:rPr>
                          <w:rFonts w:cs="Times New Roman"/>
                        </w:rPr>
                      </w:pPr>
                    </w:p>
                  </w:txbxContent>
                </v:textbox>
              </v:shape>
              <v:shape id="_x0000_s1070" type="#_x0000_t202" style="position:absolute;left:7919;top:6868;width:1932;height:209">
                <v:textbox style="mso-next-textbox:#_x0000_s1070"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DF1C30">
                      <w:pPr>
                        <w:rPr>
                          <w:rFonts w:cs="Times New Roman"/>
                        </w:rPr>
                      </w:pPr>
                    </w:p>
                  </w:txbxContent>
                </v:textbox>
              </v:shape>
              <v:shape id="_x0000_s1071" type="#_x0000_t202" style="position:absolute;left:7257;top:8635;width:3193;height:566">
                <v:fill opacity="0"/>
                <v:textbox style="mso-next-textbox:#_x0000_s1071" inset="0,0,0,0">
                  <w:txbxContent>
                    <w:p w:rsidR="00353C85" w:rsidRPr="005D6663" w:rsidRDefault="00353C85" w:rsidP="00DF1C30">
                      <w:pPr>
                        <w:jc w:val="center"/>
                        <w:rPr>
                          <w:rFonts w:cs="Times New Roman"/>
                          <w:sz w:val="36"/>
                          <w:szCs w:val="36"/>
                        </w:rPr>
                      </w:pPr>
                      <w:r>
                        <w:rPr>
                          <w:sz w:val="36"/>
                          <w:szCs w:val="36"/>
                        </w:rPr>
                        <w:t>Recycle</w:t>
                      </w:r>
                    </w:p>
                  </w:txbxContent>
                </v:textbox>
              </v:shape>
            </v:group>
            <v:shape id="_x0000_s1072" type="#_x0000_t202" style="position:absolute;left:10441;top:3990;width:810;height:300" filled="f" fillcolor="#c6c224" stroked="f">
              <v:textbox style="mso-next-textbox:#_x0000_s1072" inset="0,0,0,0">
                <w:txbxContent>
                  <w:p w:rsidR="00353C85" w:rsidRDefault="00353C85" w:rsidP="00DF1C30">
                    <w:pPr>
                      <w:jc w:val="right"/>
                      <w:rPr>
                        <w:rFonts w:cs="Times New Roman"/>
                      </w:rPr>
                    </w:pPr>
                  </w:p>
                </w:txbxContent>
              </v:textbox>
            </v:shape>
          </v:group>
        </w:pict>
      </w:r>
      <w:r>
        <w:rPr>
          <w:noProof/>
        </w:rPr>
        <w:pict>
          <v:group id="_x0000_s1073" style="position:absolute;margin-left:-63.8pt;margin-top:172.1pt;width:179.25pt;height:247.15pt;z-index:251695104" coordorigin="293,5675" coordsize="3585,4943">
            <v:group id="_x0000_s1074" style="position:absolute;left:293;top:5675;width:3585;height:4943" coordorigin="7061,4528" coordsize="3585,4943">
              <v:rect id="_x0000_s1075" style="position:absolute;left:7061;top:4528;width:3585;height:4943" fillcolor="#938953"/>
              <v:shape id="_x0000_s1076" type="#_x0000_t202" style="position:absolute;left:7187;top:5571;width:3355;height:1362">
                <v:textbox style="mso-next-textbox:#_x0000_s1076" inset="0,0,0,0">
                  <w:txbxContent>
                    <w:p w:rsidR="00353C85" w:rsidRPr="00B13333" w:rsidRDefault="00353C85" w:rsidP="00DF1C30">
                      <w:pPr>
                        <w:jc w:val="center"/>
                        <w:rPr>
                          <w:rFonts w:cs="Times New Roman"/>
                        </w:rPr>
                      </w:pPr>
                      <w:r>
                        <w:t>Deal 1 damage to an opponent’s Champion</w:t>
                      </w:r>
                    </w:p>
                  </w:txbxContent>
                </v:textbox>
              </v:shape>
              <v:shape id="_x0000_s1077" type="#_x0000_t202" style="position:absolute;left:7187;top:4636;width:3355;height:863">
                <v:textbox style="mso-next-textbox:#_x0000_s1077"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78" type="#_x0000_t202" style="position:absolute;left:7257;top:4789;width:3193;height:566">
                <v:fill opacity="0"/>
                <v:textbox style="mso-next-textbox:#_x0000_s1078" inset="0,0,0,0">
                  <w:txbxContent>
                    <w:p w:rsidR="00353C85" w:rsidRPr="005D6663" w:rsidRDefault="00353C85" w:rsidP="00DF1C30">
                      <w:pPr>
                        <w:jc w:val="center"/>
                        <w:rPr>
                          <w:rFonts w:cs="Times New Roman"/>
                          <w:sz w:val="36"/>
                          <w:szCs w:val="36"/>
                        </w:rPr>
                      </w:pPr>
                      <w:r>
                        <w:rPr>
                          <w:sz w:val="36"/>
                          <w:szCs w:val="36"/>
                        </w:rPr>
                        <w:t>Scorching Flames</w:t>
                      </w:r>
                    </w:p>
                  </w:txbxContent>
                </v:textbox>
              </v:shape>
              <v:shape id="_x0000_s1079" type="#_x0000_t202" style="position:absolute;left:7187;top:8495;width:3355;height:863">
                <v:textbox style="mso-next-textbox:#_x0000_s1079"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80" type="#_x0000_t202" style="position:absolute;left:7187;top:7038;width:3355;height:1362">
                <v:textbox style="mso-next-textbox:#_x0000_s1080" inset="0,0,0,0">
                  <w:txbxContent>
                    <w:p w:rsidR="00353C85" w:rsidRPr="00381A94" w:rsidRDefault="00353C85" w:rsidP="00DF1C30">
                      <w:pPr>
                        <w:pStyle w:val="NoSpacing"/>
                        <w:jc w:val="center"/>
                      </w:pPr>
                      <w:r w:rsidRPr="00381A94">
                        <w:t>Restore 1 Health to a Champion</w:t>
                      </w:r>
                    </w:p>
                  </w:txbxContent>
                </v:textbox>
              </v:shape>
              <v:shape id="_x0000_s1081" type="#_x0000_t202" style="position:absolute;left:7919;top:6868;width:1932;height:209">
                <v:textbox style="mso-next-textbox:#_x0000_s1081"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DF1C30">
                      <w:pPr>
                        <w:rPr>
                          <w:rFonts w:cs="Times New Roman"/>
                        </w:rPr>
                      </w:pPr>
                    </w:p>
                  </w:txbxContent>
                </v:textbox>
              </v:shape>
              <v:shape id="_x0000_s1082" type="#_x0000_t202" style="position:absolute;left:7257;top:8635;width:3193;height:566">
                <v:fill opacity="0"/>
                <v:textbox style="mso-next-textbox:#_x0000_s1082" inset="0,0,0,0">
                  <w:txbxContent>
                    <w:p w:rsidR="00353C85" w:rsidRPr="00AA2559" w:rsidRDefault="00353C85" w:rsidP="00DF1C30">
                      <w:pPr>
                        <w:jc w:val="center"/>
                        <w:rPr>
                          <w:rFonts w:cs="Times New Roman"/>
                        </w:rPr>
                      </w:pPr>
                      <w:r>
                        <w:rPr>
                          <w:sz w:val="36"/>
                          <w:szCs w:val="36"/>
                        </w:rPr>
                        <w:t>Hot Soup</w:t>
                      </w:r>
                    </w:p>
                  </w:txbxContent>
                </v:textbox>
              </v:shape>
            </v:group>
            <v:shape id="_x0000_s1083" type="#_x0000_t202" style="position:absolute;left:2949;top:9247;width:810;height:300" filled="f" fillcolor="#c6c224" stroked="f">
              <v:textbox style="mso-next-textbox:#_x0000_s1083" inset="0,0,0,0">
                <w:txbxContent>
                  <w:p w:rsidR="00353C85" w:rsidRDefault="00353C85" w:rsidP="00DF1C30">
                    <w:pPr>
                      <w:jc w:val="right"/>
                      <w:rPr>
                        <w:rFonts w:cs="Times New Roman"/>
                      </w:rPr>
                    </w:pPr>
                  </w:p>
                </w:txbxContent>
              </v:textbox>
            </v:shape>
          </v:group>
        </w:pict>
      </w:r>
      <w:r>
        <w:rPr>
          <w:noProof/>
        </w:rPr>
        <w:pict>
          <v:group id="_x0000_s1084" style="position:absolute;margin-left:310.8pt;margin-top:-85.85pt;width:179.25pt;height:247.15pt;z-index:251694080" coordorigin="7785,403" coordsize="3585,4943">
            <v:group id="_x0000_s1085" style="position:absolute;left:7785;top:403;width:3585;height:4943" coordorigin="7061,4528" coordsize="3585,4943">
              <v:rect id="_x0000_s1086" style="position:absolute;left:7061;top:4528;width:3585;height:4943" fillcolor="#938953"/>
              <v:shape id="_x0000_s1087" type="#_x0000_t202" style="position:absolute;left:7187;top:5571;width:3355;height:1362">
                <v:textbox style="mso-next-textbox:#_x0000_s1087" inset="0,0,0,0">
                  <w:txbxContent>
                    <w:p w:rsidR="00353C85" w:rsidRPr="002E6629" w:rsidRDefault="00353C85" w:rsidP="00DF1C30">
                      <w:pPr>
                        <w:jc w:val="center"/>
                        <w:rPr>
                          <w:rFonts w:cs="Times New Roman"/>
                        </w:rPr>
                      </w:pPr>
                      <w:r w:rsidRPr="002E6629">
                        <w:t xml:space="preserve">+1 </w:t>
                      </w:r>
                      <w:r>
                        <w:t>Crystal</w:t>
                      </w:r>
                    </w:p>
                    <w:p w:rsidR="00353C85" w:rsidRPr="002E6629" w:rsidRDefault="00353C85" w:rsidP="00DF1C30">
                      <w:pPr>
                        <w:jc w:val="center"/>
                        <w:rPr>
                          <w:rFonts w:cs="Times New Roman"/>
                        </w:rPr>
                      </w:pPr>
                    </w:p>
                  </w:txbxContent>
                </v:textbox>
              </v:shape>
              <v:shape id="_x0000_s1088" type="#_x0000_t202" style="position:absolute;left:7187;top:4636;width:3355;height:863">
                <v:textbox style="mso-next-textbox:#_x0000_s1088"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89" type="#_x0000_t202" style="position:absolute;left:7257;top:4789;width:3193;height:566">
                <v:fill opacity="0"/>
                <v:textbox style="mso-next-textbox:#_x0000_s1089" inset="0,0,0,0">
                  <w:txbxContent>
                    <w:p w:rsidR="00353C85" w:rsidRPr="005D6663" w:rsidRDefault="00353C85" w:rsidP="00DF1C30">
                      <w:pPr>
                        <w:jc w:val="center"/>
                        <w:rPr>
                          <w:rFonts w:cs="Times New Roman"/>
                          <w:sz w:val="36"/>
                          <w:szCs w:val="36"/>
                        </w:rPr>
                      </w:pPr>
                      <w:r>
                        <w:rPr>
                          <w:sz w:val="36"/>
                          <w:szCs w:val="36"/>
                        </w:rPr>
                        <w:t>Crystalline Shard</w:t>
                      </w:r>
                    </w:p>
                  </w:txbxContent>
                </v:textbox>
              </v:shape>
              <v:shape id="_x0000_s1090" type="#_x0000_t202" style="position:absolute;left:7187;top:8495;width:3355;height:863">
                <v:textbox style="mso-next-textbox:#_x0000_s1090"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091" type="#_x0000_t202" style="position:absolute;left:7187;top:7038;width:3355;height:1362">
                <v:textbox style="mso-next-textbox:#_x0000_s1091" inset="0,0,0,0">
                  <w:txbxContent>
                    <w:p w:rsidR="00353C85" w:rsidRPr="00295FE5" w:rsidRDefault="00353C85" w:rsidP="00DF1C30">
                      <w:pPr>
                        <w:jc w:val="center"/>
                        <w:rPr>
                          <w:rFonts w:cs="Times New Roman"/>
                        </w:rPr>
                      </w:pPr>
                      <w:r>
                        <w:t>+1 Coin</w:t>
                      </w:r>
                    </w:p>
                  </w:txbxContent>
                </v:textbox>
              </v:shape>
              <v:shape id="_x0000_s1092" type="#_x0000_t202" style="position:absolute;left:7919;top:6868;width:1932;height:209">
                <v:textbox style="mso-next-textbox:#_x0000_s1092"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DF1C30">
                      <w:pPr>
                        <w:rPr>
                          <w:rFonts w:cs="Times New Roman"/>
                        </w:rPr>
                      </w:pPr>
                    </w:p>
                  </w:txbxContent>
                </v:textbox>
              </v:shape>
              <v:shape id="_x0000_s1093" type="#_x0000_t202" style="position:absolute;left:7257;top:8635;width:3193;height:566">
                <v:fill opacity="0"/>
                <v:textbox style="mso-next-textbox:#_x0000_s1093" inset="0,0,0,0">
                  <w:txbxContent>
                    <w:p w:rsidR="00353C85" w:rsidRPr="005D6663" w:rsidRDefault="00353C85" w:rsidP="00DF1C30">
                      <w:pPr>
                        <w:jc w:val="center"/>
                        <w:rPr>
                          <w:rFonts w:cs="Times New Roman"/>
                          <w:sz w:val="36"/>
                          <w:szCs w:val="36"/>
                        </w:rPr>
                      </w:pPr>
                      <w:r>
                        <w:rPr>
                          <w:sz w:val="36"/>
                          <w:szCs w:val="36"/>
                        </w:rPr>
                        <w:t>Spare Pence</w:t>
                      </w:r>
                    </w:p>
                  </w:txbxContent>
                </v:textbox>
              </v:shape>
            </v:group>
            <v:shape id="_x0000_s1094" type="#_x0000_t202" style="position:absolute;left:10441;top:3990;width:810;height:300" filled="f" fillcolor="#c6c224" stroked="f">
              <v:textbox style="mso-next-textbox:#_x0000_s1094" inset="0,0,0,0">
                <w:txbxContent>
                  <w:p w:rsidR="00353C85" w:rsidRDefault="00353C85" w:rsidP="00DF1C30">
                    <w:pPr>
                      <w:jc w:val="right"/>
                      <w:rPr>
                        <w:rFonts w:cs="Times New Roman"/>
                      </w:rPr>
                    </w:pPr>
                  </w:p>
                </w:txbxContent>
              </v:textbox>
            </v:shape>
          </v:group>
        </w:pict>
      </w:r>
      <w:r>
        <w:rPr>
          <w:noProof/>
        </w:rPr>
        <w:pict>
          <v:group id="_x0000_s1095" style="position:absolute;margin-left:122.9pt;margin-top:-84.35pt;width:179.25pt;height:247.15pt;z-index:251693056" coordorigin="4027,433" coordsize="3585,4943">
            <v:group id="_x0000_s1096" style="position:absolute;left:4027;top:433;width:3585;height:4943" coordorigin="7061,4528" coordsize="3585,4943">
              <v:rect id="_x0000_s1097" style="position:absolute;left:7061;top:4528;width:3585;height:4943" fillcolor="#938953"/>
              <v:shape id="_x0000_s1098" type="#_x0000_t202" style="position:absolute;left:7187;top:5571;width:3355;height:1362">
                <v:textbox style="mso-next-textbox:#_x0000_s1098" inset="0,0,0,0">
                  <w:txbxContent>
                    <w:p w:rsidR="00353C85" w:rsidRPr="00411FBF" w:rsidRDefault="00353C85" w:rsidP="00DF1C30">
                      <w:pPr>
                        <w:jc w:val="center"/>
                        <w:rPr>
                          <w:rFonts w:cs="Times New Roman"/>
                        </w:rPr>
                      </w:pPr>
                      <w:r>
                        <w:t>+1 Armor Dice</w:t>
                      </w:r>
                    </w:p>
                  </w:txbxContent>
                </v:textbox>
              </v:shape>
              <v:shape id="_x0000_s1099" type="#_x0000_t202" style="position:absolute;left:7187;top:4636;width:3355;height:863">
                <v:textbox style="mso-next-textbox:#_x0000_s1099"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00" type="#_x0000_t202" style="position:absolute;left:7257;top:4789;width:3193;height:566">
                <v:fill opacity="0"/>
                <v:textbox style="mso-next-textbox:#_x0000_s1100" inset="0,0,0,0">
                  <w:txbxContent>
                    <w:p w:rsidR="00353C85" w:rsidRPr="005D6663" w:rsidRDefault="00353C85" w:rsidP="00DF1C30">
                      <w:pPr>
                        <w:jc w:val="center"/>
                        <w:rPr>
                          <w:rFonts w:cs="Times New Roman"/>
                          <w:sz w:val="36"/>
                          <w:szCs w:val="36"/>
                        </w:rPr>
                      </w:pPr>
                      <w:r>
                        <w:rPr>
                          <w:sz w:val="36"/>
                          <w:szCs w:val="36"/>
                        </w:rPr>
                        <w:t>Fortify</w:t>
                      </w:r>
                    </w:p>
                    <w:p w:rsidR="00353C85" w:rsidRPr="005D6663" w:rsidRDefault="00353C85" w:rsidP="00DF1C30">
                      <w:pPr>
                        <w:jc w:val="center"/>
                        <w:rPr>
                          <w:rFonts w:cs="Times New Roman"/>
                          <w:sz w:val="36"/>
                          <w:szCs w:val="36"/>
                        </w:rPr>
                      </w:pPr>
                    </w:p>
                  </w:txbxContent>
                </v:textbox>
              </v:shape>
              <v:shape id="_x0000_s1101" type="#_x0000_t202" style="position:absolute;left:7187;top:8495;width:3355;height:863">
                <v:textbox style="mso-next-textbox:#_x0000_s1101"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02" type="#_x0000_t202" style="position:absolute;left:7187;top:7038;width:3355;height:1362">
                <v:textbox style="mso-next-textbox:#_x0000_s1102" inset="0,0,0,0">
                  <w:txbxContent>
                    <w:p w:rsidR="00353C85" w:rsidRPr="00295FE5" w:rsidRDefault="00353C85" w:rsidP="00DF1C30">
                      <w:pPr>
                        <w:jc w:val="center"/>
                        <w:rPr>
                          <w:rFonts w:cs="Times New Roman"/>
                        </w:rPr>
                      </w:pPr>
                      <w:r>
                        <w:t>Draw the top card off of the Knock Out Pile</w:t>
                      </w:r>
                    </w:p>
                  </w:txbxContent>
                </v:textbox>
              </v:shape>
              <v:shape id="_x0000_s1103" type="#_x0000_t202" style="position:absolute;left:7919;top:6868;width:1932;height:209">
                <v:textbox style="mso-next-textbox:#_x0000_s1103"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DF1C30">
                      <w:pPr>
                        <w:rPr>
                          <w:rFonts w:cs="Times New Roman"/>
                        </w:rPr>
                      </w:pPr>
                    </w:p>
                  </w:txbxContent>
                </v:textbox>
              </v:shape>
              <v:shape id="_x0000_s1104" type="#_x0000_t202" style="position:absolute;left:7257;top:8635;width:3193;height:566">
                <v:fill opacity="0"/>
                <v:textbox style="mso-next-textbox:#_x0000_s1104" inset="0,0,0,0">
                  <w:txbxContent>
                    <w:p w:rsidR="00353C85" w:rsidRPr="005D6663" w:rsidRDefault="00353C85" w:rsidP="00DF1C30">
                      <w:pPr>
                        <w:jc w:val="center"/>
                        <w:rPr>
                          <w:rFonts w:cs="Times New Roman"/>
                          <w:sz w:val="36"/>
                          <w:szCs w:val="36"/>
                        </w:rPr>
                      </w:pPr>
                      <w:r>
                        <w:rPr>
                          <w:sz w:val="36"/>
                          <w:szCs w:val="36"/>
                        </w:rPr>
                        <w:t>One Man’s Trash</w:t>
                      </w:r>
                    </w:p>
                  </w:txbxContent>
                </v:textbox>
              </v:shape>
            </v:group>
            <v:shape id="_x0000_s1105" type="#_x0000_t202" style="position:absolute;left:6698;top:4005;width:810;height:300" filled="f" fillcolor="#c6c224" stroked="f">
              <v:textbox style="mso-next-textbox:#_x0000_s1105" inset="0,0,0,0">
                <w:txbxContent>
                  <w:p w:rsidR="00353C85" w:rsidRDefault="00353C85" w:rsidP="00DF1C30">
                    <w:pPr>
                      <w:jc w:val="right"/>
                      <w:rPr>
                        <w:rFonts w:cs="Times New Roman"/>
                      </w:rPr>
                    </w:pPr>
                  </w:p>
                </w:txbxContent>
              </v:textbox>
            </v:shape>
          </v:group>
        </w:pict>
      </w:r>
      <w:r>
        <w:rPr>
          <w:noProof/>
        </w:rPr>
        <w:pict>
          <v:group id="_x0000_s1106" style="position:absolute;margin-left:-63.8pt;margin-top:-84.35pt;width:179.25pt;height:247.15pt;z-index:251692032" coordorigin="293,433" coordsize="3585,4943">
            <v:group id="_x0000_s1107" style="position:absolute;left:293;top:433;width:3585;height:4943" coordorigin="7061,4528" coordsize="3585,4943">
              <v:rect id="_x0000_s1108" style="position:absolute;left:7061;top:4528;width:3585;height:4943" fillcolor="#938953"/>
              <v:shape id="_x0000_s1109" type="#_x0000_t202" style="position:absolute;left:7187;top:5571;width:3355;height:1362">
                <v:textbox style="mso-next-textbox:#_x0000_s1109" inset="0,0,0,0">
                  <w:txbxContent>
                    <w:p w:rsidR="00353C85" w:rsidRDefault="00353C85" w:rsidP="00DF1C30">
                      <w:pPr>
                        <w:spacing w:after="0"/>
                        <w:jc w:val="center"/>
                      </w:pPr>
                      <w:r>
                        <w:t>Draw 1 Item from the Item Deck.</w:t>
                      </w:r>
                    </w:p>
                    <w:p w:rsidR="00353C85" w:rsidRDefault="00353C85" w:rsidP="00DF1C30">
                      <w:pPr>
                        <w:spacing w:after="0"/>
                        <w:jc w:val="center"/>
                      </w:pPr>
                      <w:r>
                        <w:t>+1 Item</w:t>
                      </w:r>
                    </w:p>
                  </w:txbxContent>
                </v:textbox>
              </v:shape>
              <v:shape id="_x0000_s1110" type="#_x0000_t202" style="position:absolute;left:7187;top:4636;width:3355;height:863">
                <v:textbox style="mso-next-textbox:#_x0000_s1110"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11" type="#_x0000_t202" style="position:absolute;left:7257;top:4789;width:3193;height:566">
                <v:fill opacity="0"/>
                <v:textbox style="mso-next-textbox:#_x0000_s1111" inset="0,0,0,0">
                  <w:txbxContent>
                    <w:p w:rsidR="00353C85" w:rsidRPr="005D6663" w:rsidRDefault="00353C85" w:rsidP="00DF1C30">
                      <w:pPr>
                        <w:jc w:val="center"/>
                        <w:rPr>
                          <w:rFonts w:cs="Times New Roman"/>
                          <w:sz w:val="36"/>
                          <w:szCs w:val="36"/>
                        </w:rPr>
                      </w:pPr>
                      <w:r>
                        <w:rPr>
                          <w:sz w:val="36"/>
                          <w:szCs w:val="36"/>
                        </w:rPr>
                        <w:t>Surplus Store</w:t>
                      </w:r>
                    </w:p>
                  </w:txbxContent>
                </v:textbox>
              </v:shape>
              <v:shape id="_x0000_s1112" type="#_x0000_t202" style="position:absolute;left:7187;top:8495;width:3355;height:863">
                <v:textbox style="mso-next-textbox:#_x0000_s1112"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13" type="#_x0000_t202" style="position:absolute;left:7187;top:7038;width:3355;height:1362">
                <v:textbox style="mso-next-textbox:#_x0000_s1113" inset="0,0,0,0">
                  <w:txbxContent>
                    <w:p w:rsidR="00353C85" w:rsidRPr="00295FE5" w:rsidRDefault="00353C85" w:rsidP="00DF1C30">
                      <w:pPr>
                        <w:jc w:val="center"/>
                        <w:rPr>
                          <w:rFonts w:cs="Times New Roman"/>
                        </w:rPr>
                      </w:pPr>
                      <w:r>
                        <w:t>Draw 1 Coin from the Coin Deck</w:t>
                      </w:r>
                    </w:p>
                  </w:txbxContent>
                </v:textbox>
              </v:shape>
              <v:shape id="_x0000_s1114" type="#_x0000_t202" style="position:absolute;left:7919;top:6868;width:1932;height:209">
                <v:textbox style="mso-next-textbox:#_x0000_s1114" inset="0,0,0,0">
                  <w:txbxContent>
                    <w:p w:rsidR="00353C85" w:rsidRPr="00295FE5" w:rsidRDefault="00353C85" w:rsidP="00DF1C30">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txbxContent>
                </v:textbox>
              </v:shape>
              <v:shape id="_x0000_s1115" type="#_x0000_t202" style="position:absolute;left:7257;top:8635;width:3193;height:566">
                <v:fill opacity="0"/>
                <v:textbox style="mso-next-textbox:#_x0000_s1115" inset="0,0,0,0">
                  <w:txbxContent>
                    <w:p w:rsidR="00353C85" w:rsidRPr="005D6663" w:rsidRDefault="00353C85" w:rsidP="00DF1C30">
                      <w:pPr>
                        <w:jc w:val="center"/>
                        <w:rPr>
                          <w:rFonts w:cs="Times New Roman"/>
                          <w:sz w:val="36"/>
                          <w:szCs w:val="36"/>
                        </w:rPr>
                      </w:pPr>
                      <w:r>
                        <w:rPr>
                          <w:sz w:val="36"/>
                          <w:szCs w:val="36"/>
                        </w:rPr>
                        <w:t>The Bank</w:t>
                      </w:r>
                    </w:p>
                  </w:txbxContent>
                </v:textbox>
              </v:shape>
            </v:group>
            <v:shape id="_x0000_s1116" type="#_x0000_t202" style="position:absolute;left:2949;top:3990;width:810;height:300" filled="f" fillcolor="#c6c224" stroked="f">
              <v:textbox style="mso-next-textbox:#_x0000_s1116" inset="0,0,0,0">
                <w:txbxContent>
                  <w:p w:rsidR="00353C85" w:rsidRDefault="00353C85" w:rsidP="00DF1C30">
                    <w:pPr>
                      <w:jc w:val="right"/>
                      <w:rPr>
                        <w:rFonts w:cs="Times New Roman"/>
                      </w:rPr>
                    </w:pPr>
                  </w:p>
                </w:txbxContent>
              </v:textbox>
            </v:shape>
          </v:group>
        </w:pict>
      </w:r>
      <w:r>
        <w:rPr>
          <w:rFonts w:cs="Times New Roman"/>
        </w:rPr>
        <w:br w:type="page"/>
      </w:r>
      <w:r>
        <w:rPr>
          <w:noProof/>
        </w:rPr>
        <w:pict>
          <v:shape id="_x0000_s1117" type="#_x0000_t202" style="position:absolute;margin-left:477pt;margin-top:-45pt;width:63pt;height:64.5pt;z-index:251566080" wrapcoords="0 0 21600 0 21600 21600 0 21600 0 0" filled="f" stroked="f">
            <v:fill o:detectmouseclick="t"/>
            <v:textbox style="layout-flow:vertical;mso-layout-flow-alt:bottom-to-top;mso-next-textbox:#_x0000_s1117" inset=",7.2pt,,7.2pt">
              <w:txbxContent>
                <w:p w:rsidR="00353C85" w:rsidRPr="00F451D5" w:rsidRDefault="00353C85" w:rsidP="00F451D5">
                  <w:pPr>
                    <w:rPr>
                      <w:rFonts w:cs="Times New Roman"/>
                    </w:rPr>
                  </w:pPr>
                </w:p>
              </w:txbxContent>
            </v:textbox>
            <w10:wrap type="through"/>
          </v:shape>
        </w:pict>
      </w:r>
    </w:p>
    <w:p w:rsidR="00353C85" w:rsidRDefault="00353C85">
      <w:pPr>
        <w:rPr>
          <w:rFonts w:cs="Times New Roman"/>
        </w:rPr>
      </w:pPr>
      <w:r>
        <w:rPr>
          <w:noProof/>
        </w:rPr>
        <w:pict>
          <v:group id="_x0000_s1118" style="position:absolute;margin-left:-53.5pt;margin-top:225.5pt;width:179.25pt;height:247.15pt;z-index:251702272" coordorigin="264,5220" coordsize="3585,4943">
            <v:group id="_x0000_s1119" style="position:absolute;left:264;top:5220;width:3585;height:4943" coordorigin="7061,4528" coordsize="3585,4943">
              <v:rect id="_x0000_s1120" style="position:absolute;left:7061;top:4528;width:3585;height:4943" fillcolor="#d8d8d8"/>
              <v:shape id="_x0000_s1121" type="#_x0000_t202" style="position:absolute;left:7187;top:5571;width:3355;height:1362">
                <v:textbox style="mso-next-textbox:#_x0000_s1121" inset="0,0,0,0">
                  <w:txbxContent>
                    <w:p w:rsidR="00353C85" w:rsidRPr="009C7796" w:rsidRDefault="00353C85" w:rsidP="00DF1C30">
                      <w:pPr>
                        <w:jc w:val="center"/>
                        <w:rPr>
                          <w:rFonts w:cs="Times New Roman"/>
                        </w:rPr>
                      </w:pPr>
                      <w:r>
                        <w:t>+2 Armor Dice</w:t>
                      </w:r>
                    </w:p>
                  </w:txbxContent>
                </v:textbox>
              </v:shape>
              <v:shape id="_x0000_s1122" type="#_x0000_t202" style="position:absolute;left:7187;top:4636;width:3355;height:863">
                <v:textbox style="mso-next-textbox:#_x0000_s1122"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23" type="#_x0000_t202" style="position:absolute;left:7257;top:4789;width:3193;height:566">
                <v:fill opacity="0"/>
                <v:textbox style="mso-next-textbox:#_x0000_s1123" inset="0,0,0,0">
                  <w:txbxContent>
                    <w:p w:rsidR="00353C85" w:rsidRPr="005D6663" w:rsidRDefault="00353C85" w:rsidP="00DF1C30">
                      <w:pPr>
                        <w:jc w:val="center"/>
                        <w:rPr>
                          <w:rFonts w:cs="Times New Roman"/>
                          <w:sz w:val="36"/>
                          <w:szCs w:val="36"/>
                        </w:rPr>
                      </w:pPr>
                      <w:r>
                        <w:rPr>
                          <w:sz w:val="36"/>
                          <w:szCs w:val="36"/>
                        </w:rPr>
                        <w:t>Bolster Protections</w:t>
                      </w:r>
                    </w:p>
                  </w:txbxContent>
                </v:textbox>
              </v:shape>
              <v:shape id="_x0000_s1124" type="#_x0000_t202" style="position:absolute;left:7187;top:8495;width:3355;height:863">
                <v:textbox style="mso-next-textbox:#_x0000_s1124"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25" type="#_x0000_t202" style="position:absolute;left:7187;top:7038;width:3355;height:1362">
                <v:textbox style="mso-next-textbox:#_x0000_s1125" inset="0,0,0,0">
                  <w:txbxContent>
                    <w:p w:rsidR="00353C85" w:rsidRPr="00E95A8D" w:rsidRDefault="00353C85" w:rsidP="00DF1C30">
                      <w:pPr>
                        <w:jc w:val="center"/>
                        <w:rPr>
                          <w:rFonts w:cs="Times New Roman"/>
                        </w:rPr>
                      </w:pPr>
                      <w:r>
                        <w:t>-2 Armor Dice</w:t>
                      </w:r>
                    </w:p>
                  </w:txbxContent>
                </v:textbox>
              </v:shape>
              <v:shape id="_x0000_s1126" type="#_x0000_t202" style="position:absolute;left:7919;top:6868;width:1932;height:209">
                <v:textbox style="mso-next-textbox:#_x0000_s1126"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27" type="#_x0000_t202" style="position:absolute;left:7257;top:8635;width:3193;height:566">
                <v:fill opacity="0"/>
                <v:textbox style="mso-next-textbox:#_x0000_s1127" inset="0,0,0,0">
                  <w:txbxContent>
                    <w:p w:rsidR="00353C85" w:rsidRPr="005D6663" w:rsidRDefault="00353C85" w:rsidP="00DF1C30">
                      <w:pPr>
                        <w:jc w:val="center"/>
                        <w:rPr>
                          <w:rFonts w:cs="Times New Roman"/>
                          <w:sz w:val="36"/>
                          <w:szCs w:val="36"/>
                        </w:rPr>
                      </w:pPr>
                      <w:r>
                        <w:rPr>
                          <w:sz w:val="36"/>
                          <w:szCs w:val="36"/>
                        </w:rPr>
                        <w:t>Impaired Defenses</w:t>
                      </w:r>
                    </w:p>
                  </w:txbxContent>
                </v:textbox>
              </v:shape>
            </v:group>
            <v:shape id="_x0000_s1128" type="#_x0000_t202" style="position:absolute;left:2920;top:8807;width:810;height:300" filled="f" fillcolor="#c6c224" stroked="f">
              <v:textbox style="mso-next-textbox:#_x0000_s1128" inset="0,0,0,0">
                <w:txbxContent>
                  <w:p w:rsidR="00353C85" w:rsidRDefault="00353C85" w:rsidP="00DF1C30">
                    <w:pPr>
                      <w:pStyle w:val="NoSpacing"/>
                      <w:jc w:val="right"/>
                      <w:rPr>
                        <w:rFonts w:cs="Times New Roman"/>
                      </w:rPr>
                    </w:pPr>
                  </w:p>
                </w:txbxContent>
              </v:textbox>
            </v:shape>
          </v:group>
        </w:pict>
      </w:r>
      <w:r>
        <w:rPr>
          <w:noProof/>
        </w:rPr>
        <w:pict>
          <v:group id="_x0000_s1129" style="position:absolute;margin-left:320.5pt;margin-top:-30.15pt;width:179.25pt;height:247.15pt;z-index:251701248" coordorigin="264,5220" coordsize="3585,4943">
            <v:group id="_x0000_s1130" style="position:absolute;left:264;top:5220;width:3585;height:4943" coordorigin="7061,4528" coordsize="3585,4943">
              <v:rect id="_x0000_s1131" style="position:absolute;left:7061;top:4528;width:3585;height:4943" fillcolor="#d8d8d8"/>
              <v:shape id="_x0000_s1132" type="#_x0000_t202" style="position:absolute;left:7187;top:5571;width:3355;height:1362">
                <v:textbox style="mso-next-textbox:#_x0000_s1132" inset="0,0,0,0">
                  <w:txbxContent>
                    <w:p w:rsidR="00353C85" w:rsidRPr="00642E40" w:rsidRDefault="00353C85" w:rsidP="00DF1C30">
                      <w:pPr>
                        <w:jc w:val="center"/>
                        <w:rPr>
                          <w:rFonts w:cs="Times New Roman"/>
                        </w:rPr>
                      </w:pPr>
                      <w:r w:rsidRPr="00642E40">
                        <w:t>Choose an opponen</w:t>
                      </w:r>
                      <w:r>
                        <w:t>t’s Champion.  That Champion cannot attack until your next turn</w:t>
                      </w:r>
                    </w:p>
                    <w:p w:rsidR="00353C85" w:rsidRPr="00642E40" w:rsidRDefault="00353C85" w:rsidP="00DF1C30">
                      <w:pPr>
                        <w:jc w:val="center"/>
                        <w:rPr>
                          <w:rFonts w:cs="Times New Roman"/>
                          <w:sz w:val="32"/>
                          <w:szCs w:val="32"/>
                        </w:rPr>
                      </w:pPr>
                    </w:p>
                  </w:txbxContent>
                </v:textbox>
              </v:shape>
              <v:shape id="_x0000_s1133" type="#_x0000_t202" style="position:absolute;left:7187;top:4636;width:3355;height:863">
                <v:textbox style="mso-next-textbox:#_x0000_s1133"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34" type="#_x0000_t202" style="position:absolute;left:7257;top:4789;width:3193;height:566">
                <v:fill opacity="0"/>
                <v:textbox style="mso-next-textbox:#_x0000_s1134" inset="0,0,0,0">
                  <w:txbxContent>
                    <w:p w:rsidR="00353C85" w:rsidRPr="005D6663" w:rsidRDefault="00353C85" w:rsidP="00DF1C30">
                      <w:pPr>
                        <w:jc w:val="center"/>
                        <w:rPr>
                          <w:rFonts w:cs="Times New Roman"/>
                          <w:sz w:val="36"/>
                          <w:szCs w:val="36"/>
                        </w:rPr>
                      </w:pPr>
                      <w:r>
                        <w:rPr>
                          <w:sz w:val="36"/>
                          <w:szCs w:val="36"/>
                        </w:rPr>
                        <w:t>The Silence</w:t>
                      </w:r>
                    </w:p>
                  </w:txbxContent>
                </v:textbox>
              </v:shape>
              <v:shape id="_x0000_s1135" type="#_x0000_t202" style="position:absolute;left:7187;top:8495;width:3355;height:863">
                <v:textbox style="mso-next-textbox:#_x0000_s1135"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36" type="#_x0000_t202" style="position:absolute;left:7187;top:7038;width:3355;height:1362">
                <v:textbox style="mso-next-textbox:#_x0000_s1136" inset="0,0,0,0">
                  <w:txbxContent>
                    <w:p w:rsidR="00353C85" w:rsidRPr="00295FE5" w:rsidRDefault="00353C85" w:rsidP="00DF1C30">
                      <w:pPr>
                        <w:jc w:val="center"/>
                        <w:rPr>
                          <w:rFonts w:cs="Times New Roman"/>
                        </w:rPr>
                      </w:pPr>
                      <w:r>
                        <w:t>Choose one of your Champions, That Champion cannot be attacked until your next turn.</w:t>
                      </w:r>
                    </w:p>
                  </w:txbxContent>
                </v:textbox>
              </v:shape>
              <v:shape id="_x0000_s1137" type="#_x0000_t202" style="position:absolute;left:7919;top:6868;width:1932;height:209">
                <v:textbox style="mso-next-textbox:#_x0000_s1137"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38" type="#_x0000_t202" style="position:absolute;left:7257;top:8635;width:3193;height:566">
                <v:fill opacity="0"/>
                <v:textbox style="mso-next-textbox:#_x0000_s1138" inset="0,0,0,0">
                  <w:txbxContent>
                    <w:p w:rsidR="00353C85" w:rsidRPr="005D6663" w:rsidRDefault="00353C85" w:rsidP="00DF1C30">
                      <w:pPr>
                        <w:jc w:val="center"/>
                        <w:rPr>
                          <w:rFonts w:cs="Times New Roman"/>
                          <w:sz w:val="36"/>
                          <w:szCs w:val="36"/>
                        </w:rPr>
                      </w:pPr>
                      <w:r>
                        <w:rPr>
                          <w:sz w:val="36"/>
                          <w:szCs w:val="36"/>
                        </w:rPr>
                        <w:t>The Shadows</w:t>
                      </w:r>
                    </w:p>
                  </w:txbxContent>
                </v:textbox>
              </v:shape>
            </v:group>
            <v:shape id="_x0000_s1139" type="#_x0000_t202" style="position:absolute;left:2920;top:8807;width:810;height:300" filled="f" fillcolor="#c6c224" stroked="f">
              <v:textbox style="mso-next-textbox:#_x0000_s1139" inset="0,0,0,0">
                <w:txbxContent>
                  <w:p w:rsidR="00353C85" w:rsidRDefault="00353C85" w:rsidP="00DF1C30">
                    <w:pPr>
                      <w:pStyle w:val="NoSpacing"/>
                      <w:jc w:val="right"/>
                      <w:rPr>
                        <w:rFonts w:cs="Times New Roman"/>
                      </w:rPr>
                    </w:pPr>
                  </w:p>
                </w:txbxContent>
              </v:textbox>
            </v:shape>
          </v:group>
        </w:pict>
      </w:r>
      <w:r>
        <w:rPr>
          <w:noProof/>
        </w:rPr>
        <w:pict>
          <v:group id="_x0000_s1140" style="position:absolute;margin-left:133.8pt;margin-top:-30.15pt;width:179.25pt;height:247.15pt;z-index:251700224" coordorigin="264,5220" coordsize="3585,4943">
            <v:group id="_x0000_s1141" style="position:absolute;left:264;top:5220;width:3585;height:4943" coordorigin="7061,4528" coordsize="3585,4943">
              <v:rect id="_x0000_s1142" style="position:absolute;left:7061;top:4528;width:3585;height:4943" fillcolor="#d8d8d8"/>
              <v:shape id="_x0000_s1143" type="#_x0000_t202" style="position:absolute;left:7187;top:5571;width:3355;height:1362">
                <v:textbox style="mso-next-textbox:#_x0000_s1143" inset="0,0,0,0">
                  <w:txbxContent>
                    <w:p w:rsidR="00353C85" w:rsidRPr="002E6629" w:rsidRDefault="00353C85" w:rsidP="00DF1C30">
                      <w:pPr>
                        <w:jc w:val="center"/>
                        <w:rPr>
                          <w:rFonts w:cs="Times New Roman"/>
                        </w:rPr>
                      </w:pPr>
                      <w:r>
                        <w:t>+2</w:t>
                      </w:r>
                      <w:r w:rsidRPr="002E6629">
                        <w:t xml:space="preserve"> Crystal</w:t>
                      </w:r>
                      <w:r>
                        <w:t>s</w:t>
                      </w:r>
                    </w:p>
                    <w:p w:rsidR="00353C85" w:rsidRPr="002E6629" w:rsidRDefault="00353C85" w:rsidP="00DF1C30">
                      <w:pPr>
                        <w:jc w:val="center"/>
                        <w:rPr>
                          <w:rFonts w:cs="Times New Roman"/>
                        </w:rPr>
                      </w:pPr>
                    </w:p>
                    <w:p w:rsidR="00353C85" w:rsidRDefault="00353C85" w:rsidP="00DF1C30">
                      <w:pPr>
                        <w:jc w:val="center"/>
                        <w:rPr>
                          <w:rFonts w:cs="Times New Roman"/>
                        </w:rPr>
                      </w:pPr>
                    </w:p>
                  </w:txbxContent>
                </v:textbox>
              </v:shape>
              <v:shape id="_x0000_s1144" type="#_x0000_t202" style="position:absolute;left:7187;top:4636;width:3355;height:863">
                <v:textbox style="mso-next-textbox:#_x0000_s1144"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45" type="#_x0000_t202" style="position:absolute;left:7257;top:4789;width:3193;height:566">
                <v:fill opacity="0"/>
                <v:textbox style="mso-next-textbox:#_x0000_s1145" inset="0,0,0,0">
                  <w:txbxContent>
                    <w:p w:rsidR="00353C85" w:rsidRPr="005D6663" w:rsidRDefault="00353C85" w:rsidP="00DF1C30">
                      <w:pPr>
                        <w:jc w:val="center"/>
                        <w:rPr>
                          <w:rFonts w:cs="Times New Roman"/>
                          <w:sz w:val="36"/>
                          <w:szCs w:val="36"/>
                        </w:rPr>
                      </w:pPr>
                      <w:r>
                        <w:rPr>
                          <w:sz w:val="36"/>
                          <w:szCs w:val="36"/>
                        </w:rPr>
                        <w:t>Crystalline Gem</w:t>
                      </w:r>
                    </w:p>
                  </w:txbxContent>
                </v:textbox>
              </v:shape>
              <v:shape id="_x0000_s1146" type="#_x0000_t202" style="position:absolute;left:7187;top:8495;width:3355;height:863">
                <v:textbox style="mso-next-textbox:#_x0000_s1146"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47" type="#_x0000_t202" style="position:absolute;left:7187;top:7038;width:3355;height:1362">
                <v:textbox style="mso-next-textbox:#_x0000_s1147" inset="0,0,0,0">
                  <w:txbxContent>
                    <w:p w:rsidR="00353C85" w:rsidRPr="00295FE5" w:rsidRDefault="00353C85" w:rsidP="00DF1C30">
                      <w:pPr>
                        <w:jc w:val="center"/>
                        <w:rPr>
                          <w:rFonts w:cs="Times New Roman"/>
                        </w:rPr>
                      </w:pPr>
                      <w:r>
                        <w:t>+2 Coins</w:t>
                      </w:r>
                    </w:p>
                    <w:p w:rsidR="00353C85" w:rsidRPr="00295FE5" w:rsidRDefault="00353C85" w:rsidP="00DF1C30">
                      <w:pPr>
                        <w:rPr>
                          <w:rFonts w:cs="Times New Roman"/>
                        </w:rPr>
                      </w:pPr>
                    </w:p>
                  </w:txbxContent>
                </v:textbox>
              </v:shape>
              <v:shape id="_x0000_s1148" type="#_x0000_t202" style="position:absolute;left:7919;top:6868;width:1932;height:209">
                <v:textbox style="mso-next-textbox:#_x0000_s1148"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49" type="#_x0000_t202" style="position:absolute;left:7257;top:8635;width:3193;height:566">
                <v:fill opacity="0"/>
                <v:textbox style="mso-next-textbox:#_x0000_s1149" inset="0,0,0,0">
                  <w:txbxContent>
                    <w:p w:rsidR="00353C85" w:rsidRPr="005D6663" w:rsidRDefault="00353C85" w:rsidP="00DF1C30">
                      <w:pPr>
                        <w:jc w:val="center"/>
                        <w:rPr>
                          <w:rFonts w:cs="Times New Roman"/>
                          <w:sz w:val="36"/>
                          <w:szCs w:val="36"/>
                        </w:rPr>
                      </w:pPr>
                      <w:r>
                        <w:rPr>
                          <w:sz w:val="36"/>
                          <w:szCs w:val="36"/>
                        </w:rPr>
                        <w:t>Spare Shilling</w:t>
                      </w:r>
                    </w:p>
                  </w:txbxContent>
                </v:textbox>
              </v:shape>
            </v:group>
            <v:shape id="_x0000_s1150" type="#_x0000_t202" style="position:absolute;left:2920;top:8807;width:810;height:300" filled="f" fillcolor="#c6c224" stroked="f">
              <v:textbox style="mso-next-textbox:#_x0000_s1150" inset="0,0,0,0">
                <w:txbxContent>
                  <w:p w:rsidR="00353C85" w:rsidRDefault="00353C85" w:rsidP="00DF1C30">
                    <w:pPr>
                      <w:pStyle w:val="NoSpacing"/>
                      <w:jc w:val="right"/>
                      <w:rPr>
                        <w:rFonts w:cs="Times New Roman"/>
                      </w:rPr>
                    </w:pPr>
                  </w:p>
                </w:txbxContent>
              </v:textbox>
            </v:shape>
          </v:group>
        </w:pict>
      </w:r>
      <w:r>
        <w:rPr>
          <w:noProof/>
        </w:rPr>
        <w:pict>
          <v:group id="_x0000_s1151" style="position:absolute;margin-left:-54.1pt;margin-top:-30.15pt;width:179.25pt;height:247.15pt;z-index:251699200" coordorigin="264,5220" coordsize="3585,4943">
            <v:group id="_x0000_s1152" style="position:absolute;left:264;top:5220;width:3585;height:4943" coordorigin="7061,4528" coordsize="3585,4943">
              <v:rect id="_x0000_s1153" style="position:absolute;left:7061;top:4528;width:3585;height:4943" fillcolor="#d8d8d8"/>
              <v:shape id="_x0000_s1154" type="#_x0000_t202" style="position:absolute;left:7187;top:5571;width:3355;height:1362">
                <v:textbox style="mso-next-textbox:#_x0000_s1154" inset="0,0,0,0">
                  <w:txbxContent>
                    <w:p w:rsidR="00353C85" w:rsidRPr="00B13333" w:rsidRDefault="00353C85" w:rsidP="00DF1C30">
                      <w:pPr>
                        <w:jc w:val="center"/>
                        <w:rPr>
                          <w:rFonts w:cs="Times New Roman"/>
                        </w:rPr>
                      </w:pPr>
                      <w:r>
                        <w:t>Deal 2 damage to an opponent’s Champion</w:t>
                      </w:r>
                    </w:p>
                    <w:p w:rsidR="00353C85" w:rsidRPr="00817AAF" w:rsidRDefault="00353C85" w:rsidP="00DF1C30">
                      <w:pPr>
                        <w:rPr>
                          <w:rFonts w:cs="Times New Roman"/>
                        </w:rPr>
                      </w:pPr>
                    </w:p>
                  </w:txbxContent>
                </v:textbox>
              </v:shape>
              <v:shape id="_x0000_s1155" type="#_x0000_t202" style="position:absolute;left:7187;top:4636;width:3355;height:863">
                <v:textbox style="mso-next-textbox:#_x0000_s1155"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56" type="#_x0000_t202" style="position:absolute;left:7257;top:4789;width:3193;height:566">
                <v:fill opacity="0"/>
                <v:textbox style="mso-next-textbox:#_x0000_s1156" inset="0,0,0,0">
                  <w:txbxContent>
                    <w:p w:rsidR="00353C85" w:rsidRPr="005D6663" w:rsidRDefault="00353C85" w:rsidP="00DF1C30">
                      <w:pPr>
                        <w:jc w:val="center"/>
                        <w:rPr>
                          <w:rFonts w:cs="Times New Roman"/>
                          <w:sz w:val="36"/>
                          <w:szCs w:val="36"/>
                        </w:rPr>
                      </w:pPr>
                      <w:r>
                        <w:rPr>
                          <w:sz w:val="36"/>
                          <w:szCs w:val="36"/>
                        </w:rPr>
                        <w:t>Freeze Bolt</w:t>
                      </w:r>
                    </w:p>
                  </w:txbxContent>
                </v:textbox>
              </v:shape>
              <v:shape id="_x0000_s1157" type="#_x0000_t202" style="position:absolute;left:7187;top:8495;width:3355;height:863">
                <v:textbox style="mso-next-textbox:#_x0000_s1157"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58" type="#_x0000_t202" style="position:absolute;left:7187;top:7038;width:3355;height:1362">
                <v:textbox style="mso-next-textbox:#_x0000_s1158" inset="0,0,0,0">
                  <w:txbxContent>
                    <w:p w:rsidR="00353C85" w:rsidRPr="00381A94" w:rsidRDefault="00353C85" w:rsidP="00DF1C30">
                      <w:pPr>
                        <w:pStyle w:val="NoSpacing"/>
                        <w:jc w:val="center"/>
                      </w:pPr>
                      <w:r w:rsidRPr="00381A94">
                        <w:t xml:space="preserve">Restore </w:t>
                      </w:r>
                      <w:r>
                        <w:t>2 Health to a</w:t>
                      </w:r>
                      <w:r w:rsidRPr="00381A94">
                        <w:t xml:space="preserve"> Champion</w:t>
                      </w:r>
                    </w:p>
                    <w:p w:rsidR="00353C85" w:rsidRPr="00295FE5" w:rsidRDefault="00353C85" w:rsidP="00DF1C30">
                      <w:pPr>
                        <w:rPr>
                          <w:rFonts w:cs="Times New Roman"/>
                        </w:rPr>
                      </w:pPr>
                    </w:p>
                  </w:txbxContent>
                </v:textbox>
              </v:shape>
              <v:shape id="_x0000_s1159" type="#_x0000_t202" style="position:absolute;left:7919;top:6868;width:1932;height:209">
                <v:textbox style="mso-next-textbox:#_x0000_s1159"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60" type="#_x0000_t202" style="position:absolute;left:7257;top:8635;width:3193;height:566">
                <v:fill opacity="0"/>
                <v:textbox style="mso-next-textbox:#_x0000_s1160" inset="0,0,0,0">
                  <w:txbxContent>
                    <w:p w:rsidR="00353C85" w:rsidRPr="005D6663" w:rsidRDefault="00353C85" w:rsidP="00DF1C30">
                      <w:pPr>
                        <w:jc w:val="center"/>
                        <w:rPr>
                          <w:rFonts w:cs="Times New Roman"/>
                          <w:sz w:val="36"/>
                          <w:szCs w:val="36"/>
                        </w:rPr>
                      </w:pPr>
                      <w:r>
                        <w:rPr>
                          <w:sz w:val="36"/>
                          <w:szCs w:val="36"/>
                        </w:rPr>
                        <w:t>Mineral Water</w:t>
                      </w:r>
                    </w:p>
                  </w:txbxContent>
                </v:textbox>
              </v:shape>
            </v:group>
            <v:shape id="_x0000_s1161" type="#_x0000_t202" style="position:absolute;left:2920;top:8807;width:810;height:300" filled="f" fillcolor="#c6c224" stroked="f">
              <v:textbox style="mso-next-textbox:#_x0000_s1161" inset="0,0,0,0">
                <w:txbxContent>
                  <w:p w:rsidR="00353C85" w:rsidRDefault="00353C85" w:rsidP="00DF1C30">
                    <w:pPr>
                      <w:pStyle w:val="NoSpacing"/>
                      <w:jc w:val="right"/>
                      <w:rPr>
                        <w:rFonts w:cs="Times New Roman"/>
                      </w:rPr>
                    </w:pPr>
                  </w:p>
                </w:txbxContent>
              </v:textbox>
            </v:shape>
          </v:group>
        </w:pict>
      </w:r>
      <w:r>
        <w:rPr>
          <w:noProof/>
        </w:rPr>
        <w:pict>
          <v:group id="_x0000_s1162" style="position:absolute;margin-left:321.1pt;margin-top:225.5pt;width:179.25pt;height:247.15pt;z-index:251704320" coordorigin="7712,5792" coordsize="3585,4943">
            <v:rect id="_x0000_s1163" style="position:absolute;left:7712;top:5792;width:3585;height:4943" fillcolor="#d8d8d8"/>
            <v:shape id="_x0000_s1164" type="#_x0000_t202" style="position:absolute;left:7838;top:6835;width:3355;height:3705">
              <v:textbox style="mso-next-textbox:#_x0000_s1164" inset="0,0,0,0">
                <w:txbxContent>
                  <w:p w:rsidR="00353C85" w:rsidRPr="00E940BA" w:rsidRDefault="00353C85" w:rsidP="00DF1C30">
                    <w:pPr>
                      <w:jc w:val="center"/>
                      <w:rPr>
                        <w:sz w:val="18"/>
                        <w:szCs w:val="18"/>
                      </w:rPr>
                    </w:pPr>
                    <w:r w:rsidRPr="00E940BA">
                      <w:rPr>
                        <w:sz w:val="18"/>
                        <w:szCs w:val="18"/>
                      </w:rPr>
                      <w:t>For each player, draw 2 cards off the top of the Champion Deck.  Do not reveal these cards.  Choose one of them and place the rest of them on the bottom of the Champion Deck.</w:t>
                    </w:r>
                  </w:p>
                  <w:p w:rsidR="00353C85" w:rsidRPr="00E940BA" w:rsidRDefault="00353C85" w:rsidP="00DF1C30">
                    <w:pPr>
                      <w:jc w:val="center"/>
                      <w:rPr>
                        <w:sz w:val="18"/>
                        <w:szCs w:val="18"/>
                      </w:rPr>
                    </w:pPr>
                    <w:r w:rsidRPr="00E940BA">
                      <w:rPr>
                        <w:sz w:val="18"/>
                        <w:szCs w:val="18"/>
                      </w:rPr>
                      <w:t>Each player then plays (face-down) as many Coin Cards as they would like to bid.  Bids are played in turn order.  All players will reveal their bid simultaneously. The player with the highest bid takes that Champion into their Hand.  All players Discard all Coin Cards that were bid.</w:t>
                    </w:r>
                  </w:p>
                </w:txbxContent>
              </v:textbox>
            </v:shape>
            <v:shape id="_x0000_s1165" type="#_x0000_t202" style="position:absolute;left:7838;top:5900;width:3355;height:863">
              <v:textbox style="mso-next-textbox:#_x0000_s1165"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66" type="#_x0000_t202" style="position:absolute;left:7908;top:6053;width:3193;height:566">
              <v:fill opacity="0"/>
              <v:textbox style="mso-next-textbox:#_x0000_s1166" inset="0,0,0,0">
                <w:txbxContent>
                  <w:p w:rsidR="00353C85" w:rsidRPr="005D6663" w:rsidRDefault="00353C85" w:rsidP="00DF1C30">
                    <w:pPr>
                      <w:jc w:val="center"/>
                      <w:rPr>
                        <w:rFonts w:cs="Times New Roman"/>
                        <w:sz w:val="36"/>
                        <w:szCs w:val="36"/>
                      </w:rPr>
                    </w:pPr>
                    <w:r>
                      <w:rPr>
                        <w:sz w:val="36"/>
                        <w:szCs w:val="36"/>
                      </w:rPr>
                      <w:t>Open Market</w:t>
                    </w:r>
                  </w:p>
                </w:txbxContent>
              </v:textbox>
            </v:shape>
            <v:shape id="_x0000_s1167" type="#_x0000_t202" style="position:absolute;left:8550;top:10440;width:1932;height:209">
              <v:textbox style="mso-next-textbox:#_x0000_s1167"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group>
        </w:pict>
      </w:r>
      <w:r>
        <w:rPr>
          <w:noProof/>
        </w:rPr>
        <w:pict>
          <v:shape id="_x0000_s1168" type="#_x0000_t202" style="position:absolute;margin-left:484.85pt;margin-top:-34.95pt;width:51.6pt;height:143.55pt;z-index:251580416" wrapcoords="0 0 21600 0 21600 21600 0 21600 0 0" filled="f" stroked="f">
            <v:fill o:detectmouseclick="t"/>
            <v:textbox style="layout-flow:vertical;mso-layout-flow-alt:bottom-to-top;mso-next-textbox:#_x0000_s1168" inset=",7.2pt,,7.2pt">
              <w:txbxContent>
                <w:p w:rsidR="00353C85" w:rsidRPr="00DF1C30" w:rsidRDefault="00353C85" w:rsidP="00DF1C30">
                  <w:pPr>
                    <w:rPr>
                      <w:rFonts w:cs="Times New Roman"/>
                    </w:rPr>
                  </w:pPr>
                </w:p>
              </w:txbxContent>
            </v:textbox>
            <w10:wrap type="through"/>
          </v:shape>
        </w:pict>
      </w:r>
    </w:p>
    <w:p w:rsidR="00353C85" w:rsidRDefault="00353C85">
      <w:pPr>
        <w:rPr>
          <w:rFonts w:cs="Times New Roman"/>
        </w:rPr>
      </w:pPr>
    </w:p>
    <w:p w:rsidR="00353C85" w:rsidRDefault="00353C85">
      <w:pPr>
        <w:rPr>
          <w:rFonts w:cs="Times New Roman"/>
        </w:rPr>
      </w:pPr>
    </w:p>
    <w:p w:rsidR="00353C85" w:rsidRDefault="00353C85">
      <w:pPr>
        <w:rPr>
          <w:rFonts w:cs="Times New Roman"/>
        </w:rPr>
      </w:pPr>
      <w:r>
        <w:rPr>
          <w:noProof/>
        </w:rPr>
        <w:pict>
          <v:shape id="_x0000_s1169" type="#_x0000_t202" style="position:absolute;margin-left:346.3pt;margin-top:444.85pt;width:67.65pt;height:133.15pt;z-index:251705344">
            <v:textbox style="mso-next-textbox:#_x0000_s1169;mso-fit-shape-to-text:t">
              <w:txbxContent>
                <w:p w:rsidR="00353C85" w:rsidRDefault="00353C85" w:rsidP="00DF1C30">
                  <w:r>
                    <w:t>2</w:t>
                  </w:r>
                </w:p>
              </w:txbxContent>
            </v:textbox>
          </v:shape>
        </w:pict>
      </w:r>
      <w:r>
        <w:rPr>
          <w:noProof/>
        </w:rPr>
        <w:pict>
          <v:group id="_x0000_s1170" style="position:absolute;margin-left:134.4pt;margin-top:149.15pt;width:179.25pt;height:247.15pt;z-index:251703296" coordorigin="264,5220" coordsize="3585,4943">
            <v:group id="_x0000_s1171" style="position:absolute;left:264;top:5220;width:3585;height:4943" coordorigin="7061,4528" coordsize="3585,4943">
              <v:rect id="_x0000_s1172" style="position:absolute;left:7061;top:4528;width:3585;height:4943" fillcolor="#d8d8d8"/>
              <v:shape id="_x0000_s1173" type="#_x0000_t202" style="position:absolute;left:7187;top:5571;width:3355;height:1362">
                <v:textbox style="mso-next-textbox:#_x0000_s1173" inset="0,0,0,0">
                  <w:txbxContent>
                    <w:p w:rsidR="00353C85" w:rsidRDefault="00353C85" w:rsidP="00DF1C30">
                      <w:pPr>
                        <w:jc w:val="center"/>
                      </w:pPr>
                      <w:r>
                        <w:t>Apply a Poison Dice to one Champion</w:t>
                      </w:r>
                    </w:p>
                  </w:txbxContent>
                </v:textbox>
              </v:shape>
              <v:shape id="_x0000_s1174" type="#_x0000_t202" style="position:absolute;left:7187;top:4636;width:3355;height:863">
                <v:textbox style="mso-next-textbox:#_x0000_s1174"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75" type="#_x0000_t202" style="position:absolute;left:7257;top:4789;width:3193;height:566">
                <v:fill opacity="0"/>
                <v:textbox style="mso-next-textbox:#_x0000_s1175" inset="0,0,0,0">
                  <w:txbxContent>
                    <w:p w:rsidR="00353C85" w:rsidRPr="005D6663" w:rsidRDefault="00353C85" w:rsidP="00DF1C30">
                      <w:pPr>
                        <w:jc w:val="center"/>
                        <w:rPr>
                          <w:rFonts w:cs="Times New Roman"/>
                          <w:sz w:val="36"/>
                          <w:szCs w:val="36"/>
                        </w:rPr>
                      </w:pPr>
                      <w:r>
                        <w:rPr>
                          <w:sz w:val="36"/>
                          <w:szCs w:val="36"/>
                        </w:rPr>
                        <w:t>Poisoned Dart</w:t>
                      </w:r>
                    </w:p>
                  </w:txbxContent>
                </v:textbox>
              </v:shape>
              <v:shape id="_x0000_s1176" type="#_x0000_t202" style="position:absolute;left:7187;top:8495;width:3355;height:863">
                <v:textbox style="mso-next-textbox:#_x0000_s1176"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77" type="#_x0000_t202" style="position:absolute;left:7187;top:7038;width:3355;height:1362">
                <v:textbox style="mso-next-textbox:#_x0000_s1177" inset="0,0,0,0">
                  <w:txbxContent>
                    <w:p w:rsidR="00353C85" w:rsidRPr="00295FE5" w:rsidRDefault="00353C85" w:rsidP="00DF1C30">
                      <w:pPr>
                        <w:jc w:val="center"/>
                        <w:rPr>
                          <w:rFonts w:cs="Times New Roman"/>
                        </w:rPr>
                      </w:pPr>
                      <w:r>
                        <w:t xml:space="preserve">Remove a Poison Dice from one Champion </w:t>
                      </w:r>
                    </w:p>
                  </w:txbxContent>
                </v:textbox>
              </v:shape>
              <v:shape id="_x0000_s1178" type="#_x0000_t202" style="position:absolute;left:7919;top:6868;width:1932;height:209">
                <v:textbox style="mso-next-textbox:#_x0000_s1178"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79" type="#_x0000_t202" style="position:absolute;left:7257;top:8635;width:3193;height:566">
                <v:fill opacity="0"/>
                <v:textbox style="mso-next-textbox:#_x0000_s1179" inset="0,0,0,0">
                  <w:txbxContent>
                    <w:p w:rsidR="00353C85" w:rsidRPr="005D6663" w:rsidRDefault="00353C85" w:rsidP="00DF1C30">
                      <w:pPr>
                        <w:jc w:val="center"/>
                        <w:rPr>
                          <w:rFonts w:cs="Times New Roman"/>
                          <w:sz w:val="36"/>
                          <w:szCs w:val="36"/>
                        </w:rPr>
                      </w:pPr>
                      <w:r>
                        <w:rPr>
                          <w:sz w:val="36"/>
                          <w:szCs w:val="36"/>
                        </w:rPr>
                        <w:t>Healing Touch</w:t>
                      </w:r>
                    </w:p>
                  </w:txbxContent>
                </v:textbox>
              </v:shape>
            </v:group>
            <v:shape id="_x0000_s1180" type="#_x0000_t202" style="position:absolute;left:2920;top:8807;width:810;height:300" filled="f" fillcolor="#c6c224" stroked="f">
              <v:textbox style="mso-next-textbox:#_x0000_s1180" inset="0,0,0,0">
                <w:txbxContent>
                  <w:p w:rsidR="00353C85" w:rsidRDefault="00353C85" w:rsidP="00DF1C30">
                    <w:pPr>
                      <w:pStyle w:val="NoSpacing"/>
                      <w:jc w:val="right"/>
                      <w:rPr>
                        <w:rFonts w:cs="Times New Roman"/>
                      </w:rPr>
                    </w:pPr>
                  </w:p>
                </w:txbxContent>
              </v:textbox>
            </v:shape>
          </v:group>
        </w:pict>
      </w:r>
      <w:r>
        <w:rPr>
          <w:rFonts w:cs="Times New Roman"/>
        </w:rPr>
        <w:br w:type="page"/>
      </w:r>
    </w:p>
    <w:p w:rsidR="00353C85" w:rsidRDefault="00353C85">
      <w:pPr>
        <w:rPr>
          <w:rFonts w:cs="Times New Roman"/>
        </w:rPr>
      </w:pPr>
      <w:r>
        <w:rPr>
          <w:noProof/>
        </w:rPr>
        <w:pict>
          <v:group id="_x0000_s1181" style="position:absolute;margin-left:319.9pt;margin-top:-23.15pt;width:179.25pt;height:247.15pt;z-index:251707392" coordorigin="375,5310" coordsize="3585,4943">
            <v:group id="_x0000_s1182" style="position:absolute;left:375;top:5310;width:3585;height:4943" coordorigin="7061,4528" coordsize="3585,4943">
              <v:rect id="_x0000_s1183" style="position:absolute;left:7061;top:4528;width:3585;height:4943" fillcolor="#c90"/>
              <v:shape id="_x0000_s1184" type="#_x0000_t202" style="position:absolute;left:7187;top:5571;width:3355;height:1362">
                <v:textbox style="mso-next-textbox:#_x0000_s1184" inset="0,0,0,0">
                  <w:txbxContent>
                    <w:p w:rsidR="00353C85" w:rsidRPr="00EA68BD" w:rsidRDefault="00353C85" w:rsidP="00DF1C30">
                      <w:pPr>
                        <w:jc w:val="center"/>
                        <w:rPr>
                          <w:sz w:val="14"/>
                          <w:szCs w:val="14"/>
                        </w:rPr>
                      </w:pPr>
                      <w:r w:rsidRPr="00EA68BD">
                        <w:rPr>
                          <w:sz w:val="14"/>
                          <w:szCs w:val="14"/>
                        </w:rPr>
                        <w:t xml:space="preserve">If you have an available space for a Champion in play, you may take control of an opponent’s </w:t>
                      </w:r>
                      <w:r>
                        <w:rPr>
                          <w:sz w:val="14"/>
                          <w:szCs w:val="14"/>
                        </w:rPr>
                        <w:t>Champion.</w:t>
                      </w:r>
                      <w:r w:rsidRPr="00EA68BD">
                        <w:rPr>
                          <w:sz w:val="14"/>
                          <w:szCs w:val="14"/>
                        </w:rPr>
                        <w:t xml:space="preserve"> Your opponent may return any attached cards back into their Hand. This Champion starts in your line-up as normal with full health.  You may not move another Champion to your line-up this turn.</w:t>
                      </w:r>
                    </w:p>
                    <w:p w:rsidR="00353C85" w:rsidRPr="00EA68BD" w:rsidRDefault="00353C85" w:rsidP="00DF1C30">
                      <w:pPr>
                        <w:jc w:val="center"/>
                        <w:rPr>
                          <w:sz w:val="14"/>
                          <w:szCs w:val="14"/>
                        </w:rPr>
                      </w:pPr>
                    </w:p>
                  </w:txbxContent>
                </v:textbox>
              </v:shape>
              <v:shape id="_x0000_s1185" type="#_x0000_t202" style="position:absolute;left:7187;top:4636;width:3355;height:863">
                <v:textbox style="mso-next-textbox:#_x0000_s1185"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86" type="#_x0000_t202" style="position:absolute;left:7257;top:4789;width:3193;height:566">
                <v:fill opacity="0"/>
                <v:textbox style="mso-next-textbox:#_x0000_s1186" inset="0,0,0,0">
                  <w:txbxContent>
                    <w:p w:rsidR="00353C85" w:rsidRPr="005D6663" w:rsidRDefault="00353C85" w:rsidP="00DF1C30">
                      <w:pPr>
                        <w:jc w:val="center"/>
                        <w:rPr>
                          <w:rFonts w:cs="Times New Roman"/>
                          <w:sz w:val="36"/>
                          <w:szCs w:val="36"/>
                        </w:rPr>
                      </w:pPr>
                      <w:r>
                        <w:rPr>
                          <w:sz w:val="36"/>
                          <w:szCs w:val="36"/>
                        </w:rPr>
                        <w:t>Puppeteer</w:t>
                      </w:r>
                    </w:p>
                  </w:txbxContent>
                </v:textbox>
              </v:shape>
              <v:shape id="_x0000_s1187" type="#_x0000_t202" style="position:absolute;left:7187;top:8495;width:3355;height:863">
                <v:textbox style="mso-next-textbox:#_x0000_s1187"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88" type="#_x0000_t202" style="position:absolute;left:7187;top:7038;width:3355;height:1362">
                <v:textbox style="mso-next-textbox:#_x0000_s1188" inset="0,0,0,0">
                  <w:txbxContent>
                    <w:p w:rsidR="00353C85" w:rsidRPr="00064F51" w:rsidRDefault="00353C85" w:rsidP="00DF1C30">
                      <w:pPr>
                        <w:jc w:val="center"/>
                        <w:rPr>
                          <w:sz w:val="20"/>
                          <w:szCs w:val="20"/>
                        </w:rPr>
                      </w:pPr>
                      <w:r>
                        <w:rPr>
                          <w:sz w:val="20"/>
                          <w:szCs w:val="20"/>
                        </w:rPr>
                        <w:t>Take all attached I</w:t>
                      </w:r>
                      <w:r w:rsidRPr="00064F51">
                        <w:rPr>
                          <w:sz w:val="20"/>
                          <w:szCs w:val="20"/>
                        </w:rPr>
                        <w:t>tems from one of your opponents Champions into your Hand.</w:t>
                      </w:r>
                    </w:p>
                  </w:txbxContent>
                </v:textbox>
              </v:shape>
              <v:shape id="_x0000_s1189" type="#_x0000_t202" style="position:absolute;left:7919;top:6868;width:1932;height:209">
                <v:textbox style="mso-next-textbox:#_x0000_s1189"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190" type="#_x0000_t202" style="position:absolute;left:7257;top:8635;width:3193;height:566">
                <v:fill opacity="0"/>
                <v:textbox style="mso-next-textbox:#_x0000_s1190" inset="0,0,0,0">
                  <w:txbxContent>
                    <w:p w:rsidR="00353C85" w:rsidRPr="005D6663" w:rsidRDefault="00353C85" w:rsidP="00DF1C30">
                      <w:pPr>
                        <w:jc w:val="center"/>
                        <w:rPr>
                          <w:rFonts w:cs="Times New Roman"/>
                          <w:sz w:val="36"/>
                          <w:szCs w:val="36"/>
                        </w:rPr>
                      </w:pPr>
                      <w:r>
                        <w:rPr>
                          <w:sz w:val="36"/>
                          <w:szCs w:val="36"/>
                        </w:rPr>
                        <w:t>Change of Plans</w:t>
                      </w:r>
                    </w:p>
                  </w:txbxContent>
                </v:textbox>
              </v:shape>
            </v:group>
            <v:shape id="_x0000_s1191" type="#_x0000_t202" style="position:absolute;left:2987;top:8835;width:854;height:362" filled="f" fillcolor="#c6c224" stroked="f">
              <v:textbox style="mso-next-textbox:#_x0000_s1191" inset="0,0,0,0">
                <w:txbxContent>
                  <w:p w:rsidR="00353C85" w:rsidRPr="00D710D6" w:rsidRDefault="00353C85" w:rsidP="00DF1C30">
                    <w:pPr>
                      <w:rPr>
                        <w:rFonts w:cs="Times New Roman"/>
                      </w:rPr>
                    </w:pPr>
                  </w:p>
                </w:txbxContent>
              </v:textbox>
            </v:shape>
          </v:group>
        </w:pict>
      </w:r>
      <w:r>
        <w:rPr>
          <w:noProof/>
        </w:rPr>
        <w:pict>
          <v:group id="_x0000_s1192" style="position:absolute;margin-left:133.2pt;margin-top:-23.15pt;width:179.25pt;height:247.15pt;z-index:251706368" coordorigin="375,5310" coordsize="3585,4943">
            <v:group id="_x0000_s1193" style="position:absolute;left:375;top:5310;width:3585;height:4943" coordorigin="7061,4528" coordsize="3585,4943">
              <v:rect id="_x0000_s1194" style="position:absolute;left:7061;top:4528;width:3585;height:4943" fillcolor="#c90"/>
              <v:shape id="_x0000_s1195" type="#_x0000_t202" style="position:absolute;left:7187;top:5571;width:3355;height:1362">
                <v:textbox style="mso-next-textbox:#_x0000_s1195" inset="0,0,0,0">
                  <w:txbxContent>
                    <w:p w:rsidR="00353C85" w:rsidRDefault="00353C85" w:rsidP="00DF1C30">
                      <w:pPr>
                        <w:jc w:val="center"/>
                      </w:pPr>
                      <w:r>
                        <w:t>Crystals are worth double their value for this turn</w:t>
                      </w:r>
                    </w:p>
                    <w:p w:rsidR="00353C85" w:rsidRDefault="00353C85" w:rsidP="00DF1C30">
                      <w:pPr>
                        <w:rPr>
                          <w:rFonts w:cs="Times New Roman"/>
                        </w:rPr>
                      </w:pPr>
                    </w:p>
                  </w:txbxContent>
                </v:textbox>
              </v:shape>
              <v:shape id="_x0000_s1196" type="#_x0000_t202" style="position:absolute;left:7187;top:4636;width:3355;height:863">
                <v:textbox style="mso-next-textbox:#_x0000_s1196"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97" type="#_x0000_t202" style="position:absolute;left:7257;top:4789;width:3193;height:566">
                <v:fill opacity="0"/>
                <v:textbox style="mso-next-textbox:#_x0000_s1197" inset="0,0,0,0">
                  <w:txbxContent>
                    <w:p w:rsidR="00353C85" w:rsidRPr="005D6663" w:rsidRDefault="00353C85" w:rsidP="00DF1C30">
                      <w:pPr>
                        <w:jc w:val="center"/>
                        <w:rPr>
                          <w:rFonts w:cs="Times New Roman"/>
                          <w:sz w:val="36"/>
                          <w:szCs w:val="36"/>
                        </w:rPr>
                      </w:pPr>
                      <w:r>
                        <w:rPr>
                          <w:sz w:val="36"/>
                          <w:szCs w:val="36"/>
                        </w:rPr>
                        <w:t>Excavation</w:t>
                      </w:r>
                    </w:p>
                    <w:p w:rsidR="00353C85" w:rsidRPr="00B86065" w:rsidRDefault="00353C85" w:rsidP="00DF1C30">
                      <w:pPr>
                        <w:rPr>
                          <w:rFonts w:cs="Times New Roman"/>
                        </w:rPr>
                      </w:pPr>
                    </w:p>
                  </w:txbxContent>
                </v:textbox>
              </v:shape>
              <v:shape id="_x0000_s1198" type="#_x0000_t202" style="position:absolute;left:7187;top:8495;width:3355;height:863">
                <v:textbox style="mso-next-textbox:#_x0000_s1198"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199" type="#_x0000_t202" style="position:absolute;left:7187;top:7038;width:3355;height:1362">
                <v:textbox style="mso-next-textbox:#_x0000_s1199" inset="0,0,0,0">
                  <w:txbxContent>
                    <w:p w:rsidR="00353C85" w:rsidRPr="00295FE5" w:rsidRDefault="00353C85" w:rsidP="00DF1C30">
                      <w:pPr>
                        <w:jc w:val="center"/>
                        <w:rPr>
                          <w:rFonts w:cs="Times New Roman"/>
                        </w:rPr>
                      </w:pPr>
                      <w:r>
                        <w:t>All Coin Cards are worth 1 more than their value for this turn</w:t>
                      </w:r>
                    </w:p>
                    <w:p w:rsidR="00353C85" w:rsidRPr="003D6586" w:rsidRDefault="00353C85" w:rsidP="00DF1C30">
                      <w:pPr>
                        <w:rPr>
                          <w:rFonts w:cs="Times New Roman"/>
                        </w:rPr>
                      </w:pPr>
                    </w:p>
                  </w:txbxContent>
                </v:textbox>
              </v:shape>
              <v:shape id="_x0000_s1200" type="#_x0000_t202" style="position:absolute;left:7919;top:6868;width:1932;height:209">
                <v:textbox style="mso-next-textbox:#_x0000_s1200"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201" type="#_x0000_t202" style="position:absolute;left:7257;top:8635;width:3193;height:566">
                <v:fill opacity="0"/>
                <v:textbox style="mso-next-textbox:#_x0000_s1201" inset="0,0,0,0">
                  <w:txbxContent>
                    <w:p w:rsidR="00353C85" w:rsidRPr="005D6663" w:rsidRDefault="00353C85" w:rsidP="00DF1C30">
                      <w:pPr>
                        <w:jc w:val="center"/>
                        <w:rPr>
                          <w:rFonts w:cs="Times New Roman"/>
                          <w:sz w:val="36"/>
                          <w:szCs w:val="36"/>
                        </w:rPr>
                      </w:pPr>
                      <w:r>
                        <w:rPr>
                          <w:sz w:val="36"/>
                          <w:szCs w:val="36"/>
                        </w:rPr>
                        <w:t>Financial Gains</w:t>
                      </w:r>
                    </w:p>
                    <w:p w:rsidR="00353C85" w:rsidRPr="003D6586" w:rsidRDefault="00353C85" w:rsidP="00DF1C30">
                      <w:pPr>
                        <w:rPr>
                          <w:rFonts w:cs="Times New Roman"/>
                        </w:rPr>
                      </w:pPr>
                    </w:p>
                  </w:txbxContent>
                </v:textbox>
              </v:shape>
            </v:group>
            <v:shape id="_x0000_s1202" type="#_x0000_t202" style="position:absolute;left:2987;top:8835;width:854;height:362" filled="f" fillcolor="#c6c224" stroked="f">
              <v:textbox style="mso-next-textbox:#_x0000_s1202" inset="0,0,0,0">
                <w:txbxContent>
                  <w:p w:rsidR="00353C85" w:rsidRPr="00D710D6" w:rsidRDefault="00353C85" w:rsidP="00DF1C30">
                    <w:pPr>
                      <w:rPr>
                        <w:rFonts w:cs="Times New Roman"/>
                      </w:rPr>
                    </w:pPr>
                  </w:p>
                </w:txbxContent>
              </v:textbox>
            </v:shape>
          </v:group>
        </w:pict>
      </w:r>
      <w:r>
        <w:rPr>
          <w:noProof/>
        </w:rPr>
        <w:pict>
          <v:group id="_x0000_s1203" style="position:absolute;margin-left:-54.7pt;margin-top:-23.15pt;width:179.25pt;height:247.15pt;z-index:251708416" coordorigin="375,5310" coordsize="3585,4943">
            <v:group id="_x0000_s1204" style="position:absolute;left:375;top:5310;width:3585;height:4943" coordorigin="7061,4528" coordsize="3585,4943">
              <v:rect id="_x0000_s1205" style="position:absolute;left:7061;top:4528;width:3585;height:4943" fillcolor="#c90"/>
              <v:shape id="_x0000_s1206" type="#_x0000_t202" style="position:absolute;left:7187;top:5571;width:3355;height:1362">
                <v:textbox style="mso-next-textbox:#_x0000_s1206" inset="0,0,0,0">
                  <w:txbxContent>
                    <w:p w:rsidR="00353C85" w:rsidRPr="00B13333" w:rsidRDefault="00353C85" w:rsidP="00DF1C30">
                      <w:pPr>
                        <w:jc w:val="center"/>
                        <w:rPr>
                          <w:rFonts w:cs="Times New Roman"/>
                        </w:rPr>
                      </w:pPr>
                      <w:r>
                        <w:t xml:space="preserve">Deal 3 damage to an opponent’s Champion </w:t>
                      </w:r>
                    </w:p>
                    <w:p w:rsidR="00353C85" w:rsidRPr="00817AAF" w:rsidRDefault="00353C85" w:rsidP="00DF1C30">
                      <w:pPr>
                        <w:rPr>
                          <w:rFonts w:cs="Times New Roman"/>
                        </w:rPr>
                      </w:pPr>
                    </w:p>
                    <w:p w:rsidR="00353C85" w:rsidRPr="00A70879" w:rsidRDefault="00353C85" w:rsidP="00DF1C30">
                      <w:pPr>
                        <w:rPr>
                          <w:rFonts w:cs="Times New Roman"/>
                          <w:sz w:val="16"/>
                          <w:szCs w:val="16"/>
                        </w:rPr>
                      </w:pPr>
                    </w:p>
                    <w:p w:rsidR="00353C85" w:rsidRDefault="00353C85" w:rsidP="00DF1C30">
                      <w:pPr>
                        <w:rPr>
                          <w:rFonts w:cs="Times New Roman"/>
                        </w:rPr>
                      </w:pPr>
                    </w:p>
                  </w:txbxContent>
                </v:textbox>
              </v:shape>
              <v:shape id="_x0000_s1207" type="#_x0000_t202" style="position:absolute;left:7187;top:4636;width:3355;height:863">
                <v:textbox style="mso-next-textbox:#_x0000_s1207"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208" type="#_x0000_t202" style="position:absolute;left:7257;top:4789;width:3193;height:566">
                <v:fill opacity="0"/>
                <v:textbox style="mso-next-textbox:#_x0000_s1208" inset="0,0,0,0">
                  <w:txbxContent>
                    <w:p w:rsidR="00353C85" w:rsidRPr="005D6663" w:rsidRDefault="00353C85" w:rsidP="00DF1C30">
                      <w:pPr>
                        <w:jc w:val="center"/>
                        <w:rPr>
                          <w:rFonts w:cs="Times New Roman"/>
                          <w:sz w:val="36"/>
                          <w:szCs w:val="36"/>
                        </w:rPr>
                      </w:pPr>
                      <w:r>
                        <w:rPr>
                          <w:sz w:val="36"/>
                          <w:szCs w:val="36"/>
                        </w:rPr>
                        <w:t>Heat Tunnel</w:t>
                      </w:r>
                    </w:p>
                  </w:txbxContent>
                </v:textbox>
              </v:shape>
              <v:shape id="_x0000_s1209" type="#_x0000_t202" style="position:absolute;left:7187;top:8495;width:3355;height:863">
                <v:textbox style="mso-next-textbox:#_x0000_s1209" inset="0,0,0,0">
                  <w:txbxContent>
                    <w:p w:rsidR="00353C85" w:rsidRPr="004755ED" w:rsidRDefault="00353C85" w:rsidP="00DF1C30">
                      <w:pPr>
                        <w:pStyle w:val="NoSpacing"/>
                        <w:shd w:val="clear" w:color="auto" w:fill="A6A6A6"/>
                        <w:jc w:val="center"/>
                        <w:rPr>
                          <w:rFonts w:cs="Times New Roman"/>
                          <w:color w:val="FFFFFF"/>
                          <w:sz w:val="40"/>
                          <w:szCs w:val="40"/>
                        </w:rPr>
                      </w:pPr>
                    </w:p>
                  </w:txbxContent>
                </v:textbox>
              </v:shape>
              <v:shape id="_x0000_s1210" type="#_x0000_t202" style="position:absolute;left:7187;top:7038;width:3355;height:1362">
                <v:textbox style="mso-next-textbox:#_x0000_s1210" inset="0,0,0,0">
                  <w:txbxContent>
                    <w:p w:rsidR="00353C85" w:rsidRPr="00381A94" w:rsidRDefault="00353C85" w:rsidP="00DF1C30">
                      <w:pPr>
                        <w:pStyle w:val="NoSpacing"/>
                        <w:jc w:val="center"/>
                      </w:pPr>
                      <w:r w:rsidRPr="00381A94">
                        <w:t xml:space="preserve">Restore </w:t>
                      </w:r>
                      <w:r>
                        <w:t>3 Health to a</w:t>
                      </w:r>
                      <w:r w:rsidRPr="00381A94">
                        <w:t xml:space="preserve"> Champion</w:t>
                      </w:r>
                    </w:p>
                    <w:p w:rsidR="00353C85" w:rsidRPr="00295FE5" w:rsidRDefault="00353C85" w:rsidP="00DF1C30">
                      <w:pPr>
                        <w:rPr>
                          <w:rFonts w:cs="Times New Roman"/>
                        </w:rPr>
                      </w:pPr>
                    </w:p>
                    <w:p w:rsidR="00353C85" w:rsidRPr="00D35B9C" w:rsidRDefault="00353C85" w:rsidP="00DF1C30">
                      <w:pPr>
                        <w:rPr>
                          <w:rFonts w:cs="Times New Roman"/>
                        </w:rPr>
                      </w:pPr>
                    </w:p>
                  </w:txbxContent>
                </v:textbox>
              </v:shape>
              <v:shape id="_x0000_s1211" type="#_x0000_t202" style="position:absolute;left:7919;top:6868;width:1932;height:209">
                <v:textbox style="mso-next-textbox:#_x0000_s1211" inset="0,0,0,0">
                  <w:txbxContent>
                    <w:p w:rsidR="00353C85" w:rsidRPr="00295FE5" w:rsidRDefault="00353C85" w:rsidP="00DF1C30">
                      <w:pPr>
                        <w:pStyle w:val="NoSpacing"/>
                        <w:shd w:val="clear" w:color="auto" w:fill="A6A6A6"/>
                        <w:jc w:val="center"/>
                        <w:rPr>
                          <w:rFonts w:cs="Times New Roman"/>
                          <w:sz w:val="18"/>
                          <w:szCs w:val="18"/>
                        </w:rPr>
                      </w:pPr>
                      <w:r>
                        <w:rPr>
                          <w:sz w:val="18"/>
                          <w:szCs w:val="18"/>
                        </w:rPr>
                        <w:t>-Supplies-</w:t>
                      </w:r>
                    </w:p>
                  </w:txbxContent>
                </v:textbox>
              </v:shape>
              <v:shape id="_x0000_s1212" type="#_x0000_t202" style="position:absolute;left:7257;top:8635;width:3193;height:566">
                <v:fill opacity="0"/>
                <v:textbox style="mso-next-textbox:#_x0000_s1212" inset="0,0,0,0">
                  <w:txbxContent>
                    <w:p w:rsidR="00353C85" w:rsidRPr="005D6663" w:rsidRDefault="00353C85" w:rsidP="00DF1C30">
                      <w:pPr>
                        <w:jc w:val="center"/>
                        <w:rPr>
                          <w:rFonts w:cs="Times New Roman"/>
                          <w:sz w:val="36"/>
                          <w:szCs w:val="36"/>
                        </w:rPr>
                      </w:pPr>
                      <w:r>
                        <w:rPr>
                          <w:sz w:val="36"/>
                          <w:szCs w:val="36"/>
                        </w:rPr>
                        <w:t>Blossoming Springs</w:t>
                      </w:r>
                    </w:p>
                  </w:txbxContent>
                </v:textbox>
              </v:shape>
            </v:group>
            <v:shape id="_x0000_s1213" type="#_x0000_t202" style="position:absolute;left:2987;top:8835;width:854;height:362" filled="f" fillcolor="#c6c224" stroked="f">
              <v:textbox style="mso-next-textbox:#_x0000_s1213" inset="0,0,0,0">
                <w:txbxContent>
                  <w:p w:rsidR="00353C85" w:rsidRPr="00D710D6" w:rsidRDefault="00353C85" w:rsidP="00DF1C30">
                    <w:pPr>
                      <w:rPr>
                        <w:rFonts w:cs="Times New Roman"/>
                      </w:rPr>
                    </w:pPr>
                  </w:p>
                </w:txbxContent>
              </v:textbox>
            </v:shape>
          </v:group>
        </w:pict>
      </w:r>
      <w:r>
        <w:rPr>
          <w:noProof/>
        </w:rPr>
        <w:pict>
          <v:shape id="_x0000_s1214" type="#_x0000_t202" style="position:absolute;margin-left:484.2pt;margin-top:-36.5pt;width:51.6pt;height:143.55pt;z-index:251581440" wrapcoords="0 0 21600 0 21600 21600 0 21600 0 0" filled="f" stroked="f">
            <v:fill o:detectmouseclick="t"/>
            <v:textbox style="layout-flow:vertical;mso-layout-flow-alt:bottom-to-top;mso-next-textbox:#_x0000_s1214" inset=",7.2pt,,7.2pt">
              <w:txbxContent>
                <w:p w:rsidR="00353C85" w:rsidRPr="00DF1C30" w:rsidRDefault="00353C85" w:rsidP="00DF1C30">
                  <w:pPr>
                    <w:rPr>
                      <w:rFonts w:cs="Times New Roman"/>
                    </w:rPr>
                  </w:pPr>
                </w:p>
              </w:txbxContent>
            </v:textbox>
            <w10:wrap type="through"/>
          </v:shape>
        </w:pict>
      </w:r>
    </w:p>
    <w:p w:rsidR="00353C85" w:rsidRDefault="00353C85">
      <w:pPr>
        <w:rPr>
          <w:rFonts w:cs="Times New Roman"/>
        </w:rPr>
      </w:pPr>
      <w:r>
        <w:rPr>
          <w:noProof/>
        </w:rPr>
        <w:pict>
          <v:shape id="_x0000_s1215" type="#_x0000_t202" style="position:absolute;margin-left:196.55pt;margin-top:512.55pt;width:67.65pt;height:133.15pt;z-index:251709440">
            <v:textbox style="mso-next-textbox:#_x0000_s1215;mso-fit-shape-to-text:t">
              <w:txbxContent>
                <w:p w:rsidR="00353C85" w:rsidRDefault="00353C85" w:rsidP="00DF1C30">
                  <w:r>
                    <w:t>1</w:t>
                  </w:r>
                </w:p>
              </w:txbxContent>
            </v:textbox>
          </v:shape>
        </w:pict>
      </w:r>
      <w:r>
        <w:rPr>
          <w:noProof/>
        </w:rPr>
        <w:pict>
          <v:group id="_x0000_s1216" style="position:absolute;margin-left:320.45pt;margin-top:210.1pt;width:179.25pt;height:247.15pt;z-index:251583488" coordorigin="375,5310" coordsize="3585,4943">
            <v:group id="_x0000_s1217" style="position:absolute;left:375;top:5310;width:3585;height:4943" coordorigin="7061,4528" coordsize="3585,4943">
              <v:rect id="_x0000_s1218" style="position:absolute;left:7061;top:4528;width:3585;height:4943" fillcolor="#c90"/>
              <v:shape id="_x0000_s1219" type="#_x0000_t202" style="position:absolute;left:7187;top:5571;width:3355;height:1362">
                <v:textbox style="mso-next-textbox:#_x0000_s1219" inset="0,0,0,0">
                  <w:txbxContent>
                    <w:p w:rsidR="00353C85" w:rsidRPr="00FE461A" w:rsidRDefault="00353C85" w:rsidP="00D30710">
                      <w:pPr>
                        <w:jc w:val="center"/>
                        <w:rPr>
                          <w:sz w:val="18"/>
                          <w:szCs w:val="18"/>
                        </w:rPr>
                      </w:pPr>
                      <w:r>
                        <w:rPr>
                          <w:sz w:val="18"/>
                          <w:szCs w:val="18"/>
                        </w:rPr>
                        <w:t>Choose an</w:t>
                      </w:r>
                      <w:r w:rsidRPr="00FE461A">
                        <w:rPr>
                          <w:sz w:val="18"/>
                          <w:szCs w:val="18"/>
                        </w:rPr>
                        <w:t xml:space="preserve"> opponent that may not move </w:t>
                      </w:r>
                      <w:r w:rsidRPr="00A520A2">
                        <w:rPr>
                          <w:sz w:val="18"/>
                          <w:szCs w:val="18"/>
                          <w:u w:val="single"/>
                        </w:rPr>
                        <w:t>any</w:t>
                      </w:r>
                      <w:r w:rsidRPr="00FE461A">
                        <w:rPr>
                          <w:sz w:val="18"/>
                          <w:szCs w:val="18"/>
                        </w:rPr>
                        <w:t xml:space="preserve"> cards out of their Reserve</w:t>
                      </w:r>
                      <w:r>
                        <w:rPr>
                          <w:sz w:val="18"/>
                          <w:szCs w:val="18"/>
                        </w:rPr>
                        <w:t>s</w:t>
                      </w:r>
                      <w:r w:rsidRPr="00FE461A">
                        <w:rPr>
                          <w:sz w:val="18"/>
                          <w:szCs w:val="18"/>
                        </w:rPr>
                        <w:t xml:space="preserve"> on their next turn. That player may still Reserve Cards.</w:t>
                      </w:r>
                    </w:p>
                    <w:p w:rsidR="00353C85" w:rsidRPr="00FE461A" w:rsidRDefault="00353C85" w:rsidP="00D30710">
                      <w:pPr>
                        <w:jc w:val="center"/>
                        <w:rPr>
                          <w:rFonts w:cs="Times New Roman"/>
                          <w:sz w:val="24"/>
                          <w:szCs w:val="24"/>
                        </w:rPr>
                      </w:pPr>
                    </w:p>
                  </w:txbxContent>
                </v:textbox>
              </v:shape>
              <v:shape id="_x0000_s1220" type="#_x0000_t202" style="position:absolute;left:7187;top:4636;width:3355;height:863">
                <v:textbox style="mso-next-textbox:#_x0000_s1220"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21" type="#_x0000_t202" style="position:absolute;left:7257;top:4789;width:3193;height:566">
                <v:fill opacity="0"/>
                <v:textbox style="mso-next-textbox:#_x0000_s1221" inset="0,0,0,0">
                  <w:txbxContent>
                    <w:p w:rsidR="00353C85" w:rsidRPr="005D6663" w:rsidRDefault="00353C85" w:rsidP="00B54F92">
                      <w:pPr>
                        <w:jc w:val="center"/>
                        <w:rPr>
                          <w:rFonts w:cs="Times New Roman"/>
                          <w:sz w:val="36"/>
                          <w:szCs w:val="36"/>
                        </w:rPr>
                      </w:pPr>
                      <w:r>
                        <w:rPr>
                          <w:sz w:val="36"/>
                          <w:szCs w:val="36"/>
                        </w:rPr>
                        <w:t>Lock Out</w:t>
                      </w:r>
                    </w:p>
                  </w:txbxContent>
                </v:textbox>
              </v:shape>
              <v:shape id="_x0000_s1222" type="#_x0000_t202" style="position:absolute;left:7187;top:8495;width:3355;height:863">
                <v:textbox style="mso-next-textbox:#_x0000_s122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23" type="#_x0000_t202" style="position:absolute;left:7187;top:7038;width:3355;height:1362">
                <v:textbox style="mso-next-textbox:#_x0000_s1223" inset="0,0,0,0">
                  <w:txbxContent>
                    <w:p w:rsidR="00353C85" w:rsidRPr="00295FE5" w:rsidRDefault="00353C85" w:rsidP="00FD5C5E">
                      <w:pPr>
                        <w:jc w:val="center"/>
                        <w:rPr>
                          <w:rFonts w:cs="Times New Roman"/>
                        </w:rPr>
                      </w:pPr>
                      <w:r>
                        <w:t>Choose and opponent that may not make any purchases on their next turn</w:t>
                      </w:r>
                    </w:p>
                  </w:txbxContent>
                </v:textbox>
              </v:shape>
              <v:shape id="_x0000_s1224" type="#_x0000_t202" style="position:absolute;left:7919;top:6868;width:1932;height:209">
                <v:textbox style="mso-next-textbox:#_x0000_s1224"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-Supplies-</w:t>
                      </w:r>
                    </w:p>
                  </w:txbxContent>
                </v:textbox>
              </v:shape>
              <v:shape id="_x0000_s1225" type="#_x0000_t202" style="position:absolute;left:7257;top:8635;width:3193;height:566">
                <v:fill opacity="0"/>
                <v:textbox style="mso-next-textbox:#_x0000_s1225" inset="0,0,0,0">
                  <w:txbxContent>
                    <w:p w:rsidR="00353C85" w:rsidRPr="005D6663" w:rsidRDefault="00353C85" w:rsidP="00B54F92">
                      <w:pPr>
                        <w:jc w:val="center"/>
                        <w:rPr>
                          <w:rFonts w:cs="Times New Roman"/>
                          <w:sz w:val="36"/>
                          <w:szCs w:val="36"/>
                        </w:rPr>
                      </w:pPr>
                      <w:r>
                        <w:rPr>
                          <w:sz w:val="36"/>
                          <w:szCs w:val="36"/>
                        </w:rPr>
                        <w:t>Lock Down</w:t>
                      </w:r>
                    </w:p>
                  </w:txbxContent>
                </v:textbox>
              </v:shape>
            </v:group>
            <v:shape id="_x0000_s1226" type="#_x0000_t202" style="position:absolute;left:2987;top:8835;width:854;height:362" filled="f" fillcolor="#c6c224" stroked="f">
              <v:textbox style="mso-next-textbox:#_x0000_s1226" inset="0,0,0,0">
                <w:txbxContent>
                  <w:p w:rsidR="00353C85" w:rsidRPr="00D710D6" w:rsidRDefault="00353C85" w:rsidP="00D710D6">
                    <w:pPr>
                      <w:rPr>
                        <w:rFonts w:cs="Times New Roman"/>
                      </w:rPr>
                    </w:pPr>
                  </w:p>
                </w:txbxContent>
              </v:textbox>
            </v:shape>
          </v:group>
        </w:pict>
      </w:r>
      <w:r>
        <w:rPr>
          <w:noProof/>
        </w:rPr>
        <w:pict>
          <v:group id="_x0000_s1227" style="position:absolute;margin-left:133.75pt;margin-top:210.1pt;width:179.25pt;height:247.15pt;z-index:251582464" coordorigin="375,5310" coordsize="3585,4943">
            <v:group id="_x0000_s1228" style="position:absolute;left:375;top:5310;width:3585;height:4943" coordorigin="7061,4528" coordsize="3585,4943">
              <v:rect id="_x0000_s1229" style="position:absolute;left:7061;top:4528;width:3585;height:4943" fillcolor="#c90"/>
              <v:shape id="_x0000_s1230" type="#_x0000_t202" style="position:absolute;left:7187;top:5571;width:3355;height:1362">
                <v:textbox style="mso-next-textbox:#_x0000_s1230" inset="0,0,0,0">
                  <w:txbxContent>
                    <w:p w:rsidR="00353C85" w:rsidRPr="002E6629" w:rsidRDefault="00353C85" w:rsidP="00836386">
                      <w:pPr>
                        <w:jc w:val="center"/>
                        <w:rPr>
                          <w:rFonts w:cs="Times New Roman"/>
                        </w:rPr>
                      </w:pPr>
                      <w:r>
                        <w:t>+3</w:t>
                      </w:r>
                      <w:r w:rsidRPr="002E6629">
                        <w:t xml:space="preserve"> Crystal</w:t>
                      </w:r>
                      <w:r>
                        <w:t>s</w:t>
                      </w:r>
                    </w:p>
                    <w:p w:rsidR="00353C85" w:rsidRPr="002E6629" w:rsidRDefault="00353C85" w:rsidP="00836386">
                      <w:pPr>
                        <w:jc w:val="center"/>
                        <w:rPr>
                          <w:rFonts w:cs="Times New Roman"/>
                        </w:rPr>
                      </w:pPr>
                    </w:p>
                    <w:p w:rsidR="00353C85" w:rsidRDefault="00353C85" w:rsidP="00836386">
                      <w:pPr>
                        <w:jc w:val="center"/>
                        <w:rPr>
                          <w:rFonts w:cs="Times New Roman"/>
                        </w:rPr>
                      </w:pPr>
                    </w:p>
                    <w:p w:rsidR="00353C85" w:rsidRPr="00A70879" w:rsidRDefault="00353C85" w:rsidP="008D6113">
                      <w:pPr>
                        <w:rPr>
                          <w:rFonts w:cs="Times New Roman"/>
                          <w:sz w:val="16"/>
                          <w:szCs w:val="16"/>
                        </w:rPr>
                      </w:pPr>
                    </w:p>
                    <w:p w:rsidR="00353C85" w:rsidRDefault="00353C85" w:rsidP="008D6113">
                      <w:pPr>
                        <w:rPr>
                          <w:rFonts w:cs="Times New Roman"/>
                        </w:rPr>
                      </w:pPr>
                    </w:p>
                  </w:txbxContent>
                </v:textbox>
              </v:shape>
              <v:shape id="_x0000_s1231" type="#_x0000_t202" style="position:absolute;left:7187;top:4636;width:3355;height:863">
                <v:textbox style="mso-next-textbox:#_x0000_s1231"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32" type="#_x0000_t202" style="position:absolute;left:7257;top:4789;width:3193;height:566">
                <v:fill opacity="0"/>
                <v:textbox style="mso-next-textbox:#_x0000_s1232" inset="0,0,0,0">
                  <w:txbxContent>
                    <w:p w:rsidR="00353C85" w:rsidRPr="005D6663" w:rsidRDefault="00353C85" w:rsidP="008D6113">
                      <w:pPr>
                        <w:jc w:val="center"/>
                        <w:rPr>
                          <w:rFonts w:cs="Times New Roman"/>
                          <w:sz w:val="36"/>
                          <w:szCs w:val="36"/>
                        </w:rPr>
                      </w:pPr>
                      <w:r>
                        <w:rPr>
                          <w:sz w:val="36"/>
                          <w:szCs w:val="36"/>
                        </w:rPr>
                        <w:t>Crystalline Rock</w:t>
                      </w:r>
                    </w:p>
                  </w:txbxContent>
                </v:textbox>
              </v:shape>
              <v:shape id="_x0000_s1233" type="#_x0000_t202" style="position:absolute;left:7187;top:8495;width:3355;height:863">
                <v:textbox style="mso-next-textbox:#_x0000_s1233"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34" type="#_x0000_t202" style="position:absolute;left:7187;top:7038;width:3355;height:1362">
                <v:textbox style="mso-next-textbox:#_x0000_s1234" inset="0,0,0,0">
                  <w:txbxContent>
                    <w:p w:rsidR="00353C85" w:rsidRPr="00295FE5" w:rsidRDefault="00353C85" w:rsidP="00836386">
                      <w:pPr>
                        <w:jc w:val="center"/>
                        <w:rPr>
                          <w:rFonts w:cs="Times New Roman"/>
                        </w:rPr>
                      </w:pPr>
                      <w:r>
                        <w:t>+3 Coins</w:t>
                      </w:r>
                    </w:p>
                    <w:p w:rsidR="00353C85" w:rsidRPr="00295FE5" w:rsidRDefault="00353C85" w:rsidP="00836386">
                      <w:pPr>
                        <w:rPr>
                          <w:rFonts w:cs="Times New Roman"/>
                        </w:rPr>
                      </w:pPr>
                    </w:p>
                    <w:p w:rsidR="00353C85" w:rsidRPr="00836386" w:rsidRDefault="00353C85" w:rsidP="00836386">
                      <w:pPr>
                        <w:rPr>
                          <w:rFonts w:cs="Times New Roman"/>
                        </w:rPr>
                      </w:pPr>
                    </w:p>
                  </w:txbxContent>
                </v:textbox>
              </v:shape>
              <v:shape id="_x0000_s1235" type="#_x0000_t202" style="position:absolute;left:7919;top:6868;width:1932;height:209">
                <v:textbox style="mso-next-textbox:#_x0000_s1235"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-Supplies-</w:t>
                      </w:r>
                    </w:p>
                  </w:txbxContent>
                </v:textbox>
              </v:shape>
              <v:shape id="_x0000_s1236" type="#_x0000_t202" style="position:absolute;left:7257;top:8635;width:3193;height:566">
                <v:fill opacity="0"/>
                <v:textbox style="mso-next-textbox:#_x0000_s1236" inset="0,0,0,0">
                  <w:txbxContent>
                    <w:p w:rsidR="00353C85" w:rsidRPr="005D6663" w:rsidRDefault="00353C85" w:rsidP="008D6113">
                      <w:pPr>
                        <w:jc w:val="center"/>
                        <w:rPr>
                          <w:rFonts w:cs="Times New Roman"/>
                          <w:sz w:val="36"/>
                          <w:szCs w:val="36"/>
                        </w:rPr>
                      </w:pPr>
                      <w:r>
                        <w:rPr>
                          <w:sz w:val="36"/>
                          <w:szCs w:val="36"/>
                        </w:rPr>
                        <w:t>Spare Pound</w:t>
                      </w:r>
                    </w:p>
                  </w:txbxContent>
                </v:textbox>
              </v:shape>
            </v:group>
            <v:shape id="_x0000_s1237" type="#_x0000_t202" style="position:absolute;left:2987;top:8835;width:854;height:362" filled="f" fillcolor="#c6c224" stroked="f">
              <v:textbox style="mso-next-textbox:#_x0000_s1237" inset="0,0,0,0">
                <w:txbxContent>
                  <w:p w:rsidR="00353C85" w:rsidRPr="00D710D6" w:rsidRDefault="00353C85" w:rsidP="00D710D6">
                    <w:pPr>
                      <w:rPr>
                        <w:rFonts w:cs="Times New Roman"/>
                      </w:rPr>
                    </w:pPr>
                  </w:p>
                </w:txbxContent>
              </v:textbox>
            </v:shape>
          </v:group>
        </w:pict>
      </w:r>
      <w:r>
        <w:rPr>
          <w:noProof/>
        </w:rPr>
        <w:pict>
          <v:group id="_x0000_s1238" style="position:absolute;margin-left:-53.55pt;margin-top:210.1pt;width:179.25pt;height:247.15pt;z-index:251614208" coordorigin="375,5310" coordsize="3585,4943">
            <v:group id="_x0000_s1239" style="position:absolute;left:375;top:5310;width:3585;height:4943" coordorigin="7061,4528" coordsize="3585,4943">
              <v:rect id="_x0000_s1240" style="position:absolute;left:7061;top:4528;width:3585;height:4943" fillcolor="#c90"/>
              <v:shape id="_x0000_s1241" type="#_x0000_t202" style="position:absolute;left:7187;top:5571;width:3355;height:1362">
                <v:textbox style="mso-next-textbox:#_x0000_s1241" inset="0,0,0,0">
                  <w:txbxContent>
                    <w:p w:rsidR="00353C85" w:rsidRDefault="00353C85" w:rsidP="004C3EBD">
                      <w:pPr>
                        <w:jc w:val="center"/>
                      </w:pPr>
                      <w:r>
                        <w:t>While this card is attached, all Healing done to this Champion is considered damage and all damage is considered Healing.</w:t>
                      </w:r>
                    </w:p>
                  </w:txbxContent>
                </v:textbox>
              </v:shape>
              <v:shape id="_x0000_s1242" type="#_x0000_t202" style="position:absolute;left:7187;top:4636;width:3355;height:863">
                <v:textbox style="mso-next-textbox:#_x0000_s124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43" type="#_x0000_t202" style="position:absolute;left:7257;top:4789;width:3193;height:566">
                <v:fill opacity="0"/>
                <v:textbox style="mso-next-textbox:#_x0000_s1243" inset="0,0,0,0">
                  <w:txbxContent>
                    <w:p w:rsidR="00353C85" w:rsidRPr="005D6663" w:rsidRDefault="00353C85" w:rsidP="004C3EBD">
                      <w:pPr>
                        <w:jc w:val="center"/>
                        <w:rPr>
                          <w:rFonts w:cs="Times New Roman"/>
                          <w:sz w:val="36"/>
                          <w:szCs w:val="36"/>
                        </w:rPr>
                      </w:pPr>
                      <w:r>
                        <w:rPr>
                          <w:sz w:val="36"/>
                          <w:szCs w:val="36"/>
                        </w:rPr>
                        <w:t>Undead Eye</w:t>
                      </w:r>
                    </w:p>
                  </w:txbxContent>
                </v:textbox>
              </v:shape>
              <v:shape id="_x0000_s1244" type="#_x0000_t202" style="position:absolute;left:7187;top:8495;width:3355;height:863">
                <v:textbox style="mso-next-textbox:#_x0000_s1244"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45" type="#_x0000_t202" style="position:absolute;left:7187;top:7038;width:3355;height:1362">
                <v:textbox style="mso-next-textbox:#_x0000_s1245" inset="0,0,0,0">
                  <w:txbxContent>
                    <w:p w:rsidR="00353C85" w:rsidRPr="006B00BB" w:rsidRDefault="00353C85" w:rsidP="004C3EBD">
                      <w:pPr>
                        <w:jc w:val="center"/>
                        <w:rPr>
                          <w:sz w:val="20"/>
                          <w:szCs w:val="20"/>
                        </w:rPr>
                      </w:pPr>
                      <w:r w:rsidRPr="006B00BB">
                        <w:rPr>
                          <w:sz w:val="20"/>
                          <w:szCs w:val="20"/>
                        </w:rPr>
                        <w:t>Once this card is attached begin counting turns.  At the start of your opponents 3</w:t>
                      </w:r>
                      <w:r w:rsidRPr="006B00BB">
                        <w:rPr>
                          <w:sz w:val="20"/>
                          <w:szCs w:val="20"/>
                          <w:vertAlign w:val="superscript"/>
                        </w:rPr>
                        <w:t>rd</w:t>
                      </w:r>
                      <w:r w:rsidRPr="006B00BB">
                        <w:rPr>
                          <w:sz w:val="20"/>
                          <w:szCs w:val="20"/>
                        </w:rPr>
                        <w:t xml:space="preserve"> turn this Champion is Knocked Out. This may be attached to an opponents Champion.</w:t>
                      </w:r>
                    </w:p>
                  </w:txbxContent>
                </v:textbox>
              </v:shape>
              <v:shape id="_x0000_s1246" type="#_x0000_t202" style="position:absolute;left:7919;top:6868;width:1932;height:209">
                <v:textbox style="mso-next-textbox:#_x0000_s1246"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-Supplies-</w:t>
                      </w:r>
                    </w:p>
                    <w:p w:rsidR="00353C85" w:rsidRPr="004C3EBD" w:rsidRDefault="00353C85" w:rsidP="004C3EBD">
                      <w:pPr>
                        <w:rPr>
                          <w:rFonts w:cs="Times New Roman"/>
                        </w:rPr>
                      </w:pPr>
                    </w:p>
                  </w:txbxContent>
                </v:textbox>
              </v:shape>
              <v:shape id="_x0000_s1247" type="#_x0000_t202" style="position:absolute;left:7257;top:8635;width:3193;height:566">
                <v:fill opacity="0"/>
                <v:textbox style="mso-next-textbox:#_x0000_s1247" inset="0,0,0,0">
                  <w:txbxContent>
                    <w:p w:rsidR="00353C85" w:rsidRPr="005D6663" w:rsidRDefault="00353C85" w:rsidP="004C3EBD">
                      <w:pPr>
                        <w:jc w:val="center"/>
                        <w:rPr>
                          <w:rFonts w:cs="Times New Roman"/>
                          <w:sz w:val="36"/>
                          <w:szCs w:val="36"/>
                        </w:rPr>
                      </w:pPr>
                      <w:r>
                        <w:rPr>
                          <w:sz w:val="36"/>
                          <w:szCs w:val="36"/>
                        </w:rPr>
                        <w:t>Doom Stone</w:t>
                      </w:r>
                    </w:p>
                  </w:txbxContent>
                </v:textbox>
              </v:shape>
            </v:group>
            <v:shape id="_x0000_s1248" type="#_x0000_t202" style="position:absolute;left:2987;top:8835;width:854;height:362" filled="f" fillcolor="#c6c224" stroked="f">
              <v:textbox style="mso-next-textbox:#_x0000_s1248" inset="0,0,0,0">
                <w:txbxContent>
                  <w:p w:rsidR="00353C85" w:rsidRPr="00D710D6" w:rsidRDefault="00353C85" w:rsidP="00D710D6">
                    <w:pPr>
                      <w:rPr>
                        <w:rFonts w:cs="Times New Roman"/>
                      </w:rPr>
                    </w:pPr>
                  </w:p>
                </w:txbxContent>
              </v:textbox>
            </v:shape>
          </v:group>
        </w:pict>
      </w:r>
      <w:r>
        <w:rPr>
          <w:rFonts w:cs="Times New Roman"/>
        </w:rPr>
        <w:br w:type="page"/>
      </w:r>
    </w:p>
    <w:p w:rsidR="00353C85" w:rsidRDefault="00353C85">
      <w:pPr>
        <w:rPr>
          <w:rFonts w:cs="Times New Roman"/>
        </w:rPr>
      </w:pPr>
      <w:r>
        <w:rPr>
          <w:noProof/>
        </w:rPr>
        <w:pict>
          <v:group id="_x0000_s1249" style="position:absolute;margin-left:324pt;margin-top:-43.45pt;width:179.25pt;height:247.15pt;z-index:251729920" coordorigin="3812,697" coordsize="3585,4943">
            <v:rect id="_x0000_s1250" style="position:absolute;left:3812;top:697;width:3585;height:4943" fillcolor="#938953"/>
            <v:shape id="_x0000_s1251" type="#_x0000_t202" style="position:absolute;left:3938;top:3850;width:3355;height:1605">
              <v:textbox style="mso-next-textbox:#_x0000_s1251">
                <w:txbxContent>
                  <w:p w:rsidR="00353C85" w:rsidRPr="00212D5C" w:rsidRDefault="00353C85" w:rsidP="005B0FF3">
                    <w:pPr>
                      <w:pStyle w:val="NoSpacing"/>
                      <w:rPr>
                        <w:b/>
                        <w:bCs/>
                        <w:sz w:val="28"/>
                        <w:szCs w:val="28"/>
                      </w:rPr>
                    </w:pPr>
                    <w:r w:rsidRPr="00212D5C">
                      <w:rPr>
                        <w:b/>
                        <w:bCs/>
                        <w:sz w:val="28"/>
                        <w:szCs w:val="28"/>
                      </w:rPr>
                      <w:t>Passive: One Man</w:t>
                    </w:r>
                    <w:r>
                      <w:rPr>
                        <w:b/>
                        <w:bCs/>
                        <w:sz w:val="28"/>
                        <w:szCs w:val="28"/>
                      </w:rPr>
                      <w:t>’</w:t>
                    </w:r>
                    <w:r w:rsidRPr="00212D5C">
                      <w:rPr>
                        <w:b/>
                        <w:bCs/>
                        <w:sz w:val="28"/>
                        <w:szCs w:val="28"/>
                      </w:rPr>
                      <w:t>s Trash</w:t>
                    </w:r>
                  </w:p>
                  <w:p w:rsidR="00353C85" w:rsidRPr="00C41DB5" w:rsidRDefault="00353C85" w:rsidP="005B0FF3">
                    <w:pPr>
                      <w:rPr>
                        <w:rFonts w:cs="Times New Roman"/>
                      </w:rPr>
                    </w:pPr>
                    <w:r>
                      <w:t>Once per turn, you may draw an Item Card from the Item Discard Pile only.</w:t>
                    </w:r>
                  </w:p>
                  <w:p w:rsidR="00353C85" w:rsidRPr="00212D5C" w:rsidRDefault="00353C85" w:rsidP="005B0FF3">
                    <w:pPr>
                      <w:rPr>
                        <w:rFonts w:cs="Times New Roman"/>
                      </w:rPr>
                    </w:pPr>
                  </w:p>
                </w:txbxContent>
              </v:textbox>
            </v:shape>
            <v:shape id="_x0000_s1252" type="#_x0000_t202" style="position:absolute;left:3938;top:805;width:3355;height:566;v-text-anchor:middle" fillcolor="#4bacc6">
              <v:textbox style="mso-next-textbox:#_x0000_s1252" inset="0,0,0,0">
                <w:txbxContent>
                  <w:p w:rsidR="00353C85" w:rsidRPr="004755ED" w:rsidRDefault="00353C85" w:rsidP="005B0FF3">
                    <w:pPr>
                      <w:pStyle w:val="NoSpacing"/>
                      <w:jc w:val="center"/>
                      <w:rPr>
                        <w:color w:val="FFFFFF"/>
                        <w:sz w:val="16"/>
                        <w:szCs w:val="16"/>
                      </w:rPr>
                    </w:pPr>
                    <w:r w:rsidRPr="004755ED">
                      <w:rPr>
                        <w:color w:val="FFFFFF"/>
                        <w:sz w:val="16"/>
                        <w:szCs w:val="16"/>
                      </w:rPr>
                      <w:t>Breaker</w:t>
                    </w:r>
                  </w:p>
                  <w:p w:rsidR="00353C85" w:rsidRPr="001F23CF" w:rsidRDefault="00353C85" w:rsidP="005B0FF3">
                    <w:pPr>
                      <w:pStyle w:val="NoSpacing"/>
                      <w:jc w:val="center"/>
                      <w:rPr>
                        <w:rFonts w:cs="Times New Roman"/>
                        <w:color w:val="FFFFFF"/>
                        <w:sz w:val="20"/>
                        <w:szCs w:val="20"/>
                      </w:rPr>
                    </w:pPr>
                    <w:r w:rsidRPr="004755ED">
                      <w:rPr>
                        <w:color w:val="FFFFFF"/>
                        <w:sz w:val="32"/>
                        <w:szCs w:val="32"/>
                      </w:rPr>
                      <w:t>Wolfpelt</w:t>
                    </w:r>
                  </w:p>
                  <w:p w:rsidR="00353C85" w:rsidRPr="004755ED" w:rsidRDefault="00353C85" w:rsidP="005B0FF3">
                    <w:pPr>
                      <w:pStyle w:val="NoSpacing"/>
                      <w:jc w:val="center"/>
                      <w:rPr>
                        <w:rFonts w:cs="Times New Roman"/>
                        <w:color w:val="FFFFFF"/>
                      </w:rPr>
                    </w:pPr>
                  </w:p>
                  <w:p w:rsidR="00353C85" w:rsidRPr="004755ED" w:rsidRDefault="00353C85" w:rsidP="005B0FF3">
                    <w:pPr>
                      <w:pStyle w:val="NoSpacing"/>
                      <w:jc w:val="center"/>
                      <w:rPr>
                        <w:rFonts w:cs="Times New Roman"/>
                        <w:color w:val="FFFFFF"/>
                        <w:sz w:val="36"/>
                        <w:szCs w:val="36"/>
                      </w:rPr>
                    </w:pPr>
                  </w:p>
                  <w:p w:rsidR="00353C85" w:rsidRPr="004755ED" w:rsidRDefault="00353C85" w:rsidP="005B0FF3">
                    <w:pPr>
                      <w:rPr>
                        <w:rFonts w:cs="Times New Roman"/>
                        <w:color w:val="FFFFFF"/>
                      </w:rPr>
                    </w:pPr>
                  </w:p>
                  <w:p w:rsidR="00353C85" w:rsidRPr="004755ED" w:rsidRDefault="00353C85" w:rsidP="005B0FF3">
                    <w:pPr>
                      <w:rPr>
                        <w:rFonts w:cs="Times New Roman"/>
                        <w:color w:val="FFFFFF"/>
                      </w:rPr>
                    </w:pPr>
                  </w:p>
                  <w:p w:rsidR="00353C85" w:rsidRPr="004755ED" w:rsidRDefault="00353C85" w:rsidP="005B0FF3">
                    <w:pPr>
                      <w:rPr>
                        <w:rFonts w:cs="Times New Roman"/>
                        <w:color w:val="FFFFFF"/>
                      </w:rPr>
                    </w:pPr>
                  </w:p>
                  <w:p w:rsidR="00353C85" w:rsidRPr="007166F9" w:rsidRDefault="00353C85" w:rsidP="005B0FF3">
                    <w:pPr>
                      <w:rPr>
                        <w:rFonts w:cs="Times New Roman"/>
                      </w:rPr>
                    </w:pPr>
                  </w:p>
                </w:txbxContent>
              </v:textbox>
            </v:shape>
            <v:shape id="_x0000_s1253" type="#_x0000_t202" style="position:absolute;left:3938;top:1830;width:3355;height:1950">
              <v:textbox style="mso-next-textbox:#_x0000_s1253">
                <w:txbxContent>
                  <w:p w:rsidR="00353C85" w:rsidRPr="00157A79" w:rsidRDefault="00353C85" w:rsidP="005B0FF3">
                    <w:pPr>
                      <w:pStyle w:val="NoSpacing"/>
                      <w:rPr>
                        <w:sz w:val="32"/>
                        <w:szCs w:val="32"/>
                      </w:rPr>
                    </w:pPr>
                    <w:r w:rsidRPr="00157A79">
                      <w:rPr>
                        <w:sz w:val="32"/>
                        <w:szCs w:val="32"/>
                      </w:rPr>
                      <w:t>Gear Heave                3X</w:t>
                    </w:r>
                  </w:p>
                  <w:p w:rsidR="00353C85" w:rsidRPr="00212D5C" w:rsidRDefault="00353C85" w:rsidP="005B0FF3">
                    <w:pPr>
                      <w:rPr>
                        <w:sz w:val="20"/>
                        <w:szCs w:val="20"/>
                      </w:rPr>
                    </w:pPr>
                    <w:r w:rsidRPr="00212D5C">
                      <w:rPr>
                        <w:sz w:val="20"/>
                        <w:szCs w:val="20"/>
                      </w:rPr>
                      <w:t>Choose any amount of Item Cards attached to Wolfpelt. Place these cards in the Knock Out pile.  This ability damages 3 damage per Knocked Out card.</w:t>
                    </w:r>
                  </w:p>
                  <w:p w:rsidR="00353C85" w:rsidRPr="00212D5C" w:rsidRDefault="00353C85" w:rsidP="005B0FF3">
                    <w:pPr>
                      <w:rPr>
                        <w:rFonts w:cs="Times New Roman"/>
                      </w:rPr>
                    </w:pPr>
                  </w:p>
                </w:txbxContent>
              </v:textbox>
            </v:shape>
            <v:rect id="_x0000_s1254" style="position:absolute;left:3938;top:1439;width:3356;height:291;v-text-anchor:middle" fillcolor="#d99594">
              <v:textbox style="mso-next-textbox:#_x0000_s1254" inset="0,0,0,0">
                <w:txbxContent>
                  <w:p w:rsidR="00353C85" w:rsidRDefault="00353C85" w:rsidP="005B0FF3">
                    <w:pPr>
                      <w:jc w:val="center"/>
                    </w:pPr>
                    <w:r>
                      <w:t>12 Health</w:t>
                    </w:r>
                  </w:p>
                </w:txbxContent>
              </v:textbox>
            </v:rect>
          </v:group>
        </w:pict>
      </w:r>
      <w:r>
        <w:rPr>
          <w:noProof/>
        </w:rPr>
        <w:pict>
          <v:group id="_x0000_s1255" style="position:absolute;margin-left:137.95pt;margin-top:-43.5pt;width:179.25pt;height:247.15pt;z-index:251728896" coordorigin="91,697" coordsize="3585,4943">
            <v:rect id="_x0000_s1256" style="position:absolute;left:91;top:697;width:3585;height:4943" fillcolor="#938953"/>
            <v:shape id="_x0000_s1257" type="#_x0000_t202" style="position:absolute;left:217;top:3680;width:3355;height:1775">
              <v:textbox style="mso-next-textbox:#_x0000_s1257">
                <w:txbxContent>
                  <w:p w:rsidR="00353C85" w:rsidRPr="001F6BE3" w:rsidRDefault="00353C85" w:rsidP="005B0FF3">
                    <w:pPr>
                      <w:pStyle w:val="NoSpacing"/>
                      <w:rPr>
                        <w:rFonts w:cs="Times New Roman"/>
                        <w:b/>
                        <w:bCs/>
                        <w:sz w:val="32"/>
                        <w:szCs w:val="32"/>
                      </w:rPr>
                    </w:pPr>
                    <w:r>
                      <w:rPr>
                        <w:b/>
                        <w:bCs/>
                        <w:sz w:val="32"/>
                        <w:szCs w:val="32"/>
                      </w:rPr>
                      <w:t>Passive: Man Down!</w:t>
                    </w:r>
                  </w:p>
                  <w:p w:rsidR="00353C85" w:rsidRPr="000C3C16" w:rsidRDefault="00353C85" w:rsidP="005B0FF3">
                    <w:pPr>
                      <w:pStyle w:val="NoSpacing"/>
                      <w:rPr>
                        <w:rFonts w:cs="Times New Roman"/>
                      </w:rPr>
                    </w:pPr>
                    <w:r>
                      <w:t>If Meatbone is Knocked Out, choose a Champion to heal to their max Health.</w:t>
                    </w:r>
                  </w:p>
                  <w:p w:rsidR="00353C85" w:rsidRPr="00343409" w:rsidRDefault="00353C85" w:rsidP="005B0FF3">
                    <w:pPr>
                      <w:pStyle w:val="NoSpacing"/>
                      <w:rPr>
                        <w:rFonts w:cs="Times New Roman"/>
                        <w:sz w:val="16"/>
                        <w:szCs w:val="16"/>
                      </w:rPr>
                    </w:pPr>
                  </w:p>
                  <w:p w:rsidR="00353C85" w:rsidRPr="00C41DB5" w:rsidRDefault="00353C85" w:rsidP="005B0FF3">
                    <w:pPr>
                      <w:rPr>
                        <w:rFonts w:cs="Times New Roman"/>
                      </w:rPr>
                    </w:pPr>
                  </w:p>
                </w:txbxContent>
              </v:textbox>
            </v:shape>
            <v:shape id="_x0000_s1258" type="#_x0000_t202" style="position:absolute;left:217;top:805;width:3355;height:566;v-text-anchor:middle" fillcolor="#4bacc6">
              <v:textbox style="mso-next-textbox:#_x0000_s1258" inset="0,0,0,0">
                <w:txbxContent>
                  <w:p w:rsidR="00353C85" w:rsidRPr="004755ED" w:rsidRDefault="00353C85" w:rsidP="005B0FF3">
                    <w:pPr>
                      <w:pStyle w:val="NoSpacing"/>
                      <w:jc w:val="center"/>
                      <w:rPr>
                        <w:color w:val="FFFFFF"/>
                        <w:sz w:val="16"/>
                        <w:szCs w:val="16"/>
                      </w:rPr>
                    </w:pPr>
                    <w:r w:rsidRPr="004755ED">
                      <w:rPr>
                        <w:color w:val="FFFFFF"/>
                        <w:sz w:val="16"/>
                        <w:szCs w:val="16"/>
                      </w:rPr>
                      <w:t>Breaker</w:t>
                    </w:r>
                  </w:p>
                  <w:p w:rsidR="00353C85" w:rsidRPr="004755ED" w:rsidRDefault="00353C85" w:rsidP="005B0FF3">
                    <w:pPr>
                      <w:pStyle w:val="NoSpacing"/>
                      <w:jc w:val="center"/>
                      <w:rPr>
                        <w:color w:val="FFFFFF"/>
                        <w:sz w:val="32"/>
                        <w:szCs w:val="32"/>
                      </w:rPr>
                    </w:pPr>
                    <w:r w:rsidRPr="004755ED">
                      <w:rPr>
                        <w:color w:val="FFFFFF"/>
                        <w:sz w:val="32"/>
                        <w:szCs w:val="32"/>
                      </w:rPr>
                      <w:t>Meatbone</w:t>
                    </w:r>
                  </w:p>
                  <w:p w:rsidR="00353C85" w:rsidRPr="004755ED" w:rsidRDefault="00353C85" w:rsidP="005B0FF3">
                    <w:pPr>
                      <w:pStyle w:val="NoSpacing"/>
                      <w:jc w:val="center"/>
                      <w:rPr>
                        <w:rFonts w:cs="Times New Roman"/>
                        <w:color w:val="FFFFFF"/>
                      </w:rPr>
                    </w:pPr>
                  </w:p>
                  <w:p w:rsidR="00353C85" w:rsidRPr="004755ED" w:rsidRDefault="00353C85" w:rsidP="005B0FF3">
                    <w:pPr>
                      <w:pStyle w:val="NoSpacing"/>
                      <w:jc w:val="center"/>
                      <w:rPr>
                        <w:rFonts w:cs="Times New Roman"/>
                        <w:color w:val="FFFFFF"/>
                        <w:sz w:val="36"/>
                        <w:szCs w:val="36"/>
                      </w:rPr>
                    </w:pPr>
                  </w:p>
                  <w:p w:rsidR="00353C85" w:rsidRPr="004755ED" w:rsidRDefault="00353C85" w:rsidP="005B0FF3">
                    <w:pPr>
                      <w:rPr>
                        <w:rFonts w:cs="Times New Roman"/>
                        <w:color w:val="FFFFFF"/>
                      </w:rPr>
                    </w:pPr>
                  </w:p>
                  <w:p w:rsidR="00353C85" w:rsidRPr="004755ED" w:rsidRDefault="00353C85" w:rsidP="005B0FF3">
                    <w:pPr>
                      <w:rPr>
                        <w:rFonts w:cs="Times New Roman"/>
                        <w:color w:val="FFFFFF"/>
                      </w:rPr>
                    </w:pPr>
                  </w:p>
                  <w:p w:rsidR="00353C85" w:rsidRPr="004755ED" w:rsidRDefault="00353C85" w:rsidP="005B0FF3">
                    <w:pPr>
                      <w:rPr>
                        <w:rFonts w:cs="Times New Roman"/>
                        <w:color w:val="FFFFFF"/>
                      </w:rPr>
                    </w:pPr>
                  </w:p>
                </w:txbxContent>
              </v:textbox>
            </v:shape>
            <v:shape id="_x0000_s1259" type="#_x0000_t202" style="position:absolute;left:217;top:1807;width:3355;height:1793">
              <v:textbox style="mso-next-textbox:#_x0000_s1259">
                <w:txbxContent>
                  <w:p w:rsidR="00353C85" w:rsidRPr="001F23CF" w:rsidRDefault="00353C85" w:rsidP="005B0FF3">
                    <w:pPr>
                      <w:pStyle w:val="NoSpacing"/>
                      <w:rPr>
                        <w:sz w:val="28"/>
                        <w:szCs w:val="28"/>
                      </w:rPr>
                    </w:pPr>
                    <w:r>
                      <w:rPr>
                        <w:sz w:val="28"/>
                        <w:szCs w:val="28"/>
                      </w:rPr>
                      <w:t xml:space="preserve">Relative Bonk           </w:t>
                    </w:r>
                    <w:r w:rsidRPr="001F23CF">
                      <w:rPr>
                        <w:sz w:val="28"/>
                        <w:szCs w:val="28"/>
                      </w:rPr>
                      <w:t xml:space="preserve"> 1|2|3</w:t>
                    </w:r>
                  </w:p>
                  <w:p w:rsidR="00353C85" w:rsidRPr="001F23CF" w:rsidRDefault="00353C85" w:rsidP="005B0FF3">
                    <w:pPr>
                      <w:pStyle w:val="NoSpacing"/>
                      <w:rPr>
                        <w:sz w:val="20"/>
                        <w:szCs w:val="20"/>
                      </w:rPr>
                    </w:pPr>
                    <w:r w:rsidRPr="001F23CF">
                      <w:rPr>
                        <w:sz w:val="20"/>
                        <w:szCs w:val="20"/>
                      </w:rPr>
                      <w:t>If this ability is used against a common Champion, deal 1 damage; against an uncommon Champion, deal 2 damage; against a rare Champion, deal 3 damage.</w:t>
                    </w:r>
                  </w:p>
                </w:txbxContent>
              </v:textbox>
            </v:shape>
            <v:rect id="_x0000_s1260" style="position:absolute;left:216;top:1439;width:3356;height:291;v-text-anchor:middle" fillcolor="#d99594">
              <v:textbox style="mso-next-textbox:#_x0000_s1260" inset="0,0,0,0">
                <w:txbxContent>
                  <w:p w:rsidR="00353C85" w:rsidRDefault="00353C85" w:rsidP="005B0FF3">
                    <w:pPr>
                      <w:jc w:val="center"/>
                    </w:pPr>
                    <w:r>
                      <w:t>9 Health</w:t>
                    </w:r>
                  </w:p>
                </w:txbxContent>
              </v:textbox>
            </v:rect>
          </v:group>
        </w:pict>
      </w:r>
      <w:r>
        <w:rPr>
          <w:noProof/>
        </w:rPr>
        <w:pict>
          <v:group id="_x0000_s1261" style="position:absolute;margin-left:-45pt;margin-top:-43.45pt;width:179.25pt;height:247.15pt;z-index:251727872" coordorigin="375,5310" coordsize="3585,4943">
            <v:group id="_x0000_s1262" style="position:absolute;left:375;top:5310;width:3585;height:4943" coordorigin="7061,4528" coordsize="3585,4943">
              <v:rect id="_x0000_s1263" style="position:absolute;left:7061;top:4528;width:3585;height:4943" fillcolor="#938953"/>
              <v:shape id="_x0000_s1264" type="#_x0000_t202" style="position:absolute;left:7187;top:5571;width:3355;height:1362">
                <v:textbox style="mso-next-textbox:#_x0000_s1264" inset="0,0,0,0">
                  <w:txbxContent>
                    <w:p w:rsidR="00353C85" w:rsidRDefault="00353C85" w:rsidP="005B0FF3">
                      <w:pPr>
                        <w:jc w:val="center"/>
                      </w:pPr>
                      <w:r>
                        <w:t>Reroll one of the Price Dice, then Knock Out this card</w:t>
                      </w:r>
                    </w:p>
                  </w:txbxContent>
                </v:textbox>
              </v:shape>
              <v:shape id="_x0000_s1265" type="#_x0000_t202" style="position:absolute;left:7187;top:4636;width:3355;height:863">
                <v:textbox style="mso-next-textbox:#_x0000_s1265" inset="0,0,0,0">
                  <w:txbxContent>
                    <w:p w:rsidR="00353C85" w:rsidRPr="004755ED" w:rsidRDefault="00353C85" w:rsidP="005B0FF3">
                      <w:pPr>
                        <w:pStyle w:val="NoSpacing"/>
                        <w:shd w:val="clear" w:color="auto" w:fill="A6A6A6"/>
                        <w:jc w:val="center"/>
                        <w:rPr>
                          <w:rFonts w:cs="Times New Roman"/>
                          <w:color w:val="FFFFFF"/>
                          <w:sz w:val="40"/>
                          <w:szCs w:val="40"/>
                        </w:rPr>
                      </w:pPr>
                    </w:p>
                  </w:txbxContent>
                </v:textbox>
              </v:shape>
              <v:shape id="_x0000_s1266" type="#_x0000_t202" style="position:absolute;left:7257;top:4789;width:3193;height:566">
                <v:fill opacity="0"/>
                <v:textbox style="mso-next-textbox:#_x0000_s1266" inset="0,0,0,0">
                  <w:txbxContent>
                    <w:p w:rsidR="00353C85" w:rsidRPr="005D6663" w:rsidRDefault="00353C85" w:rsidP="005B0FF3">
                      <w:pPr>
                        <w:jc w:val="center"/>
                        <w:rPr>
                          <w:rFonts w:cs="Times New Roman"/>
                          <w:sz w:val="36"/>
                          <w:szCs w:val="36"/>
                        </w:rPr>
                      </w:pPr>
                      <w:r>
                        <w:rPr>
                          <w:sz w:val="36"/>
                          <w:szCs w:val="36"/>
                        </w:rPr>
                        <w:t>Flash Sale</w:t>
                      </w:r>
                    </w:p>
                  </w:txbxContent>
                </v:textbox>
              </v:shape>
              <v:shape id="_x0000_s1267" type="#_x0000_t202" style="position:absolute;left:7187;top:8495;width:3355;height:863">
                <v:textbox style="mso-next-textbox:#_x0000_s1267" inset="0,0,0,0">
                  <w:txbxContent>
                    <w:p w:rsidR="00353C85" w:rsidRPr="004755ED" w:rsidRDefault="00353C85" w:rsidP="005B0FF3">
                      <w:pPr>
                        <w:pStyle w:val="NoSpacing"/>
                        <w:shd w:val="clear" w:color="auto" w:fill="A6A6A6"/>
                        <w:jc w:val="center"/>
                        <w:rPr>
                          <w:rFonts w:cs="Times New Roman"/>
                          <w:color w:val="FFFFFF"/>
                          <w:sz w:val="40"/>
                          <w:szCs w:val="40"/>
                        </w:rPr>
                      </w:pPr>
                    </w:p>
                  </w:txbxContent>
                </v:textbox>
              </v:shape>
              <v:shape id="_x0000_s1268" type="#_x0000_t202" style="position:absolute;left:7187;top:7038;width:3355;height:1362">
                <v:textbox style="mso-next-textbox:#_x0000_s1268" inset="0,0,0,0">
                  <w:txbxContent>
                    <w:p w:rsidR="00353C85" w:rsidRPr="00295FE5" w:rsidRDefault="00353C85" w:rsidP="005B0FF3">
                      <w:pPr>
                        <w:jc w:val="center"/>
                        <w:rPr>
                          <w:rFonts w:cs="Times New Roman"/>
                        </w:rPr>
                      </w:pPr>
                      <w:r>
                        <w:t>Increase the Price Dice by 1,</w:t>
                      </w:r>
                      <w:r w:rsidRPr="00CE63FD">
                        <w:t xml:space="preserve"> </w:t>
                      </w:r>
                      <w:r>
                        <w:t>then Knock Out this card</w:t>
                      </w:r>
                    </w:p>
                  </w:txbxContent>
                </v:textbox>
              </v:shape>
              <v:shape id="_x0000_s1269" type="#_x0000_t202" style="position:absolute;left:7919;top:6868;width:1932;height:209">
                <v:textbox style="mso-next-textbox:#_x0000_s1269" inset="0,0,0,0">
                  <w:txbxContent>
                    <w:p w:rsidR="00353C85" w:rsidRPr="00295FE5" w:rsidRDefault="00353C85" w:rsidP="005B0FF3">
                      <w:pPr>
                        <w:pStyle w:val="NoSpacing"/>
                        <w:shd w:val="clear" w:color="auto" w:fill="A6A6A6"/>
                        <w:jc w:val="center"/>
                        <w:rPr>
                          <w:sz w:val="18"/>
                          <w:szCs w:val="18"/>
                        </w:rPr>
                      </w:pPr>
                      <w:r w:rsidRPr="00295FE5">
                        <w:rPr>
                          <w:sz w:val="18"/>
                          <w:szCs w:val="18"/>
                        </w:rPr>
                        <w:t>-</w:t>
                      </w:r>
                      <w:r>
                        <w:rPr>
                          <w:sz w:val="18"/>
                          <w:szCs w:val="18"/>
                        </w:rPr>
                        <w:t>Supplies</w:t>
                      </w:r>
                      <w:r w:rsidRPr="00295FE5">
                        <w:rPr>
                          <w:sz w:val="18"/>
                          <w:szCs w:val="18"/>
                        </w:rPr>
                        <w:t>-</w:t>
                      </w:r>
                    </w:p>
                    <w:p w:rsidR="00353C85" w:rsidRPr="001576B9" w:rsidRDefault="00353C85" w:rsidP="005B0FF3">
                      <w:pPr>
                        <w:rPr>
                          <w:rFonts w:cs="Times New Roman"/>
                        </w:rPr>
                      </w:pPr>
                    </w:p>
                    <w:p w:rsidR="00353C85" w:rsidRPr="007D1A02" w:rsidRDefault="00353C85" w:rsidP="005B0FF3">
                      <w:pPr>
                        <w:rPr>
                          <w:rFonts w:cs="Times New Roman"/>
                        </w:rPr>
                      </w:pPr>
                    </w:p>
                  </w:txbxContent>
                </v:textbox>
              </v:shape>
              <v:shape id="_x0000_s1270" type="#_x0000_t202" style="position:absolute;left:7257;top:8635;width:3193;height:566">
                <v:fill opacity="0"/>
                <v:textbox style="mso-next-textbox:#_x0000_s1270" inset="0,0,0,0">
                  <w:txbxContent>
                    <w:p w:rsidR="00353C85" w:rsidRPr="005D6663" w:rsidRDefault="00353C85" w:rsidP="005B0FF3">
                      <w:pPr>
                        <w:jc w:val="center"/>
                        <w:rPr>
                          <w:rFonts w:cs="Times New Roman"/>
                          <w:sz w:val="36"/>
                          <w:szCs w:val="36"/>
                        </w:rPr>
                      </w:pPr>
                      <w:r>
                        <w:rPr>
                          <w:sz w:val="36"/>
                          <w:szCs w:val="36"/>
                        </w:rPr>
                        <w:t>Market Rise</w:t>
                      </w:r>
                    </w:p>
                  </w:txbxContent>
                </v:textbox>
              </v:shape>
            </v:group>
            <v:shape id="_x0000_s1271" type="#_x0000_t202" style="position:absolute;left:2987;top:8835;width:854;height:362" filled="f" fillcolor="#c6c224" stroked="f">
              <v:textbox style="mso-next-textbox:#_x0000_s1271" inset="0,0,0,0">
                <w:txbxContent>
                  <w:p w:rsidR="00353C85" w:rsidRPr="006C0788" w:rsidRDefault="00353C85" w:rsidP="005B0FF3">
                    <w:pPr>
                      <w:pStyle w:val="NoSpacing"/>
                      <w:jc w:val="right"/>
                      <w:rPr>
                        <w:rFonts w:cs="Times New Roman"/>
                      </w:rPr>
                    </w:pPr>
                  </w:p>
                </w:txbxContent>
              </v:textbox>
            </v:shape>
          </v:group>
        </w:pict>
      </w:r>
      <w:r>
        <w:rPr>
          <w:noProof/>
        </w:rPr>
        <w:pict>
          <v:shape id="_x0000_s1272" type="#_x0000_t202" style="position:absolute;margin-left:488.4pt;margin-top:-34.5pt;width:51.6pt;height:143.55pt;z-index:251613184" wrapcoords="0 0 21600 0 21600 21600 0 21600 0 0" filled="f" stroked="f">
            <v:fill o:detectmouseclick="t"/>
            <v:textbox style="layout-flow:vertical;mso-layout-flow-alt:bottom-to-top;mso-next-textbox:#_x0000_s1272" inset=",7.2pt,,7.2pt">
              <w:txbxContent>
                <w:p w:rsidR="00353C85" w:rsidRPr="00403B58" w:rsidRDefault="00353C85" w:rsidP="00403B58">
                  <w:pPr>
                    <w:rPr>
                      <w:rFonts w:cs="Times New Roman"/>
                    </w:rPr>
                  </w:pPr>
                </w:p>
              </w:txbxContent>
            </v:textbox>
            <w10:wrap type="through"/>
          </v:shape>
        </w:pict>
      </w:r>
    </w:p>
    <w:p w:rsidR="00353C85" w:rsidRDefault="00353C85">
      <w:pPr>
        <w:rPr>
          <w:rFonts w:cs="Times New Roman"/>
        </w:rPr>
      </w:pPr>
      <w:r>
        <w:rPr>
          <w:noProof/>
        </w:rPr>
        <w:pict>
          <v:group id="_x0000_s1273" style="position:absolute;margin-left:324pt;margin-top:192.1pt;width:179.25pt;height:247.15pt;z-index:251612160" coordorigin="260,222" coordsize="3585,4943">
            <v:group id="_x0000_s1274" style="position:absolute;left:260;top:222;width:3585;height:4943" coordorigin="260,222" coordsize="3585,4943">
              <v:rect id="_x0000_s1275" style="position:absolute;left:260;top:222;width:3585;height:4943" fillcolor="#938953"/>
              <v:shape id="_x0000_s1276" type="#_x0000_t202" style="position:absolute;left:386;top:1265;width:3355;height:3717">
                <v:textbox style="mso-next-textbox:#_x0000_s1276" inset="0,0,0,0">
                  <w:txbxContent>
                    <w:p w:rsidR="00353C85" w:rsidRPr="00FD7222" w:rsidRDefault="00353C85" w:rsidP="00BE7B53">
                      <w:pPr>
                        <w:rPr>
                          <w:rFonts w:cs="Times New Roman"/>
                        </w:rPr>
                      </w:pPr>
                      <w:r w:rsidRPr="00FD7222">
                        <w:t xml:space="preserve">This Champion may choose to </w:t>
                      </w:r>
                      <w:r>
                        <w:t>damage</w:t>
                      </w:r>
                      <w:r w:rsidRPr="00FD7222">
                        <w:t xml:space="preserve"> any other Champion in play </w:t>
                      </w:r>
                      <w:r>
                        <w:t>for 3.  If</w:t>
                      </w:r>
                      <w:r w:rsidRPr="00FD7222">
                        <w:t xml:space="preserve"> used, </w:t>
                      </w:r>
                      <w:r>
                        <w:t>f</w:t>
                      </w:r>
                      <w:r w:rsidRPr="00FD7222">
                        <w:t>orfeit your Attack Phase.</w:t>
                      </w:r>
                      <w:r>
                        <w:t xml:space="preserve"> Ignore all attached Item cards on the Defending Champion.</w:t>
                      </w:r>
                    </w:p>
                    <w:p w:rsidR="00353C85" w:rsidRDefault="00353C85" w:rsidP="00BE7B53">
                      <w:pPr>
                        <w:rPr>
                          <w:rFonts w:cs="Times New Roman"/>
                        </w:rPr>
                      </w:pPr>
                    </w:p>
                    <w:p w:rsidR="00353C85" w:rsidRDefault="00353C85" w:rsidP="00BE7B53">
                      <w:pPr>
                        <w:pStyle w:val="NoSpacing"/>
                        <w:rPr>
                          <w:rFonts w:cs="Times New Roman"/>
                        </w:rPr>
                      </w:pPr>
                      <w:r>
                        <w:rPr>
                          <w:b/>
                          <w:bCs/>
                        </w:rPr>
                        <w:t>S</w:t>
                      </w:r>
                      <w:r w:rsidRPr="00471576">
                        <w:rPr>
                          <w:b/>
                          <w:bCs/>
                        </w:rPr>
                        <w:t>et Bonus</w:t>
                      </w:r>
                      <w:r w:rsidRPr="00471576">
                        <w:t>:</w:t>
                      </w:r>
                    </w:p>
                    <w:p w:rsidR="00353C85" w:rsidRPr="00471576" w:rsidRDefault="00353C85" w:rsidP="00BE7B53">
                      <w:pPr>
                        <w:pStyle w:val="NoSpacing"/>
                        <w:rPr>
                          <w:rFonts w:cs="Times New Roman"/>
                        </w:rPr>
                      </w:pPr>
                      <w:r>
                        <w:t>Once per your turn, all of the Defending opponents Champions take 1 damage and all of your Champions are Healed for 1</w:t>
                      </w:r>
                    </w:p>
                    <w:p w:rsidR="00353C85" w:rsidRPr="00FD7222" w:rsidRDefault="00353C85" w:rsidP="00BE7B53">
                      <w:pPr>
                        <w:rPr>
                          <w:rFonts w:cs="Times New Roman"/>
                        </w:rPr>
                      </w:pPr>
                    </w:p>
                    <w:p w:rsidR="00353C85" w:rsidRPr="00BE7B53" w:rsidRDefault="00353C85" w:rsidP="00BE7B53">
                      <w:pPr>
                        <w:rPr>
                          <w:rFonts w:cs="Times New Roman"/>
                        </w:rPr>
                      </w:pPr>
                    </w:p>
                  </w:txbxContent>
                </v:textbox>
              </v:shape>
              <v:shape id="_x0000_s1277" type="#_x0000_t202" style="position:absolute;left:386;top:330;width:3355;height:863">
                <v:textbox style="mso-next-textbox:#_x0000_s1277"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78" type="#_x0000_t202" style="position:absolute;left:456;top:483;width:3193;height:566">
                <v:fill opacity="0"/>
                <v:textbox style="mso-next-textbox:#_x0000_s1278" inset="0,0,0,0">
                  <w:txbxContent>
                    <w:p w:rsidR="00353C85" w:rsidRPr="001C58BF" w:rsidRDefault="00353C85" w:rsidP="004F141A">
                      <w:pPr>
                        <w:pStyle w:val="NoSpacing"/>
                        <w:jc w:val="center"/>
                        <w:rPr>
                          <w:rFonts w:cs="Times New Roman"/>
                          <w:sz w:val="16"/>
                          <w:szCs w:val="16"/>
                        </w:rPr>
                      </w:pPr>
                      <w:r>
                        <w:rPr>
                          <w:sz w:val="16"/>
                          <w:szCs w:val="16"/>
                        </w:rPr>
                        <w:t>Vortex Diamond</w:t>
                      </w:r>
                    </w:p>
                    <w:p w:rsidR="00353C85" w:rsidRPr="005D7A63" w:rsidRDefault="00353C85" w:rsidP="004F141A">
                      <w:pPr>
                        <w:pStyle w:val="NoSpacing"/>
                        <w:jc w:val="center"/>
                        <w:rPr>
                          <w:rFonts w:cs="Times New Roman"/>
                          <w:sz w:val="32"/>
                          <w:szCs w:val="32"/>
                        </w:rPr>
                      </w:pPr>
                      <w:r>
                        <w:rPr>
                          <w:sz w:val="32"/>
                          <w:szCs w:val="32"/>
                        </w:rPr>
                        <w:t>Shadow Secptre</w:t>
                      </w:r>
                    </w:p>
                    <w:p w:rsidR="00353C85" w:rsidRPr="003C54D0" w:rsidRDefault="00353C85" w:rsidP="004F141A">
                      <w:pPr>
                        <w:pStyle w:val="NoSpacing"/>
                        <w:jc w:val="center"/>
                        <w:rPr>
                          <w:rFonts w:cs="Times New Roman"/>
                        </w:rPr>
                      </w:pPr>
                    </w:p>
                    <w:p w:rsidR="00353C85" w:rsidRPr="005D6663" w:rsidRDefault="00353C85" w:rsidP="004F141A">
                      <w:pPr>
                        <w:pStyle w:val="NoSpacing"/>
                        <w:jc w:val="center"/>
                        <w:rPr>
                          <w:rFonts w:cs="Times New Roman"/>
                          <w:sz w:val="36"/>
                          <w:szCs w:val="36"/>
                        </w:rPr>
                      </w:pPr>
                    </w:p>
                    <w:p w:rsidR="00353C85" w:rsidRPr="007153F7" w:rsidRDefault="00353C85" w:rsidP="004F141A">
                      <w:pPr>
                        <w:rPr>
                          <w:rFonts w:cs="Times New Roman"/>
                        </w:rPr>
                      </w:pPr>
                    </w:p>
                    <w:p w:rsidR="00353C85" w:rsidRPr="00AA5FEB" w:rsidRDefault="00353C85" w:rsidP="004F141A">
                      <w:pPr>
                        <w:rPr>
                          <w:rFonts w:cs="Times New Roman"/>
                        </w:rPr>
                      </w:pPr>
                    </w:p>
                    <w:p w:rsidR="00353C85" w:rsidRPr="00AA5FEB" w:rsidRDefault="00353C85" w:rsidP="004F141A">
                      <w:pPr>
                        <w:rPr>
                          <w:rFonts w:cs="Times New Roman"/>
                        </w:rPr>
                      </w:pPr>
                    </w:p>
                    <w:p w:rsidR="00353C85" w:rsidRPr="00282410" w:rsidRDefault="00353C85" w:rsidP="004F141A">
                      <w:pPr>
                        <w:rPr>
                          <w:rFonts w:cs="Times New Roman"/>
                        </w:rPr>
                      </w:pPr>
                    </w:p>
                    <w:p w:rsidR="00353C85" w:rsidRPr="004F141A" w:rsidRDefault="00353C85" w:rsidP="004F141A">
                      <w:pPr>
                        <w:rPr>
                          <w:rFonts w:cs="Times New Roman"/>
                        </w:rPr>
                      </w:pPr>
                    </w:p>
                  </w:txbxContent>
                </v:textbox>
              </v:shape>
              <v:shape id="_x0000_s1279" type="#_x0000_t202" style="position:absolute;left:1058;top:4860;width:1932;height:209">
                <v:textbox style="mso-next-textbox:#_x0000_s1279"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CC0264">
                      <w:pPr>
                        <w:rPr>
                          <w:rFonts w:cs="Times New Roman"/>
                        </w:rPr>
                      </w:pPr>
                    </w:p>
                    <w:p w:rsidR="00353C85" w:rsidRPr="00CC0264" w:rsidRDefault="00353C85" w:rsidP="00CC0264">
                      <w:pPr>
                        <w:rPr>
                          <w:rFonts w:cs="Times New Roman"/>
                        </w:rPr>
                      </w:pPr>
                    </w:p>
                  </w:txbxContent>
                </v:textbox>
              </v:shape>
            </v:group>
            <v:shape id="_x0000_s1280" type="#_x0000_t202" style="position:absolute;left:2901;top:4682;width:810;height:300" filled="f" fillcolor="#c6c224" stroked="f">
              <v:textbox style="mso-next-textbox:#_x0000_s1280" inset="0,0,0,0">
                <w:txbxContent>
                  <w:p w:rsidR="00353C85" w:rsidRPr="0055737C" w:rsidRDefault="00353C85" w:rsidP="0055737C">
                    <w:pPr>
                      <w:rPr>
                        <w:rFonts w:cs="Times New Roman"/>
                      </w:rPr>
                    </w:pPr>
                  </w:p>
                </w:txbxContent>
              </v:textbox>
            </v:shape>
          </v:group>
        </w:pict>
      </w:r>
      <w:r>
        <w:rPr>
          <w:noProof/>
        </w:rPr>
        <w:pict>
          <v:group id="_x0000_s1281" style="position:absolute;margin-left:137.95pt;margin-top:192.1pt;width:179.25pt;height:247.15pt;z-index:251611136" coordorigin="260,222" coordsize="3585,4943">
            <v:group id="_x0000_s1282" style="position:absolute;left:260;top:222;width:3585;height:4943" coordorigin="260,222" coordsize="3585,4943">
              <v:rect id="_x0000_s1283" style="position:absolute;left:260;top:222;width:3585;height:4943" fillcolor="#938953"/>
              <v:shape id="_x0000_s1284" type="#_x0000_t202" style="position:absolute;left:386;top:1265;width:3355;height:3717">
                <v:textbox style="mso-next-textbox:#_x0000_s1284" inset="0,0,0,0">
                  <w:txbxContent>
                    <w:p w:rsidR="00353C85" w:rsidRPr="004F141A" w:rsidRDefault="00353C85" w:rsidP="0081687E">
                      <w:pPr>
                        <w:pStyle w:val="NoSpacing"/>
                        <w:rPr>
                          <w:rFonts w:cs="Times New Roman"/>
                        </w:rPr>
                      </w:pPr>
                      <w:r w:rsidRPr="004F141A">
                        <w:t xml:space="preserve">While this is </w:t>
                      </w:r>
                      <w:r>
                        <w:t>attached</w:t>
                      </w:r>
                      <w:r w:rsidRPr="004F141A">
                        <w:t>,</w:t>
                      </w:r>
                      <w:r>
                        <w:t xml:space="preserve"> during your turn, before your attack,</w:t>
                      </w:r>
                      <w:r w:rsidRPr="004F141A">
                        <w:t xml:space="preserve"> this Champion may move freely between </w:t>
                      </w:r>
                      <w:r>
                        <w:t xml:space="preserve">your line-up and your </w:t>
                      </w:r>
                      <w:r w:rsidRPr="004F141A">
                        <w:t>Reserve</w:t>
                      </w:r>
                      <w:r>
                        <w:t>s</w:t>
                      </w:r>
                      <w:r w:rsidRPr="004F141A">
                        <w:t xml:space="preserve">.  All </w:t>
                      </w:r>
                      <w:r>
                        <w:t xml:space="preserve">Items </w:t>
                      </w:r>
                      <w:r w:rsidRPr="004F141A">
                        <w:t>stay</w:t>
                      </w:r>
                      <w:r>
                        <w:t xml:space="preserve"> attached</w:t>
                      </w:r>
                      <w:r w:rsidRPr="004F141A">
                        <w:t xml:space="preserve"> </w:t>
                      </w:r>
                      <w:r>
                        <w:t>to</w:t>
                      </w:r>
                      <w:r w:rsidRPr="004F141A">
                        <w:t xml:space="preserve"> the Champion</w:t>
                      </w:r>
                      <w:r>
                        <w:t>. When returning to your line-up, this Champion must still wait 1 turn before using an ability.</w:t>
                      </w:r>
                    </w:p>
                    <w:p w:rsidR="00353C85" w:rsidRDefault="00353C85" w:rsidP="0081687E">
                      <w:pPr>
                        <w:pStyle w:val="NoSpacing"/>
                        <w:rPr>
                          <w:rFonts w:cs="Times New Roman"/>
                        </w:rPr>
                      </w:pPr>
                      <w:r>
                        <w:rPr>
                          <w:b/>
                          <w:bCs/>
                        </w:rPr>
                        <w:t>S</w:t>
                      </w:r>
                      <w:r w:rsidRPr="00471576">
                        <w:rPr>
                          <w:b/>
                          <w:bCs/>
                        </w:rPr>
                        <w:t>et Bonus</w:t>
                      </w:r>
                      <w:r w:rsidRPr="00471576">
                        <w:t>:</w:t>
                      </w:r>
                    </w:p>
                    <w:p w:rsidR="00353C85" w:rsidRPr="00471576" w:rsidRDefault="00353C85" w:rsidP="0081687E">
                      <w:pPr>
                        <w:pStyle w:val="NoSpacing"/>
                        <w:rPr>
                          <w:rFonts w:cs="Times New Roman"/>
                        </w:rPr>
                      </w:pPr>
                      <w:r>
                        <w:t>Once per your turn, all of the Defending opponents Champions take 1 damage and all of your Champions are Healed for 1</w:t>
                      </w:r>
                    </w:p>
                    <w:p w:rsidR="00353C85" w:rsidRPr="004F141A" w:rsidRDefault="00353C85" w:rsidP="0081687E">
                      <w:pPr>
                        <w:pStyle w:val="NoSpacing"/>
                        <w:rPr>
                          <w:rFonts w:cs="Times New Roman"/>
                          <w:sz w:val="28"/>
                          <w:szCs w:val="28"/>
                        </w:rPr>
                      </w:pPr>
                    </w:p>
                  </w:txbxContent>
                </v:textbox>
              </v:shape>
              <v:shape id="_x0000_s1285" type="#_x0000_t202" style="position:absolute;left:386;top:330;width:3355;height:863">
                <v:textbox style="mso-next-textbox:#_x0000_s1285"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86" type="#_x0000_t202" style="position:absolute;left:456;top:483;width:3193;height:566">
                <v:fill opacity="0"/>
                <v:textbox style="mso-next-textbox:#_x0000_s1286" inset="0,0,0,0">
                  <w:txbxContent>
                    <w:p w:rsidR="00353C85" w:rsidRPr="001C58BF" w:rsidRDefault="00353C85" w:rsidP="004F141A">
                      <w:pPr>
                        <w:pStyle w:val="NoSpacing"/>
                        <w:jc w:val="center"/>
                        <w:rPr>
                          <w:rFonts w:cs="Times New Roman"/>
                          <w:sz w:val="16"/>
                          <w:szCs w:val="16"/>
                        </w:rPr>
                      </w:pPr>
                      <w:r>
                        <w:rPr>
                          <w:sz w:val="16"/>
                          <w:szCs w:val="16"/>
                        </w:rPr>
                        <w:t>Vortex Diamond</w:t>
                      </w:r>
                    </w:p>
                    <w:p w:rsidR="00353C85" w:rsidRPr="005D7A63" w:rsidRDefault="00353C85" w:rsidP="004F141A">
                      <w:pPr>
                        <w:pStyle w:val="NoSpacing"/>
                        <w:jc w:val="center"/>
                        <w:rPr>
                          <w:rFonts w:cs="Times New Roman"/>
                          <w:sz w:val="32"/>
                          <w:szCs w:val="32"/>
                        </w:rPr>
                      </w:pPr>
                      <w:r>
                        <w:rPr>
                          <w:sz w:val="32"/>
                          <w:szCs w:val="32"/>
                        </w:rPr>
                        <w:t>Vanishing Powder</w:t>
                      </w:r>
                    </w:p>
                    <w:p w:rsidR="00353C85" w:rsidRPr="003C54D0" w:rsidRDefault="00353C85" w:rsidP="004F141A">
                      <w:pPr>
                        <w:pStyle w:val="NoSpacing"/>
                        <w:jc w:val="center"/>
                        <w:rPr>
                          <w:rFonts w:cs="Times New Roman"/>
                        </w:rPr>
                      </w:pPr>
                    </w:p>
                    <w:p w:rsidR="00353C85" w:rsidRPr="005D6663" w:rsidRDefault="00353C85" w:rsidP="004F141A">
                      <w:pPr>
                        <w:pStyle w:val="NoSpacing"/>
                        <w:jc w:val="center"/>
                        <w:rPr>
                          <w:rFonts w:cs="Times New Roman"/>
                          <w:sz w:val="36"/>
                          <w:szCs w:val="36"/>
                        </w:rPr>
                      </w:pPr>
                    </w:p>
                    <w:p w:rsidR="00353C85" w:rsidRPr="007153F7" w:rsidRDefault="00353C85" w:rsidP="004F141A">
                      <w:pPr>
                        <w:rPr>
                          <w:rFonts w:cs="Times New Roman"/>
                        </w:rPr>
                      </w:pPr>
                    </w:p>
                    <w:p w:rsidR="00353C85" w:rsidRPr="00AA5FEB" w:rsidRDefault="00353C85" w:rsidP="004F141A">
                      <w:pPr>
                        <w:rPr>
                          <w:rFonts w:cs="Times New Roman"/>
                        </w:rPr>
                      </w:pPr>
                    </w:p>
                    <w:p w:rsidR="00353C85" w:rsidRPr="00AA5FEB" w:rsidRDefault="00353C85" w:rsidP="004F141A">
                      <w:pPr>
                        <w:rPr>
                          <w:rFonts w:cs="Times New Roman"/>
                        </w:rPr>
                      </w:pPr>
                    </w:p>
                    <w:p w:rsidR="00353C85" w:rsidRPr="00282410" w:rsidRDefault="00353C85" w:rsidP="004F141A">
                      <w:pPr>
                        <w:rPr>
                          <w:rFonts w:cs="Times New Roman"/>
                        </w:rPr>
                      </w:pPr>
                    </w:p>
                    <w:p w:rsidR="00353C85" w:rsidRPr="004F141A" w:rsidRDefault="00353C85" w:rsidP="004F141A">
                      <w:pPr>
                        <w:rPr>
                          <w:rFonts w:cs="Times New Roman"/>
                        </w:rPr>
                      </w:pPr>
                    </w:p>
                  </w:txbxContent>
                </v:textbox>
              </v:shape>
              <v:shape id="_x0000_s1287" type="#_x0000_t202" style="position:absolute;left:1058;top:4860;width:1932;height:209">
                <v:textbox style="mso-next-textbox:#_x0000_s1287"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68011B">
                      <w:pPr>
                        <w:rPr>
                          <w:rFonts w:cs="Times New Roman"/>
                        </w:rPr>
                      </w:pPr>
                    </w:p>
                  </w:txbxContent>
                </v:textbox>
              </v:shape>
            </v:group>
            <v:shape id="_x0000_s1288" type="#_x0000_t202" style="position:absolute;left:2901;top:4682;width:810;height:300" filled="f" fillcolor="#c6c224" stroked="f">
              <v:textbox style="mso-next-textbox:#_x0000_s1288" inset="0,0,0,0">
                <w:txbxContent>
                  <w:p w:rsidR="00353C85" w:rsidRPr="0055737C" w:rsidRDefault="00353C85" w:rsidP="0055737C">
                    <w:pPr>
                      <w:rPr>
                        <w:rFonts w:cs="Times New Roman"/>
                      </w:rPr>
                    </w:pPr>
                  </w:p>
                </w:txbxContent>
              </v:textbox>
            </v:shape>
          </v:group>
        </w:pict>
      </w:r>
      <w:r>
        <w:rPr>
          <w:noProof/>
        </w:rPr>
        <w:pict>
          <v:group id="_x0000_s1289" style="position:absolute;margin-left:-46.6pt;margin-top:192.1pt;width:179.25pt;height:247.15pt;z-index:251610112" coordorigin="260,222" coordsize="3585,4943">
            <v:group id="_x0000_s1290" style="position:absolute;left:260;top:222;width:3585;height:4943" coordorigin="260,222" coordsize="3585,4943">
              <v:rect id="_x0000_s1291" style="position:absolute;left:260;top:222;width:3585;height:4943" fillcolor="#938953"/>
              <v:shape id="_x0000_s1292" type="#_x0000_t202" style="position:absolute;left:386;top:1265;width:3355;height:3717">
                <v:textbox style="mso-next-textbox:#_x0000_s1292" inset="0,0,0,0">
                  <w:txbxContent>
                    <w:p w:rsidR="00353C85" w:rsidRPr="00FD7222" w:rsidRDefault="00353C85" w:rsidP="0081687E">
                      <w:r w:rsidRPr="00FD7222">
                        <w:t xml:space="preserve">This Champion may choose to Heal any other Champion in play </w:t>
                      </w:r>
                      <w:r>
                        <w:t xml:space="preserve">for 3.  If used, </w:t>
                      </w:r>
                      <w:r w:rsidRPr="00FD7222">
                        <w:t>forfeit your Attack Phase.</w:t>
                      </w:r>
                    </w:p>
                    <w:p w:rsidR="00353C85" w:rsidRDefault="00353C85" w:rsidP="0081687E">
                      <w:pPr>
                        <w:rPr>
                          <w:rFonts w:cs="Times New Roman"/>
                        </w:rPr>
                      </w:pPr>
                    </w:p>
                    <w:p w:rsidR="00353C85" w:rsidRDefault="00353C85" w:rsidP="0081687E">
                      <w:pPr>
                        <w:pStyle w:val="NoSpacing"/>
                        <w:rPr>
                          <w:rFonts w:cs="Times New Roman"/>
                        </w:rPr>
                      </w:pPr>
                    </w:p>
                    <w:p w:rsidR="00353C85" w:rsidRDefault="00353C85" w:rsidP="0081687E">
                      <w:pPr>
                        <w:pStyle w:val="NoSpacing"/>
                        <w:rPr>
                          <w:rFonts w:cs="Times New Roman"/>
                        </w:rPr>
                      </w:pPr>
                    </w:p>
                    <w:p w:rsidR="00353C85" w:rsidRDefault="00353C85" w:rsidP="0081687E">
                      <w:pPr>
                        <w:pStyle w:val="NoSpacing"/>
                        <w:rPr>
                          <w:rFonts w:cs="Times New Roman"/>
                        </w:rPr>
                      </w:pPr>
                      <w:r>
                        <w:rPr>
                          <w:b/>
                          <w:bCs/>
                        </w:rPr>
                        <w:t>S</w:t>
                      </w:r>
                      <w:r w:rsidRPr="00471576">
                        <w:rPr>
                          <w:b/>
                          <w:bCs/>
                        </w:rPr>
                        <w:t>et Bonus</w:t>
                      </w:r>
                      <w:r w:rsidRPr="00471576">
                        <w:t>:</w:t>
                      </w:r>
                    </w:p>
                    <w:p w:rsidR="00353C85" w:rsidRPr="00471576" w:rsidRDefault="00353C85" w:rsidP="0081687E">
                      <w:pPr>
                        <w:pStyle w:val="NoSpacing"/>
                        <w:rPr>
                          <w:rFonts w:cs="Times New Roman"/>
                        </w:rPr>
                      </w:pPr>
                      <w:r>
                        <w:t>Once per your turn, all of the Defending opponents Champions take 1 damage and all of your Champions are Healed for 1</w:t>
                      </w:r>
                    </w:p>
                    <w:p w:rsidR="00353C85" w:rsidRPr="00FD7222" w:rsidRDefault="00353C85" w:rsidP="0081687E">
                      <w:pPr>
                        <w:rPr>
                          <w:rFonts w:cs="Times New Roman"/>
                        </w:rPr>
                      </w:pPr>
                    </w:p>
                  </w:txbxContent>
                </v:textbox>
              </v:shape>
              <v:shape id="_x0000_s1293" type="#_x0000_t202" style="position:absolute;left:386;top:330;width:3355;height:863">
                <v:textbox style="mso-next-textbox:#_x0000_s1293"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294" type="#_x0000_t202" style="position:absolute;left:456;top:483;width:3193;height:566">
                <v:fill opacity="0"/>
                <v:textbox style="mso-next-textbox:#_x0000_s1294" inset="0,0,0,0">
                  <w:txbxContent>
                    <w:p w:rsidR="00353C85" w:rsidRPr="001C58BF" w:rsidRDefault="00353C85" w:rsidP="0068011B">
                      <w:pPr>
                        <w:pStyle w:val="NoSpacing"/>
                        <w:jc w:val="center"/>
                        <w:rPr>
                          <w:rFonts w:cs="Times New Roman"/>
                          <w:sz w:val="16"/>
                          <w:szCs w:val="16"/>
                        </w:rPr>
                      </w:pPr>
                      <w:r>
                        <w:rPr>
                          <w:sz w:val="16"/>
                          <w:szCs w:val="16"/>
                        </w:rPr>
                        <w:t>Vortex Diamond</w:t>
                      </w:r>
                    </w:p>
                    <w:p w:rsidR="00353C85" w:rsidRPr="005D7A63" w:rsidRDefault="00353C85" w:rsidP="0068011B">
                      <w:pPr>
                        <w:pStyle w:val="NoSpacing"/>
                        <w:jc w:val="center"/>
                        <w:rPr>
                          <w:rFonts w:cs="Times New Roman"/>
                          <w:sz w:val="32"/>
                          <w:szCs w:val="32"/>
                        </w:rPr>
                      </w:pPr>
                      <w:r>
                        <w:rPr>
                          <w:sz w:val="32"/>
                          <w:szCs w:val="32"/>
                        </w:rPr>
                        <w:t>Energy Orb</w:t>
                      </w:r>
                    </w:p>
                    <w:p w:rsidR="00353C85" w:rsidRPr="003C54D0" w:rsidRDefault="00353C85" w:rsidP="0068011B">
                      <w:pPr>
                        <w:pStyle w:val="NoSpacing"/>
                        <w:jc w:val="center"/>
                        <w:rPr>
                          <w:rFonts w:cs="Times New Roman"/>
                        </w:rPr>
                      </w:pPr>
                    </w:p>
                    <w:p w:rsidR="00353C85" w:rsidRPr="005D6663" w:rsidRDefault="00353C85" w:rsidP="0068011B">
                      <w:pPr>
                        <w:pStyle w:val="NoSpacing"/>
                        <w:jc w:val="center"/>
                        <w:rPr>
                          <w:rFonts w:cs="Times New Roman"/>
                          <w:sz w:val="36"/>
                          <w:szCs w:val="36"/>
                        </w:rPr>
                      </w:pPr>
                    </w:p>
                    <w:p w:rsidR="00353C85" w:rsidRPr="007153F7" w:rsidRDefault="00353C85" w:rsidP="0068011B">
                      <w:pPr>
                        <w:rPr>
                          <w:rFonts w:cs="Times New Roman"/>
                        </w:rPr>
                      </w:pPr>
                    </w:p>
                    <w:p w:rsidR="00353C85" w:rsidRPr="00AA5FEB" w:rsidRDefault="00353C85" w:rsidP="0068011B">
                      <w:pPr>
                        <w:rPr>
                          <w:rFonts w:cs="Times New Roman"/>
                        </w:rPr>
                      </w:pPr>
                    </w:p>
                    <w:p w:rsidR="00353C85" w:rsidRPr="00AA5FEB" w:rsidRDefault="00353C85" w:rsidP="0068011B">
                      <w:pPr>
                        <w:rPr>
                          <w:rFonts w:cs="Times New Roman"/>
                        </w:rPr>
                      </w:pPr>
                    </w:p>
                    <w:p w:rsidR="00353C85" w:rsidRPr="00282410" w:rsidRDefault="00353C85" w:rsidP="0068011B">
                      <w:pPr>
                        <w:rPr>
                          <w:rFonts w:cs="Times New Roman"/>
                        </w:rPr>
                      </w:pPr>
                    </w:p>
                  </w:txbxContent>
                </v:textbox>
              </v:shape>
              <v:shape id="_x0000_s1295" type="#_x0000_t202" style="position:absolute;left:1058;top:4860;width:1932;height:209">
                <v:textbox style="mso-next-textbox:#_x0000_s1295"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68011B">
                      <w:pPr>
                        <w:rPr>
                          <w:rFonts w:cs="Times New Roman"/>
                        </w:rPr>
                      </w:pPr>
                    </w:p>
                  </w:txbxContent>
                </v:textbox>
              </v:shape>
            </v:group>
            <v:shape id="_x0000_s1296" type="#_x0000_t202" style="position:absolute;left:2901;top:4682;width:810;height:300" filled="f" fillcolor="#c6c224" stroked="f">
              <v:textbox style="mso-next-textbox:#_x0000_s1296" inset="0,0,0,0">
                <w:txbxContent>
                  <w:p w:rsidR="00353C85" w:rsidRPr="0055737C" w:rsidRDefault="00353C85" w:rsidP="0055737C">
                    <w:pPr>
                      <w:rPr>
                        <w:rFonts w:cs="Times New Roman"/>
                      </w:rPr>
                    </w:pPr>
                  </w:p>
                </w:txbxContent>
              </v:textbox>
            </v:shape>
          </v:group>
        </w:pict>
      </w:r>
      <w:r>
        <w:rPr>
          <w:rFonts w:cs="Times New Roman"/>
        </w:rPr>
        <w:br w:type="page"/>
      </w:r>
    </w:p>
    <w:p w:rsidR="00353C85" w:rsidRDefault="00353C85">
      <w:pPr>
        <w:rPr>
          <w:rFonts w:cs="Times New Roman"/>
        </w:rPr>
      </w:pPr>
      <w:r>
        <w:rPr>
          <w:noProof/>
        </w:rPr>
        <w:pict>
          <v:shape id="_x0000_s1297" type="#_x0000_t202" style="position:absolute;margin-left:493.9pt;margin-top:-46.85pt;width:39.75pt;height:116.9pt;z-index:251578368;mso-wrap-edited:f" filled="f" stroked="f">
            <v:fill o:detectmouseclick="t"/>
            <v:textbox style="layout-flow:vertical;mso-layout-flow-alt:bottom-to-top;mso-next-textbox:#_x0000_s1297" inset="0,0,0,0">
              <w:txbxContent>
                <w:p w:rsidR="00353C85" w:rsidRPr="00322361" w:rsidRDefault="00353C85" w:rsidP="00855C1F">
                  <w:pPr>
                    <w:rPr>
                      <w:rFonts w:cs="Times New Roman"/>
                      <w:sz w:val="72"/>
                      <w:szCs w:val="72"/>
                    </w:rPr>
                  </w:pPr>
                  <w:r>
                    <w:rPr>
                      <w:sz w:val="72"/>
                      <w:szCs w:val="72"/>
                    </w:rPr>
                    <w:t>3</w:t>
                  </w:r>
                </w:p>
                <w:p w:rsidR="00353C85" w:rsidRPr="00855C1F" w:rsidRDefault="00353C85" w:rsidP="00855C1F">
                  <w:pPr>
                    <w:rPr>
                      <w:rFonts w:cs="Times New Roman"/>
                    </w:rPr>
                  </w:pPr>
                </w:p>
              </w:txbxContent>
            </v:textbox>
          </v:shape>
        </w:pict>
      </w:r>
      <w:r>
        <w:rPr>
          <w:noProof/>
        </w:rPr>
        <w:pict>
          <v:group id="_x0000_s1298" style="position:absolute;margin-left:311.25pt;margin-top:-31.25pt;width:179.25pt;height:247.15pt;z-index:251588608" coordorigin="260,222" coordsize="3585,4943">
            <v:group id="_x0000_s1299" style="position:absolute;left:260;top:222;width:3585;height:4943" coordorigin="260,222" coordsize="3585,4943">
              <v:rect id="_x0000_s1300" style="position:absolute;left:260;top:222;width:3585;height:4943" fillcolor="#938953"/>
              <v:shape id="_x0000_s1301" type="#_x0000_t202" style="position:absolute;left:386;top:1265;width:3355;height:3717">
                <v:textbox style="mso-next-textbox:#_x0000_s1301" inset="0,0,0,0">
                  <w:txbxContent>
                    <w:p w:rsidR="00353C85" w:rsidRDefault="00353C85" w:rsidP="00791C0C">
                      <w:pPr>
                        <w:pStyle w:val="NoSpacing"/>
                      </w:pPr>
                      <w:r>
                        <w:t xml:space="preserve">While this card is attached, on your turn, you may Discard any number of Item cards from this Champion. </w:t>
                      </w: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Pr="00471576" w:rsidRDefault="00353C85" w:rsidP="00791C0C">
                      <w:pPr>
                        <w:pStyle w:val="NoSpacing"/>
                      </w:pPr>
                      <w:r w:rsidRPr="00471576">
                        <w:rPr>
                          <w:b/>
                          <w:bCs/>
                        </w:rPr>
                        <w:t>Set Bonus</w:t>
                      </w:r>
                      <w:r w:rsidRPr="00471576">
                        <w:t>:</w:t>
                      </w:r>
                    </w:p>
                    <w:p w:rsidR="00353C85" w:rsidRPr="00B032AD" w:rsidRDefault="00353C85" w:rsidP="00791C0C">
                      <w:pPr>
                        <w:pStyle w:val="NoSpacing"/>
                        <w:rPr>
                          <w:rFonts w:cs="Times New Roman"/>
                        </w:rPr>
                      </w:pPr>
                      <w:r>
                        <w:t>This Champion may attack 2 times.</w:t>
                      </w:r>
                    </w:p>
                    <w:p w:rsidR="00353C85" w:rsidRPr="00791C0C" w:rsidRDefault="00353C85" w:rsidP="00791C0C">
                      <w:pPr>
                        <w:rPr>
                          <w:rFonts w:cs="Times New Roman"/>
                        </w:rPr>
                      </w:pPr>
                    </w:p>
                    <w:p w:rsidR="00353C85" w:rsidRPr="00B032AD" w:rsidRDefault="00353C85" w:rsidP="00153644">
                      <w:pPr>
                        <w:pStyle w:val="NoSpacing"/>
                        <w:rPr>
                          <w:rFonts w:cs="Times New Roman"/>
                        </w:rPr>
                      </w:pPr>
                    </w:p>
                  </w:txbxContent>
                </v:textbox>
              </v:shape>
              <v:shape id="_x0000_s1302" type="#_x0000_t202" style="position:absolute;left:386;top:330;width:3355;height:863">
                <v:textbox style="mso-next-textbox:#_x0000_s130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03" type="#_x0000_t202" style="position:absolute;left:456;top:483;width:3193;height:566">
                <v:fill opacity="0"/>
                <v:textbox style="mso-next-textbox:#_x0000_s1303" inset="0,0,0,0">
                  <w:txbxContent>
                    <w:p w:rsidR="00353C85" w:rsidRPr="001C58BF" w:rsidRDefault="00353C85" w:rsidP="00431247">
                      <w:pPr>
                        <w:pStyle w:val="NoSpacing"/>
                        <w:jc w:val="center"/>
                        <w:rPr>
                          <w:rFonts w:cs="Times New Roman"/>
                          <w:sz w:val="16"/>
                          <w:szCs w:val="16"/>
                        </w:rPr>
                      </w:pPr>
                      <w:r>
                        <w:rPr>
                          <w:sz w:val="16"/>
                          <w:szCs w:val="16"/>
                        </w:rPr>
                        <w:t xml:space="preserve">Quickweight Tunic </w:t>
                      </w:r>
                    </w:p>
                    <w:p w:rsidR="00353C85" w:rsidRPr="005D7A63" w:rsidRDefault="00353C85" w:rsidP="00431247">
                      <w:pPr>
                        <w:pStyle w:val="NoSpacing"/>
                        <w:jc w:val="center"/>
                        <w:rPr>
                          <w:rFonts w:cs="Times New Roman"/>
                          <w:sz w:val="32"/>
                          <w:szCs w:val="32"/>
                        </w:rPr>
                      </w:pPr>
                      <w:r>
                        <w:rPr>
                          <w:sz w:val="32"/>
                          <w:szCs w:val="32"/>
                        </w:rPr>
                        <w:t>Quiver</w:t>
                      </w:r>
                    </w:p>
                    <w:p w:rsidR="00353C85" w:rsidRPr="003C54D0" w:rsidRDefault="00353C85" w:rsidP="00431247">
                      <w:pPr>
                        <w:pStyle w:val="NoSpacing"/>
                        <w:jc w:val="center"/>
                        <w:rPr>
                          <w:rFonts w:cs="Times New Roman"/>
                        </w:rPr>
                      </w:pPr>
                    </w:p>
                    <w:p w:rsidR="00353C85" w:rsidRPr="005D6663" w:rsidRDefault="00353C85" w:rsidP="00431247">
                      <w:pPr>
                        <w:pStyle w:val="NoSpacing"/>
                        <w:jc w:val="center"/>
                        <w:rPr>
                          <w:rFonts w:cs="Times New Roman"/>
                          <w:sz w:val="36"/>
                          <w:szCs w:val="36"/>
                        </w:rPr>
                      </w:pPr>
                    </w:p>
                    <w:p w:rsidR="00353C85" w:rsidRPr="007153F7" w:rsidRDefault="00353C85" w:rsidP="00431247">
                      <w:pPr>
                        <w:rPr>
                          <w:rFonts w:cs="Times New Roman"/>
                        </w:rPr>
                      </w:pPr>
                    </w:p>
                    <w:p w:rsidR="00353C85" w:rsidRPr="00AA5FEB" w:rsidRDefault="00353C85" w:rsidP="00431247">
                      <w:pPr>
                        <w:rPr>
                          <w:rFonts w:cs="Times New Roman"/>
                        </w:rPr>
                      </w:pPr>
                    </w:p>
                    <w:p w:rsidR="00353C85" w:rsidRPr="00AA5FEB" w:rsidRDefault="00353C85" w:rsidP="00431247">
                      <w:pPr>
                        <w:rPr>
                          <w:rFonts w:cs="Times New Roman"/>
                        </w:rPr>
                      </w:pPr>
                    </w:p>
                    <w:p w:rsidR="00353C85" w:rsidRPr="00431247" w:rsidRDefault="00353C85" w:rsidP="00431247">
                      <w:pPr>
                        <w:rPr>
                          <w:rFonts w:cs="Times New Roman"/>
                        </w:rPr>
                      </w:pPr>
                    </w:p>
                  </w:txbxContent>
                </v:textbox>
              </v:shape>
              <v:shape id="_x0000_s1304" type="#_x0000_t202" style="position:absolute;left:1058;top:4860;width:1932;height:209">
                <v:textbox style="mso-next-textbox:#_x0000_s1304"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05" type="#_x0000_t202" style="position:absolute;left:2901;top:4682;width:810;height:300" filled="f" fillcolor="#c6c224" stroked="f">
              <v:textbox style="mso-next-textbox:#_x0000_s1305" inset="0,0,0,0">
                <w:txbxContent>
                  <w:p w:rsidR="00353C85" w:rsidRPr="00584C6F" w:rsidRDefault="00353C85" w:rsidP="00584C6F">
                    <w:pPr>
                      <w:rPr>
                        <w:rFonts w:cs="Times New Roman"/>
                      </w:rPr>
                    </w:pPr>
                  </w:p>
                </w:txbxContent>
              </v:textbox>
            </v:shape>
          </v:group>
        </w:pict>
      </w:r>
      <w:r>
        <w:rPr>
          <w:noProof/>
        </w:rPr>
        <w:pict>
          <v:group id="_x0000_s1306" style="position:absolute;margin-left:125.2pt;margin-top:-31.25pt;width:179.25pt;height:247.15pt;z-index:251587584" coordorigin="260,222" coordsize="3585,4943">
            <v:group id="_x0000_s1307" style="position:absolute;left:260;top:222;width:3585;height:4943" coordorigin="260,222" coordsize="3585,4943">
              <v:rect id="_x0000_s1308" style="position:absolute;left:260;top:222;width:3585;height:4943" fillcolor="#938953"/>
              <v:shape id="_x0000_s1309" type="#_x0000_t202" style="position:absolute;left:386;top:1265;width:3355;height:3717">
                <v:textbox style="mso-next-textbox:#_x0000_s1309" inset="0,0,0,0">
                  <w:txbxContent>
                    <w:p w:rsidR="00353C85" w:rsidRDefault="00353C85" w:rsidP="00791C0C">
                      <w:pPr>
                        <w:pStyle w:val="NoSpacing"/>
                      </w:pPr>
                      <w:r>
                        <w:t>When this Champion is attacked roll a dice, if even, the attack is unsuccessful.</w:t>
                      </w: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Pr="00471576" w:rsidRDefault="00353C85" w:rsidP="00791C0C">
                      <w:pPr>
                        <w:pStyle w:val="NoSpacing"/>
                      </w:pPr>
                      <w:r w:rsidRPr="00471576">
                        <w:rPr>
                          <w:b/>
                          <w:bCs/>
                        </w:rPr>
                        <w:t>Set Bonus</w:t>
                      </w:r>
                      <w:r w:rsidRPr="00471576">
                        <w:t>:</w:t>
                      </w:r>
                    </w:p>
                    <w:p w:rsidR="00353C85" w:rsidRPr="00B032AD" w:rsidRDefault="00353C85" w:rsidP="00791C0C">
                      <w:pPr>
                        <w:pStyle w:val="NoSpacing"/>
                        <w:rPr>
                          <w:rFonts w:cs="Times New Roman"/>
                        </w:rPr>
                      </w:pPr>
                      <w:r>
                        <w:t>This Champion may attack 2 times.</w:t>
                      </w:r>
                    </w:p>
                    <w:p w:rsidR="00353C85" w:rsidRPr="00791C0C" w:rsidRDefault="00353C85" w:rsidP="00791C0C">
                      <w:pPr>
                        <w:rPr>
                          <w:rFonts w:cs="Times New Roman"/>
                        </w:rPr>
                      </w:pPr>
                    </w:p>
                    <w:p w:rsidR="00353C85" w:rsidRPr="00B032AD" w:rsidRDefault="00353C85" w:rsidP="00153644">
                      <w:pPr>
                        <w:pStyle w:val="NoSpacing"/>
                        <w:rPr>
                          <w:rFonts w:cs="Times New Roman"/>
                        </w:rPr>
                      </w:pPr>
                    </w:p>
                  </w:txbxContent>
                </v:textbox>
              </v:shape>
              <v:shape id="_x0000_s1310" type="#_x0000_t202" style="position:absolute;left:386;top:330;width:3355;height:863">
                <v:textbox style="mso-next-textbox:#_x0000_s1310"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11" type="#_x0000_t202" style="position:absolute;left:456;top:483;width:3193;height:566">
                <v:fill opacity="0"/>
                <v:textbox style="mso-next-textbox:#_x0000_s1311" inset="0,0,0,0">
                  <w:txbxContent>
                    <w:p w:rsidR="00353C85" w:rsidRPr="001C58BF" w:rsidRDefault="00353C85" w:rsidP="00431247">
                      <w:pPr>
                        <w:pStyle w:val="NoSpacing"/>
                        <w:jc w:val="center"/>
                        <w:rPr>
                          <w:rFonts w:cs="Times New Roman"/>
                          <w:sz w:val="16"/>
                          <w:szCs w:val="16"/>
                        </w:rPr>
                      </w:pPr>
                      <w:r>
                        <w:rPr>
                          <w:sz w:val="16"/>
                          <w:szCs w:val="16"/>
                        </w:rPr>
                        <w:t xml:space="preserve">Quickweight Tunic </w:t>
                      </w:r>
                    </w:p>
                    <w:p w:rsidR="00353C85" w:rsidRPr="005D7A63" w:rsidRDefault="00353C85" w:rsidP="00431247">
                      <w:pPr>
                        <w:pStyle w:val="NoSpacing"/>
                        <w:jc w:val="center"/>
                        <w:rPr>
                          <w:rFonts w:cs="Times New Roman"/>
                          <w:sz w:val="32"/>
                          <w:szCs w:val="32"/>
                        </w:rPr>
                      </w:pPr>
                      <w:r>
                        <w:rPr>
                          <w:sz w:val="32"/>
                          <w:szCs w:val="32"/>
                        </w:rPr>
                        <w:t>Cloth Cloak</w:t>
                      </w:r>
                    </w:p>
                    <w:p w:rsidR="00353C85" w:rsidRPr="003C54D0" w:rsidRDefault="00353C85" w:rsidP="00431247">
                      <w:pPr>
                        <w:pStyle w:val="NoSpacing"/>
                        <w:jc w:val="center"/>
                        <w:rPr>
                          <w:rFonts w:cs="Times New Roman"/>
                        </w:rPr>
                      </w:pPr>
                    </w:p>
                    <w:p w:rsidR="00353C85" w:rsidRPr="005D6663" w:rsidRDefault="00353C85" w:rsidP="00431247">
                      <w:pPr>
                        <w:pStyle w:val="NoSpacing"/>
                        <w:jc w:val="center"/>
                        <w:rPr>
                          <w:rFonts w:cs="Times New Roman"/>
                          <w:sz w:val="36"/>
                          <w:szCs w:val="36"/>
                        </w:rPr>
                      </w:pPr>
                    </w:p>
                    <w:p w:rsidR="00353C85" w:rsidRPr="007153F7" w:rsidRDefault="00353C85" w:rsidP="00431247">
                      <w:pPr>
                        <w:rPr>
                          <w:rFonts w:cs="Times New Roman"/>
                        </w:rPr>
                      </w:pPr>
                    </w:p>
                    <w:p w:rsidR="00353C85" w:rsidRPr="00AA5FEB" w:rsidRDefault="00353C85" w:rsidP="00431247">
                      <w:pPr>
                        <w:rPr>
                          <w:rFonts w:cs="Times New Roman"/>
                        </w:rPr>
                      </w:pPr>
                    </w:p>
                    <w:p w:rsidR="00353C85" w:rsidRPr="00AA5FEB" w:rsidRDefault="00353C85" w:rsidP="00431247">
                      <w:pPr>
                        <w:rPr>
                          <w:rFonts w:cs="Times New Roman"/>
                        </w:rPr>
                      </w:pPr>
                    </w:p>
                    <w:p w:rsidR="00353C85" w:rsidRPr="00431247" w:rsidRDefault="00353C85" w:rsidP="00431247">
                      <w:pPr>
                        <w:rPr>
                          <w:rFonts w:cs="Times New Roman"/>
                        </w:rPr>
                      </w:pPr>
                    </w:p>
                  </w:txbxContent>
                </v:textbox>
              </v:shape>
              <v:shape id="_x0000_s1312" type="#_x0000_t202" style="position:absolute;left:1058;top:4860;width:1932;height:209">
                <v:textbox style="mso-next-textbox:#_x0000_s1312"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13" type="#_x0000_t202" style="position:absolute;left:2901;top:4682;width:810;height:300" filled="f" fillcolor="#c6c224" stroked="f">
              <v:textbox style="mso-next-textbox:#_x0000_s1313" inset="0,0,0,0">
                <w:txbxContent>
                  <w:p w:rsidR="00353C85" w:rsidRPr="00000106" w:rsidRDefault="00353C85" w:rsidP="00000106">
                    <w:pPr>
                      <w:rPr>
                        <w:rFonts w:cs="Times New Roman"/>
                      </w:rPr>
                    </w:pPr>
                  </w:p>
                </w:txbxContent>
              </v:textbox>
            </v:shape>
          </v:group>
        </w:pict>
      </w:r>
      <w:r>
        <w:rPr>
          <w:noProof/>
        </w:rPr>
        <w:pict>
          <v:group id="_x0000_s1314" style="position:absolute;margin-left:311.25pt;margin-top:222.6pt;width:179.25pt;height:247.15pt;z-index:251591680" coordorigin="260,222" coordsize="3585,4943">
            <v:group id="_x0000_s1315" style="position:absolute;left:260;top:222;width:3585;height:4943" coordorigin="260,222" coordsize="3585,4943">
              <v:rect id="_x0000_s1316" style="position:absolute;left:260;top:222;width:3585;height:4943" fillcolor="#938953"/>
              <v:shape id="_x0000_s1317" type="#_x0000_t202" style="position:absolute;left:386;top:1265;width:3355;height:3717">
                <v:textbox style="mso-next-textbox:#_x0000_s1317" inset="0,0,0,0">
                  <w:txbxContent>
                    <w:p w:rsidR="00353C85" w:rsidRDefault="00353C85" w:rsidP="003E7441">
                      <w:pPr>
                        <w:pStyle w:val="NoSpacing"/>
                      </w:pPr>
                      <w:r>
                        <w:t>Each time this Champion is attacked, roll a dice, if even, draw 1 Coin card.</w:t>
                      </w:r>
                    </w:p>
                    <w:p w:rsidR="00353C85" w:rsidRDefault="00353C85" w:rsidP="003E7441">
                      <w:pPr>
                        <w:pStyle w:val="NoSpacing"/>
                      </w:pPr>
                      <w:r>
                        <w:t>This doesn’t include Healing.</w:t>
                      </w:r>
                    </w:p>
                    <w:p w:rsidR="00353C85" w:rsidRDefault="00353C85" w:rsidP="003E7441">
                      <w:pPr>
                        <w:pStyle w:val="NoSpacing"/>
                      </w:pPr>
                    </w:p>
                    <w:p w:rsidR="00353C85" w:rsidRDefault="00353C85" w:rsidP="003E7441">
                      <w:pPr>
                        <w:pStyle w:val="NoSpacing"/>
                      </w:pPr>
                    </w:p>
                    <w:p w:rsidR="00353C85" w:rsidRDefault="00353C85" w:rsidP="003E7441">
                      <w:pPr>
                        <w:pStyle w:val="NoSpacing"/>
                      </w:pPr>
                    </w:p>
                    <w:p w:rsidR="00353C85" w:rsidRDefault="00353C85" w:rsidP="003E7441">
                      <w:pPr>
                        <w:pStyle w:val="NoSpacing"/>
                      </w:pPr>
                    </w:p>
                    <w:p w:rsidR="00353C85" w:rsidRDefault="00353C85" w:rsidP="003E7441">
                      <w:pPr>
                        <w:pStyle w:val="NoSpacing"/>
                      </w:pPr>
                    </w:p>
                    <w:p w:rsidR="00353C85" w:rsidRDefault="00353C85" w:rsidP="003E7441">
                      <w:pPr>
                        <w:pStyle w:val="NoSpacing"/>
                      </w:pPr>
                    </w:p>
                    <w:p w:rsidR="00353C85" w:rsidRDefault="00353C85" w:rsidP="003E7441">
                      <w:pPr>
                        <w:pStyle w:val="NoSpacing"/>
                        <w:rPr>
                          <w:rFonts w:cs="Times New Roman"/>
                          <w:b/>
                          <w:bCs/>
                        </w:rPr>
                      </w:pPr>
                    </w:p>
                    <w:p w:rsidR="00353C85" w:rsidRPr="00471576" w:rsidRDefault="00353C85" w:rsidP="003E7441">
                      <w:pPr>
                        <w:pStyle w:val="NoSpacing"/>
                      </w:pPr>
                      <w:r w:rsidRPr="00471576">
                        <w:rPr>
                          <w:b/>
                          <w:bCs/>
                        </w:rPr>
                        <w:t>Set Bonus</w:t>
                      </w:r>
                      <w:r w:rsidRPr="00471576">
                        <w:t>:</w:t>
                      </w:r>
                    </w:p>
                    <w:p w:rsidR="00353C85" w:rsidRPr="00621E84" w:rsidRDefault="00353C85" w:rsidP="003E7441">
                      <w:pPr>
                        <w:rPr>
                          <w:rFonts w:cs="Times New Roman"/>
                        </w:rPr>
                      </w:pPr>
                      <w:r>
                        <w:t>This Champion no longer needs to roll a dice for success.</w:t>
                      </w:r>
                    </w:p>
                    <w:p w:rsidR="00353C85" w:rsidRPr="00B032AD" w:rsidRDefault="00353C85" w:rsidP="003E7441">
                      <w:pPr>
                        <w:pStyle w:val="NoSpacing"/>
                        <w:rPr>
                          <w:rFonts w:cs="Times New Roman"/>
                        </w:rPr>
                      </w:pPr>
                    </w:p>
                    <w:p w:rsidR="00353C85" w:rsidRPr="003E7441" w:rsidRDefault="00353C85" w:rsidP="003E7441">
                      <w:pPr>
                        <w:rPr>
                          <w:rFonts w:cs="Times New Roman"/>
                        </w:rPr>
                      </w:pPr>
                    </w:p>
                  </w:txbxContent>
                </v:textbox>
              </v:shape>
              <v:shape id="_x0000_s1318" type="#_x0000_t202" style="position:absolute;left:386;top:330;width:3355;height:863">
                <v:textbox style="mso-next-textbox:#_x0000_s1318"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19" type="#_x0000_t202" style="position:absolute;left:456;top:483;width:3193;height:566">
                <v:fill opacity="0"/>
                <v:textbox style="mso-next-textbox:#_x0000_s1319" inset="0,0,0,0">
                  <w:txbxContent>
                    <w:p w:rsidR="00353C85" w:rsidRPr="001C58BF" w:rsidRDefault="00353C85" w:rsidP="00282410">
                      <w:pPr>
                        <w:pStyle w:val="NoSpacing"/>
                        <w:jc w:val="center"/>
                        <w:rPr>
                          <w:rFonts w:cs="Times New Roman"/>
                          <w:sz w:val="16"/>
                          <w:szCs w:val="16"/>
                        </w:rPr>
                      </w:pPr>
                      <w:r>
                        <w:rPr>
                          <w:sz w:val="16"/>
                          <w:szCs w:val="16"/>
                        </w:rPr>
                        <w:t>Tribal Relic</w:t>
                      </w:r>
                    </w:p>
                    <w:p w:rsidR="00353C85" w:rsidRPr="005D7A63" w:rsidRDefault="00353C85" w:rsidP="00282410">
                      <w:pPr>
                        <w:pStyle w:val="NoSpacing"/>
                        <w:jc w:val="center"/>
                        <w:rPr>
                          <w:rFonts w:cs="Times New Roman"/>
                          <w:sz w:val="32"/>
                          <w:szCs w:val="32"/>
                        </w:rPr>
                      </w:pPr>
                      <w:r>
                        <w:rPr>
                          <w:sz w:val="32"/>
                          <w:szCs w:val="32"/>
                        </w:rPr>
                        <w:t>Coin Totem</w:t>
                      </w:r>
                    </w:p>
                    <w:p w:rsidR="00353C85" w:rsidRPr="003C54D0" w:rsidRDefault="00353C85" w:rsidP="00282410">
                      <w:pPr>
                        <w:pStyle w:val="NoSpacing"/>
                        <w:jc w:val="center"/>
                        <w:rPr>
                          <w:rFonts w:cs="Times New Roman"/>
                        </w:rPr>
                      </w:pPr>
                    </w:p>
                    <w:p w:rsidR="00353C85" w:rsidRPr="005D6663" w:rsidRDefault="00353C85" w:rsidP="00282410">
                      <w:pPr>
                        <w:pStyle w:val="NoSpacing"/>
                        <w:jc w:val="center"/>
                        <w:rPr>
                          <w:rFonts w:cs="Times New Roman"/>
                          <w:sz w:val="36"/>
                          <w:szCs w:val="36"/>
                        </w:rPr>
                      </w:pPr>
                    </w:p>
                    <w:p w:rsidR="00353C85" w:rsidRPr="007153F7" w:rsidRDefault="00353C85" w:rsidP="00282410">
                      <w:pPr>
                        <w:rPr>
                          <w:rFonts w:cs="Times New Roman"/>
                        </w:rPr>
                      </w:pPr>
                    </w:p>
                    <w:p w:rsidR="00353C85" w:rsidRPr="00AA5FEB" w:rsidRDefault="00353C85" w:rsidP="00282410">
                      <w:pPr>
                        <w:rPr>
                          <w:rFonts w:cs="Times New Roman"/>
                        </w:rPr>
                      </w:pPr>
                    </w:p>
                    <w:p w:rsidR="00353C85" w:rsidRPr="00AA5FEB" w:rsidRDefault="00353C85" w:rsidP="00282410">
                      <w:pPr>
                        <w:rPr>
                          <w:rFonts w:cs="Times New Roman"/>
                        </w:rPr>
                      </w:pPr>
                    </w:p>
                    <w:p w:rsidR="00353C85" w:rsidRPr="00282410" w:rsidRDefault="00353C85" w:rsidP="00282410">
                      <w:pPr>
                        <w:rPr>
                          <w:rFonts w:cs="Times New Roman"/>
                        </w:rPr>
                      </w:pPr>
                    </w:p>
                    <w:p w:rsidR="00353C85" w:rsidRPr="00282410" w:rsidRDefault="00353C85" w:rsidP="00282410">
                      <w:pPr>
                        <w:rPr>
                          <w:rFonts w:cs="Times New Roman"/>
                        </w:rPr>
                      </w:pPr>
                    </w:p>
                  </w:txbxContent>
                </v:textbox>
              </v:shape>
              <v:shape id="_x0000_s1320" type="#_x0000_t202" style="position:absolute;left:1058;top:4860;width:1932;height:209">
                <v:textbox style="mso-next-textbox:#_x0000_s1320"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CC0264">
                      <w:pPr>
                        <w:rPr>
                          <w:rFonts w:cs="Times New Roman"/>
                        </w:rPr>
                      </w:pPr>
                    </w:p>
                    <w:p w:rsidR="00353C85" w:rsidRPr="00CC0264" w:rsidRDefault="00353C85" w:rsidP="00CC0264">
                      <w:pPr>
                        <w:rPr>
                          <w:rFonts w:cs="Times New Roman"/>
                        </w:rPr>
                      </w:pPr>
                    </w:p>
                  </w:txbxContent>
                </v:textbox>
              </v:shape>
            </v:group>
            <v:shape id="_x0000_s1321" type="#_x0000_t202" style="position:absolute;left:2901;top:4682;width:810;height:300" filled="f" fillcolor="#c6c224" stroked="f">
              <v:textbox style="mso-next-textbox:#_x0000_s1321" inset="0,0,0,0">
                <w:txbxContent>
                  <w:p w:rsidR="00353C85" w:rsidRPr="0055737C" w:rsidRDefault="00353C85" w:rsidP="0055737C">
                    <w:pPr>
                      <w:rPr>
                        <w:rFonts w:cs="Times New Roman"/>
                      </w:rPr>
                    </w:pPr>
                  </w:p>
                </w:txbxContent>
              </v:textbox>
            </v:shape>
          </v:group>
        </w:pict>
      </w:r>
      <w:r>
        <w:rPr>
          <w:noProof/>
        </w:rPr>
        <w:pict>
          <v:group id="_x0000_s1322" style="position:absolute;margin-left:125.2pt;margin-top:222.6pt;width:179.25pt;height:247.15pt;z-index:251590656" coordorigin="260,222" coordsize="3585,4943">
            <v:group id="_x0000_s1323" style="position:absolute;left:260;top:222;width:3585;height:4943" coordorigin="260,222" coordsize="3585,4943">
              <v:rect id="_x0000_s1324" style="position:absolute;left:260;top:222;width:3585;height:4943" fillcolor="#938953"/>
              <v:shape id="_x0000_s1325" type="#_x0000_t202" style="position:absolute;left:386;top:1265;width:3355;height:3717">
                <v:textbox style="mso-next-textbox:#_x0000_s1325" inset="0,0,0,0">
                  <w:txbxContent>
                    <w:p w:rsidR="00353C85" w:rsidRDefault="00353C85" w:rsidP="002D1BD6">
                      <w:pPr>
                        <w:pStyle w:val="NoSpacing"/>
                      </w:pPr>
                      <w:r>
                        <w:t>Each time this Champion uses an ability, roll a dice, if even, apply Poison to the defending Champion.</w:t>
                      </w:r>
                    </w:p>
                    <w:p w:rsidR="00353C85" w:rsidRDefault="00353C85" w:rsidP="002D1BD6">
                      <w:pPr>
                        <w:pStyle w:val="NoSpacing"/>
                      </w:pPr>
                    </w:p>
                    <w:p w:rsidR="00353C85" w:rsidRDefault="00353C85" w:rsidP="002D1BD6">
                      <w:pPr>
                        <w:pStyle w:val="NoSpacing"/>
                      </w:pPr>
                    </w:p>
                    <w:p w:rsidR="00353C85" w:rsidRDefault="00353C85" w:rsidP="002D1BD6">
                      <w:pPr>
                        <w:pStyle w:val="NoSpacing"/>
                      </w:pPr>
                    </w:p>
                    <w:p w:rsidR="00353C85" w:rsidRDefault="00353C85" w:rsidP="002D1BD6">
                      <w:pPr>
                        <w:pStyle w:val="NoSpacing"/>
                      </w:pPr>
                    </w:p>
                    <w:p w:rsidR="00353C85" w:rsidRDefault="00353C85" w:rsidP="002D1BD6">
                      <w:pPr>
                        <w:pStyle w:val="NoSpacing"/>
                      </w:pPr>
                    </w:p>
                    <w:p w:rsidR="00353C85" w:rsidRDefault="00353C85" w:rsidP="002D1BD6">
                      <w:pPr>
                        <w:pStyle w:val="NoSpacing"/>
                      </w:pPr>
                    </w:p>
                    <w:p w:rsidR="00353C85" w:rsidRDefault="00353C85" w:rsidP="002D1BD6">
                      <w:pPr>
                        <w:pStyle w:val="NoSpacing"/>
                        <w:rPr>
                          <w:rFonts w:cs="Times New Roman"/>
                          <w:b/>
                          <w:bCs/>
                        </w:rPr>
                      </w:pPr>
                    </w:p>
                    <w:p w:rsidR="00353C85" w:rsidRPr="00471576" w:rsidRDefault="00353C85" w:rsidP="002D1BD6">
                      <w:pPr>
                        <w:pStyle w:val="NoSpacing"/>
                      </w:pPr>
                      <w:r w:rsidRPr="00471576">
                        <w:rPr>
                          <w:b/>
                          <w:bCs/>
                        </w:rPr>
                        <w:t>Set Bonus</w:t>
                      </w:r>
                      <w:r w:rsidRPr="00471576">
                        <w:t>:</w:t>
                      </w:r>
                    </w:p>
                    <w:p w:rsidR="00353C85" w:rsidRPr="00621E84" w:rsidRDefault="00353C85" w:rsidP="002D1BD6">
                      <w:pPr>
                        <w:rPr>
                          <w:rFonts w:cs="Times New Roman"/>
                        </w:rPr>
                      </w:pPr>
                      <w:r>
                        <w:t>This Champion no longer needs to roll a dice for success.</w:t>
                      </w:r>
                    </w:p>
                    <w:p w:rsidR="00353C85" w:rsidRPr="00B032AD" w:rsidRDefault="00353C85" w:rsidP="002D1BD6">
                      <w:pPr>
                        <w:pStyle w:val="NoSpacing"/>
                        <w:rPr>
                          <w:rFonts w:cs="Times New Roman"/>
                        </w:rPr>
                      </w:pPr>
                    </w:p>
                    <w:p w:rsidR="00353C85" w:rsidRPr="002D1BD6" w:rsidRDefault="00353C85" w:rsidP="002D1BD6">
                      <w:pPr>
                        <w:rPr>
                          <w:rFonts w:cs="Times New Roman"/>
                        </w:rPr>
                      </w:pPr>
                    </w:p>
                  </w:txbxContent>
                </v:textbox>
              </v:shape>
              <v:shape id="_x0000_s1326" type="#_x0000_t202" style="position:absolute;left:386;top:330;width:3355;height:863">
                <v:textbox style="mso-next-textbox:#_x0000_s1326"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27" type="#_x0000_t202" style="position:absolute;left:456;top:483;width:3193;height:566">
                <v:fill opacity="0"/>
                <v:textbox style="mso-next-textbox:#_x0000_s1327" inset="0,0,0,0">
                  <w:txbxContent>
                    <w:p w:rsidR="00353C85" w:rsidRPr="001C58BF" w:rsidRDefault="00353C85" w:rsidP="00282410">
                      <w:pPr>
                        <w:pStyle w:val="NoSpacing"/>
                        <w:jc w:val="center"/>
                        <w:rPr>
                          <w:rFonts w:cs="Times New Roman"/>
                          <w:sz w:val="16"/>
                          <w:szCs w:val="16"/>
                        </w:rPr>
                      </w:pPr>
                      <w:r>
                        <w:rPr>
                          <w:sz w:val="16"/>
                          <w:szCs w:val="16"/>
                        </w:rPr>
                        <w:t>Tribal Relic</w:t>
                      </w:r>
                    </w:p>
                    <w:p w:rsidR="00353C85" w:rsidRPr="005D7A63" w:rsidRDefault="00353C85" w:rsidP="00282410">
                      <w:pPr>
                        <w:pStyle w:val="NoSpacing"/>
                        <w:jc w:val="center"/>
                        <w:rPr>
                          <w:rFonts w:cs="Times New Roman"/>
                          <w:sz w:val="32"/>
                          <w:szCs w:val="32"/>
                        </w:rPr>
                      </w:pPr>
                      <w:r>
                        <w:rPr>
                          <w:sz w:val="32"/>
                          <w:szCs w:val="32"/>
                        </w:rPr>
                        <w:t>Poison Totem</w:t>
                      </w:r>
                    </w:p>
                    <w:p w:rsidR="00353C85" w:rsidRPr="003C54D0" w:rsidRDefault="00353C85" w:rsidP="00282410">
                      <w:pPr>
                        <w:pStyle w:val="NoSpacing"/>
                        <w:jc w:val="center"/>
                        <w:rPr>
                          <w:rFonts w:cs="Times New Roman"/>
                        </w:rPr>
                      </w:pPr>
                    </w:p>
                    <w:p w:rsidR="00353C85" w:rsidRPr="005D6663" w:rsidRDefault="00353C85" w:rsidP="00282410">
                      <w:pPr>
                        <w:pStyle w:val="NoSpacing"/>
                        <w:jc w:val="center"/>
                        <w:rPr>
                          <w:rFonts w:cs="Times New Roman"/>
                          <w:sz w:val="36"/>
                          <w:szCs w:val="36"/>
                        </w:rPr>
                      </w:pPr>
                    </w:p>
                    <w:p w:rsidR="00353C85" w:rsidRPr="007153F7" w:rsidRDefault="00353C85" w:rsidP="00282410">
                      <w:pPr>
                        <w:rPr>
                          <w:rFonts w:cs="Times New Roman"/>
                        </w:rPr>
                      </w:pPr>
                    </w:p>
                    <w:p w:rsidR="00353C85" w:rsidRPr="00AA5FEB" w:rsidRDefault="00353C85" w:rsidP="00282410">
                      <w:pPr>
                        <w:rPr>
                          <w:rFonts w:cs="Times New Roman"/>
                        </w:rPr>
                      </w:pPr>
                    </w:p>
                    <w:p w:rsidR="00353C85" w:rsidRPr="00AA5FEB" w:rsidRDefault="00353C85" w:rsidP="00282410">
                      <w:pPr>
                        <w:rPr>
                          <w:rFonts w:cs="Times New Roman"/>
                        </w:rPr>
                      </w:pPr>
                    </w:p>
                    <w:p w:rsidR="00353C85" w:rsidRPr="00282410" w:rsidRDefault="00353C85" w:rsidP="00282410">
                      <w:pPr>
                        <w:rPr>
                          <w:rFonts w:cs="Times New Roman"/>
                        </w:rPr>
                      </w:pPr>
                    </w:p>
                    <w:p w:rsidR="00353C85" w:rsidRPr="00282410" w:rsidRDefault="00353C85" w:rsidP="00282410">
                      <w:pPr>
                        <w:rPr>
                          <w:rFonts w:cs="Times New Roman"/>
                        </w:rPr>
                      </w:pPr>
                    </w:p>
                  </w:txbxContent>
                </v:textbox>
              </v:shape>
              <v:shape id="_x0000_s1328" type="#_x0000_t202" style="position:absolute;left:1058;top:4860;width:1932;height:209">
                <v:textbox style="mso-next-textbox:#_x0000_s1328"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29" type="#_x0000_t202" style="position:absolute;left:2901;top:4682;width:810;height:300" filled="f" fillcolor="#c6c224" stroked="f">
              <v:textbox style="mso-next-textbox:#_x0000_s1329" inset="0,0,0,0">
                <w:txbxContent>
                  <w:p w:rsidR="00353C85" w:rsidRPr="0055737C" w:rsidRDefault="00353C85" w:rsidP="0055737C">
                    <w:pPr>
                      <w:rPr>
                        <w:rFonts w:cs="Times New Roman"/>
                      </w:rPr>
                    </w:pPr>
                  </w:p>
                </w:txbxContent>
              </v:textbox>
            </v:shape>
          </v:group>
        </w:pict>
      </w:r>
      <w:r>
        <w:rPr>
          <w:noProof/>
        </w:rPr>
        <w:pict>
          <v:group id="_x0000_s1330" style="position:absolute;margin-left:-59.35pt;margin-top:222.6pt;width:179.25pt;height:247.15pt;z-index:251589632" coordorigin="260,222" coordsize="3585,4943">
            <v:group id="_x0000_s1331" style="position:absolute;left:260;top:222;width:3585;height:4943" coordorigin="260,222" coordsize="3585,4943">
              <v:rect id="_x0000_s1332" style="position:absolute;left:260;top:222;width:3585;height:4943" fillcolor="#938953"/>
              <v:shape id="_x0000_s1333" type="#_x0000_t202" style="position:absolute;left:386;top:1265;width:3355;height:3717">
                <v:textbox style="mso-next-textbox:#_x0000_s1333" inset="0,0,0,0">
                  <w:txbxContent>
                    <w:p w:rsidR="00353C85" w:rsidRDefault="00353C85" w:rsidP="00153644">
                      <w:pPr>
                        <w:pStyle w:val="NoSpacing"/>
                      </w:pPr>
                      <w:r>
                        <w:t>Each time this Champion uses an ability, roll a dice, if even, Heal this Champion 2 points.</w:t>
                      </w:r>
                    </w:p>
                    <w:p w:rsidR="00353C85" w:rsidRDefault="00353C85" w:rsidP="00153644">
                      <w:pPr>
                        <w:pStyle w:val="NoSpacing"/>
                      </w:pPr>
                    </w:p>
                    <w:p w:rsidR="00353C85" w:rsidRDefault="00353C85" w:rsidP="00153644">
                      <w:pPr>
                        <w:pStyle w:val="NoSpacing"/>
                      </w:pPr>
                    </w:p>
                    <w:p w:rsidR="00353C85" w:rsidRDefault="00353C85" w:rsidP="00153644">
                      <w:pPr>
                        <w:pStyle w:val="NoSpacing"/>
                      </w:pPr>
                    </w:p>
                    <w:p w:rsidR="00353C85" w:rsidRDefault="00353C85" w:rsidP="002D1BD6">
                      <w:pPr>
                        <w:pStyle w:val="NoSpacing"/>
                        <w:rPr>
                          <w:rFonts w:cs="Times New Roman"/>
                        </w:rPr>
                      </w:pPr>
                    </w:p>
                    <w:p w:rsidR="00353C85" w:rsidRDefault="00353C85" w:rsidP="002D1BD6">
                      <w:pPr>
                        <w:pStyle w:val="NoSpacing"/>
                        <w:rPr>
                          <w:rFonts w:cs="Times New Roman"/>
                        </w:rPr>
                      </w:pPr>
                    </w:p>
                    <w:p w:rsidR="00353C85" w:rsidRDefault="00353C85" w:rsidP="002D1BD6">
                      <w:pPr>
                        <w:pStyle w:val="NoSpacing"/>
                        <w:rPr>
                          <w:rFonts w:cs="Times New Roman"/>
                        </w:rPr>
                      </w:pPr>
                    </w:p>
                    <w:p w:rsidR="00353C85" w:rsidRDefault="00353C85" w:rsidP="002D1BD6">
                      <w:pPr>
                        <w:pStyle w:val="NoSpacing"/>
                        <w:rPr>
                          <w:rFonts w:cs="Times New Roman"/>
                          <w:b/>
                          <w:bCs/>
                        </w:rPr>
                      </w:pPr>
                    </w:p>
                    <w:p w:rsidR="00353C85" w:rsidRPr="00471576" w:rsidRDefault="00353C85" w:rsidP="002D1BD6">
                      <w:pPr>
                        <w:pStyle w:val="NoSpacing"/>
                      </w:pPr>
                      <w:r w:rsidRPr="00471576">
                        <w:rPr>
                          <w:b/>
                          <w:bCs/>
                        </w:rPr>
                        <w:t>Set Bonus</w:t>
                      </w:r>
                      <w:r w:rsidRPr="00471576">
                        <w:t>:</w:t>
                      </w:r>
                    </w:p>
                    <w:p w:rsidR="00353C85" w:rsidRPr="00621E84" w:rsidRDefault="00353C85" w:rsidP="002D1BD6">
                      <w:pPr>
                        <w:rPr>
                          <w:rFonts w:cs="Times New Roman"/>
                        </w:rPr>
                      </w:pPr>
                      <w:r>
                        <w:t>This Champion no longer needs to roll a dice for success.</w:t>
                      </w:r>
                    </w:p>
                    <w:p w:rsidR="00353C85" w:rsidRPr="00B032AD" w:rsidRDefault="00353C85" w:rsidP="00153644">
                      <w:pPr>
                        <w:pStyle w:val="NoSpacing"/>
                        <w:rPr>
                          <w:rFonts w:cs="Times New Roman"/>
                        </w:rPr>
                      </w:pPr>
                    </w:p>
                  </w:txbxContent>
                </v:textbox>
              </v:shape>
              <v:shape id="_x0000_s1334" type="#_x0000_t202" style="position:absolute;left:386;top:330;width:3355;height:863">
                <v:textbox style="mso-next-textbox:#_x0000_s1334"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35" type="#_x0000_t202" style="position:absolute;left:456;top:483;width:3193;height:566">
                <v:fill opacity="0"/>
                <v:textbox style="mso-next-textbox:#_x0000_s1335" inset="0,0,0,0">
                  <w:txbxContent>
                    <w:p w:rsidR="00353C85" w:rsidRPr="001C58BF" w:rsidRDefault="00353C85" w:rsidP="00282410">
                      <w:pPr>
                        <w:pStyle w:val="NoSpacing"/>
                        <w:jc w:val="center"/>
                        <w:rPr>
                          <w:rFonts w:cs="Times New Roman"/>
                          <w:sz w:val="16"/>
                          <w:szCs w:val="16"/>
                        </w:rPr>
                      </w:pPr>
                      <w:r>
                        <w:rPr>
                          <w:sz w:val="16"/>
                          <w:szCs w:val="16"/>
                        </w:rPr>
                        <w:t>Tribal Relic</w:t>
                      </w:r>
                    </w:p>
                    <w:p w:rsidR="00353C85" w:rsidRPr="005D7A63" w:rsidRDefault="00353C85" w:rsidP="00282410">
                      <w:pPr>
                        <w:pStyle w:val="NoSpacing"/>
                        <w:jc w:val="center"/>
                        <w:rPr>
                          <w:rFonts w:cs="Times New Roman"/>
                          <w:sz w:val="32"/>
                          <w:szCs w:val="32"/>
                        </w:rPr>
                      </w:pPr>
                      <w:r>
                        <w:rPr>
                          <w:sz w:val="32"/>
                          <w:szCs w:val="32"/>
                        </w:rPr>
                        <w:t>Healing Totem</w:t>
                      </w:r>
                    </w:p>
                    <w:p w:rsidR="00353C85" w:rsidRPr="003C54D0" w:rsidRDefault="00353C85" w:rsidP="00282410">
                      <w:pPr>
                        <w:pStyle w:val="NoSpacing"/>
                        <w:jc w:val="center"/>
                        <w:rPr>
                          <w:rFonts w:cs="Times New Roman"/>
                        </w:rPr>
                      </w:pPr>
                    </w:p>
                    <w:p w:rsidR="00353C85" w:rsidRPr="005D6663" w:rsidRDefault="00353C85" w:rsidP="00282410">
                      <w:pPr>
                        <w:pStyle w:val="NoSpacing"/>
                        <w:jc w:val="center"/>
                        <w:rPr>
                          <w:rFonts w:cs="Times New Roman"/>
                          <w:sz w:val="36"/>
                          <w:szCs w:val="36"/>
                        </w:rPr>
                      </w:pPr>
                    </w:p>
                    <w:p w:rsidR="00353C85" w:rsidRPr="007153F7" w:rsidRDefault="00353C85" w:rsidP="00282410">
                      <w:pPr>
                        <w:rPr>
                          <w:rFonts w:cs="Times New Roman"/>
                        </w:rPr>
                      </w:pPr>
                    </w:p>
                    <w:p w:rsidR="00353C85" w:rsidRPr="00AA5FEB" w:rsidRDefault="00353C85" w:rsidP="00282410">
                      <w:pPr>
                        <w:rPr>
                          <w:rFonts w:cs="Times New Roman"/>
                        </w:rPr>
                      </w:pPr>
                    </w:p>
                    <w:p w:rsidR="00353C85" w:rsidRPr="00AA5FEB" w:rsidRDefault="00353C85" w:rsidP="00282410">
                      <w:pPr>
                        <w:rPr>
                          <w:rFonts w:cs="Times New Roman"/>
                        </w:rPr>
                      </w:pPr>
                    </w:p>
                    <w:p w:rsidR="00353C85" w:rsidRPr="00282410" w:rsidRDefault="00353C85" w:rsidP="00282410">
                      <w:pPr>
                        <w:rPr>
                          <w:rFonts w:cs="Times New Roman"/>
                        </w:rPr>
                      </w:pPr>
                    </w:p>
                  </w:txbxContent>
                </v:textbox>
              </v:shape>
              <v:shape id="_x0000_s1336" type="#_x0000_t202" style="position:absolute;left:1058;top:4860;width:1932;height:209">
                <v:textbox style="mso-next-textbox:#_x0000_s1336"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37" type="#_x0000_t202" style="position:absolute;left:2901;top:4682;width:810;height:300" filled="f" fillcolor="#c6c224" stroked="f">
              <v:textbox style="mso-next-textbox:#_x0000_s1337" inset="0,0,0,0">
                <w:txbxContent>
                  <w:p w:rsidR="00353C85" w:rsidRPr="0055737C" w:rsidRDefault="00353C85" w:rsidP="0055737C">
                    <w:pPr>
                      <w:rPr>
                        <w:rFonts w:cs="Times New Roman"/>
                      </w:rPr>
                    </w:pPr>
                  </w:p>
                </w:txbxContent>
              </v:textbox>
            </v:shape>
          </v:group>
        </w:pict>
      </w:r>
      <w:r>
        <w:rPr>
          <w:noProof/>
        </w:rPr>
        <w:pict>
          <v:group id="_x0000_s1338" style="position:absolute;margin-left:-59.35pt;margin-top:-31.25pt;width:179.25pt;height:247.15pt;z-index:251579392" coordorigin="260,222" coordsize="3585,4943">
            <v:group id="_x0000_s1339" style="position:absolute;left:260;top:222;width:3585;height:4943" coordorigin="260,222" coordsize="3585,4943">
              <v:rect id="_x0000_s1340" style="position:absolute;left:260;top:222;width:3585;height:4943" fillcolor="#938953"/>
              <v:shape id="_x0000_s1341" type="#_x0000_t202" style="position:absolute;left:386;top:1265;width:3355;height:3717">
                <v:textbox style="mso-next-textbox:#_x0000_s1341" inset="0,0,0,0">
                  <w:txbxContent>
                    <w:p w:rsidR="00353C85" w:rsidRDefault="00353C85" w:rsidP="00791C0C">
                      <w:pPr>
                        <w:pStyle w:val="NoSpacing"/>
                      </w:pPr>
                      <w:r>
                        <w:t>When this Champion is attacked, this Champion may use an ability.</w:t>
                      </w:r>
                    </w:p>
                    <w:p w:rsidR="00353C85" w:rsidRDefault="00353C85" w:rsidP="00791C0C">
                      <w:pPr>
                        <w:pStyle w:val="NoSpacing"/>
                      </w:pPr>
                      <w:r>
                        <w:t>Crystal cost still enforced.</w:t>
                      </w:r>
                    </w:p>
                    <w:p w:rsidR="00353C85" w:rsidRDefault="00353C85" w:rsidP="00791C0C">
                      <w:pPr>
                        <w:pStyle w:val="NoSpacing"/>
                      </w:pPr>
                      <w:r>
                        <w:t>This does not apply if the Champion this is attached to is Knocked Out.</w:t>
                      </w: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pPr>
                    </w:p>
                    <w:p w:rsidR="00353C85" w:rsidRDefault="00353C85" w:rsidP="00791C0C">
                      <w:pPr>
                        <w:pStyle w:val="NoSpacing"/>
                        <w:rPr>
                          <w:rFonts w:cs="Times New Roman"/>
                          <w:b/>
                          <w:bCs/>
                        </w:rPr>
                      </w:pPr>
                    </w:p>
                    <w:p w:rsidR="00353C85" w:rsidRDefault="00353C85" w:rsidP="00791C0C">
                      <w:pPr>
                        <w:pStyle w:val="NoSpacing"/>
                        <w:rPr>
                          <w:rFonts w:cs="Times New Roman"/>
                          <w:b/>
                          <w:bCs/>
                        </w:rPr>
                      </w:pPr>
                    </w:p>
                    <w:p w:rsidR="00353C85" w:rsidRPr="00471576" w:rsidRDefault="00353C85" w:rsidP="00791C0C">
                      <w:pPr>
                        <w:pStyle w:val="NoSpacing"/>
                      </w:pPr>
                      <w:r w:rsidRPr="00471576">
                        <w:rPr>
                          <w:b/>
                          <w:bCs/>
                        </w:rPr>
                        <w:t>Set Bonus</w:t>
                      </w:r>
                      <w:r w:rsidRPr="00471576">
                        <w:t>:</w:t>
                      </w:r>
                    </w:p>
                    <w:p w:rsidR="00353C85" w:rsidRPr="00B032AD" w:rsidRDefault="00353C85" w:rsidP="00791C0C">
                      <w:pPr>
                        <w:pStyle w:val="NoSpacing"/>
                        <w:rPr>
                          <w:rFonts w:cs="Times New Roman"/>
                        </w:rPr>
                      </w:pPr>
                      <w:r>
                        <w:t>This Champion may attack 2 times.</w:t>
                      </w:r>
                    </w:p>
                    <w:p w:rsidR="00353C85" w:rsidRPr="00791C0C" w:rsidRDefault="00353C85" w:rsidP="00791C0C">
                      <w:pPr>
                        <w:rPr>
                          <w:rFonts w:cs="Times New Roman"/>
                        </w:rPr>
                      </w:pPr>
                    </w:p>
                  </w:txbxContent>
                </v:textbox>
              </v:shape>
              <v:shape id="_x0000_s1342" type="#_x0000_t202" style="position:absolute;left:386;top:330;width:3355;height:863">
                <v:textbox style="mso-next-textbox:#_x0000_s134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43" type="#_x0000_t202" style="position:absolute;left:456;top:483;width:3193;height:566">
                <v:fill opacity="0"/>
                <v:textbox style="mso-next-textbox:#_x0000_s1343" inset="0,0,0,0">
                  <w:txbxContent>
                    <w:p w:rsidR="00353C85" w:rsidRPr="001C58BF" w:rsidRDefault="00353C85" w:rsidP="00AA5FEB">
                      <w:pPr>
                        <w:pStyle w:val="NoSpacing"/>
                        <w:jc w:val="center"/>
                        <w:rPr>
                          <w:rFonts w:cs="Times New Roman"/>
                          <w:sz w:val="16"/>
                          <w:szCs w:val="16"/>
                        </w:rPr>
                      </w:pPr>
                      <w:r>
                        <w:rPr>
                          <w:sz w:val="16"/>
                          <w:szCs w:val="16"/>
                        </w:rPr>
                        <w:t xml:space="preserve">Quickweight Tunic </w:t>
                      </w:r>
                    </w:p>
                    <w:p w:rsidR="00353C85" w:rsidRPr="005D7A63" w:rsidRDefault="00353C85" w:rsidP="00AA5FEB">
                      <w:pPr>
                        <w:pStyle w:val="NoSpacing"/>
                        <w:jc w:val="center"/>
                        <w:rPr>
                          <w:rFonts w:cs="Times New Roman"/>
                          <w:sz w:val="32"/>
                          <w:szCs w:val="32"/>
                        </w:rPr>
                      </w:pPr>
                      <w:r>
                        <w:rPr>
                          <w:sz w:val="32"/>
                          <w:szCs w:val="32"/>
                        </w:rPr>
                        <w:t>Hidden Dagger</w:t>
                      </w:r>
                    </w:p>
                    <w:p w:rsidR="00353C85" w:rsidRPr="003C54D0" w:rsidRDefault="00353C85" w:rsidP="00AA5FEB">
                      <w:pPr>
                        <w:pStyle w:val="NoSpacing"/>
                        <w:jc w:val="center"/>
                        <w:rPr>
                          <w:rFonts w:cs="Times New Roman"/>
                        </w:rPr>
                      </w:pPr>
                    </w:p>
                    <w:p w:rsidR="00353C85" w:rsidRPr="005D6663" w:rsidRDefault="00353C85" w:rsidP="00AA5FEB">
                      <w:pPr>
                        <w:pStyle w:val="NoSpacing"/>
                        <w:jc w:val="center"/>
                        <w:rPr>
                          <w:rFonts w:cs="Times New Roman"/>
                          <w:sz w:val="36"/>
                          <w:szCs w:val="36"/>
                        </w:rPr>
                      </w:pPr>
                    </w:p>
                    <w:p w:rsidR="00353C85" w:rsidRPr="007153F7" w:rsidRDefault="00353C85" w:rsidP="00AA5FEB">
                      <w:pPr>
                        <w:rPr>
                          <w:rFonts w:cs="Times New Roman"/>
                        </w:rPr>
                      </w:pPr>
                    </w:p>
                    <w:p w:rsidR="00353C85" w:rsidRPr="00AA5FEB" w:rsidRDefault="00353C85" w:rsidP="00AA5FEB">
                      <w:pPr>
                        <w:rPr>
                          <w:rFonts w:cs="Times New Roman"/>
                        </w:rPr>
                      </w:pPr>
                    </w:p>
                    <w:p w:rsidR="00353C85" w:rsidRPr="00AA5FEB" w:rsidRDefault="00353C85" w:rsidP="00AA5FEB">
                      <w:pPr>
                        <w:rPr>
                          <w:rFonts w:cs="Times New Roman"/>
                        </w:rPr>
                      </w:pPr>
                    </w:p>
                  </w:txbxContent>
                </v:textbox>
              </v:shape>
              <v:shape id="_x0000_s1344" type="#_x0000_t202" style="position:absolute;left:1058;top:4860;width:1932;height:209">
                <v:textbox style="mso-next-textbox:#_x0000_s1344"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45" type="#_x0000_t202" style="position:absolute;left:2901;top:4682;width:810;height:300" filled="f" fillcolor="#c6c224" stroked="f">
              <v:textbox style="mso-next-textbox:#_x0000_s1345" inset="0,0,0,0">
                <w:txbxContent>
                  <w:p w:rsidR="00353C85" w:rsidRPr="00000106" w:rsidRDefault="00353C85" w:rsidP="00000106">
                    <w:pPr>
                      <w:rPr>
                        <w:rFonts w:cs="Times New Roman"/>
                      </w:rPr>
                    </w:pPr>
                  </w:p>
                </w:txbxContent>
              </v:textbox>
            </v:shape>
          </v:group>
        </w:pict>
      </w:r>
    </w:p>
    <w:p w:rsidR="00353C85" w:rsidRDefault="00353C85">
      <w:pPr>
        <w:rPr>
          <w:rFonts w:cs="Times New Roman"/>
        </w:rPr>
      </w:pPr>
      <w:r>
        <w:rPr>
          <w:noProof/>
        </w:rPr>
        <w:pict>
          <v:shape id="_x0000_s1346" type="#_x0000_t202" style="position:absolute;margin-left:-385.55pt;margin-top:245.4pt;width:290.05pt;height:56.15pt;z-index:251567104">
            <v:textbox style="mso-next-textbox:#_x0000_s1346">
              <w:txbxContent>
                <w:p w:rsidR="00353C85" w:rsidRPr="009B6EB3" w:rsidRDefault="00353C85" w:rsidP="00243B89">
                  <w:pPr>
                    <w:jc w:val="center"/>
                    <w:rPr>
                      <w:rFonts w:cs="Times New Roman"/>
                      <w:sz w:val="72"/>
                      <w:szCs w:val="72"/>
                    </w:rPr>
                  </w:pPr>
                  <w:r>
                    <w:rPr>
                      <w:sz w:val="72"/>
                      <w:szCs w:val="72"/>
                    </w:rPr>
                    <w:t>Print 1 time</w:t>
                  </w:r>
                </w:p>
              </w:txbxContent>
            </v:textbox>
          </v:shape>
        </w:pict>
      </w:r>
    </w:p>
    <w:p w:rsidR="00353C85" w:rsidRDefault="00353C85">
      <w:pPr>
        <w:rPr>
          <w:rFonts w:cs="Times New Roman"/>
        </w:rPr>
      </w:pPr>
      <w:r>
        <w:rPr>
          <w:rFonts w:cs="Times New Roman"/>
        </w:rPr>
        <w:br w:type="page"/>
      </w:r>
    </w:p>
    <w:p w:rsidR="00353C85" w:rsidRDefault="00353C85">
      <w:pPr>
        <w:rPr>
          <w:rFonts w:cs="Times New Roman"/>
          <w:noProof/>
        </w:rPr>
      </w:pPr>
      <w:r>
        <w:rPr>
          <w:noProof/>
        </w:rPr>
        <w:pict>
          <v:group id="_x0000_s1347" style="position:absolute;margin-left:-58.45pt;margin-top:-27.35pt;width:179.25pt;height:247.15pt;z-index:251584512" coordorigin="260,5309" coordsize="3585,4943">
            <v:group id="_x0000_s1348" style="position:absolute;left:260;top:5309;width:3585;height:4943" coordorigin="260,222" coordsize="3585,4943" o:regroupid="24">
              <v:rect id="_x0000_s1349" style="position:absolute;left:260;top:222;width:3585;height:4943" fillcolor="#d8d8d8"/>
              <v:shape id="_x0000_s1350" type="#_x0000_t202" style="position:absolute;left:386;top:1265;width:3355;height:3717">
                <v:textbox style="mso-next-textbox:#_x0000_s1350" inset="0,0,0,0">
                  <w:txbxContent>
                    <w:p w:rsidR="00353C85" w:rsidRDefault="00353C85" w:rsidP="00CE5EF8">
                      <w:pPr>
                        <w:pStyle w:val="NoSpacing"/>
                      </w:pPr>
                      <w:r>
                        <w:t>If this Champion is attacked, all of the attacking opponent’s Champions take 1 damage.</w:t>
                      </w:r>
                    </w:p>
                    <w:p w:rsidR="00353C85" w:rsidRDefault="00353C85" w:rsidP="00CE5EF8">
                      <w:pPr>
                        <w:pStyle w:val="NoSpacing"/>
                      </w:pPr>
                      <w:r>
                        <w:t>Excludes Poison damage.</w:t>
                      </w:r>
                    </w:p>
                    <w:p w:rsidR="00353C85" w:rsidRDefault="00353C85" w:rsidP="00CE5EF8">
                      <w:pPr>
                        <w:pStyle w:val="NoSpacing"/>
                      </w:pPr>
                    </w:p>
                    <w:p w:rsidR="00353C85" w:rsidRDefault="00353C85" w:rsidP="00CE5EF8">
                      <w:pPr>
                        <w:pStyle w:val="NoSpacing"/>
                      </w:pPr>
                    </w:p>
                    <w:p w:rsidR="00353C85" w:rsidRDefault="00353C85" w:rsidP="00CE5EF8">
                      <w:pPr>
                        <w:pStyle w:val="NoSpacing"/>
                      </w:pPr>
                    </w:p>
                    <w:p w:rsidR="00353C85" w:rsidRDefault="00353C85" w:rsidP="00CE5EF8">
                      <w:pPr>
                        <w:pStyle w:val="NoSpacing"/>
                      </w:pPr>
                    </w:p>
                    <w:p w:rsidR="00353C85" w:rsidRDefault="00353C85" w:rsidP="00CE5EF8">
                      <w:pPr>
                        <w:pStyle w:val="NoSpacing"/>
                      </w:pPr>
                    </w:p>
                    <w:p w:rsidR="00353C85" w:rsidRPr="00471576" w:rsidRDefault="00353C85" w:rsidP="00300461">
                      <w:pPr>
                        <w:pStyle w:val="NoSpacing"/>
                      </w:pPr>
                      <w:r w:rsidRPr="00471576">
                        <w:rPr>
                          <w:b/>
                          <w:bCs/>
                        </w:rPr>
                        <w:t>Set Bonus</w:t>
                      </w:r>
                      <w:r w:rsidRPr="00471576">
                        <w:t>:</w:t>
                      </w:r>
                    </w:p>
                    <w:p w:rsidR="00353C85" w:rsidRPr="00621E84" w:rsidRDefault="00353C85" w:rsidP="00300461">
                      <w:pPr>
                        <w:rPr>
                          <w:rFonts w:cs="Times New Roman"/>
                        </w:rPr>
                      </w:pPr>
                      <w:r>
                        <w:t>During your Attack Phase you may damage all Champions in play for 2. If so, forfeit your Attack Phase.</w:t>
                      </w:r>
                    </w:p>
                    <w:p w:rsidR="00353C85" w:rsidRPr="007153F7" w:rsidRDefault="00353C85" w:rsidP="00CE5EF8">
                      <w:pPr>
                        <w:rPr>
                          <w:rFonts w:cs="Times New Roman"/>
                        </w:rPr>
                      </w:pPr>
                    </w:p>
                    <w:p w:rsidR="00353C85" w:rsidRPr="00CE5EF8" w:rsidRDefault="00353C85" w:rsidP="00CE5EF8">
                      <w:pPr>
                        <w:rPr>
                          <w:rFonts w:cs="Times New Roman"/>
                        </w:rPr>
                      </w:pPr>
                    </w:p>
                  </w:txbxContent>
                </v:textbox>
              </v:shape>
              <v:shape id="_x0000_s1351" type="#_x0000_t202" style="position:absolute;left:386;top:330;width:3355;height:863">
                <v:textbox style="mso-next-textbox:#_x0000_s1351"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52" type="#_x0000_t202" style="position:absolute;left:456;top:483;width:3193;height:566">
                <v:fill opacity="0"/>
                <v:textbox style="mso-next-textbox:#_x0000_s1352" inset="0,0,0,0">
                  <w:txbxContent>
                    <w:p w:rsidR="00353C85" w:rsidRPr="001C58BF" w:rsidRDefault="00353C85" w:rsidP="003C54D0">
                      <w:pPr>
                        <w:pStyle w:val="NoSpacing"/>
                        <w:jc w:val="center"/>
                        <w:rPr>
                          <w:rFonts w:cs="Times New Roman"/>
                          <w:sz w:val="16"/>
                          <w:szCs w:val="16"/>
                        </w:rPr>
                      </w:pPr>
                      <w:r>
                        <w:rPr>
                          <w:sz w:val="16"/>
                          <w:szCs w:val="16"/>
                        </w:rPr>
                        <w:t>The Blunderbuss</w:t>
                      </w:r>
                    </w:p>
                    <w:p w:rsidR="00353C85" w:rsidRPr="005D7A63" w:rsidRDefault="00353C85" w:rsidP="003C54D0">
                      <w:pPr>
                        <w:pStyle w:val="NoSpacing"/>
                        <w:jc w:val="center"/>
                        <w:rPr>
                          <w:sz w:val="32"/>
                          <w:szCs w:val="32"/>
                        </w:rPr>
                      </w:pPr>
                      <w:r w:rsidRPr="005D7A63">
                        <w:rPr>
                          <w:sz w:val="32"/>
                          <w:szCs w:val="32"/>
                        </w:rPr>
                        <w:t>Gun Powder</w:t>
                      </w:r>
                    </w:p>
                    <w:p w:rsidR="00353C85" w:rsidRPr="003C54D0" w:rsidRDefault="00353C85" w:rsidP="003C54D0">
                      <w:pPr>
                        <w:pStyle w:val="NoSpacing"/>
                        <w:jc w:val="center"/>
                        <w:rPr>
                          <w:rFonts w:cs="Times New Roman"/>
                        </w:rPr>
                      </w:pPr>
                    </w:p>
                    <w:p w:rsidR="00353C85" w:rsidRPr="005D6663" w:rsidRDefault="00353C85" w:rsidP="003C54D0">
                      <w:pPr>
                        <w:pStyle w:val="NoSpacing"/>
                        <w:jc w:val="center"/>
                        <w:rPr>
                          <w:rFonts w:cs="Times New Roman"/>
                          <w:sz w:val="36"/>
                          <w:szCs w:val="36"/>
                        </w:rPr>
                      </w:pPr>
                    </w:p>
                  </w:txbxContent>
                </v:textbox>
              </v:shape>
              <v:shape id="_x0000_s1353" type="#_x0000_t202" style="position:absolute;left:1058;top:4860;width:1932;height:209">
                <v:textbox style="mso-next-textbox:#_x0000_s1353"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54" type="#_x0000_t202" style="position:absolute;left:2901;top:9769;width:810;height:300" o:regroupid="24" filled="f" fillcolor="#c6c224" stroked="f">
              <v:textbox style="mso-next-textbox:#_x0000_s1354" inset="0,0,0,0">
                <w:txbxContent>
                  <w:p w:rsidR="00353C85" w:rsidRPr="0055737C" w:rsidRDefault="00353C85" w:rsidP="0055737C">
                    <w:pPr>
                      <w:rPr>
                        <w:rFonts w:cs="Times New Roman"/>
                      </w:rPr>
                    </w:pPr>
                  </w:p>
                </w:txbxContent>
              </v:textbox>
            </v:shape>
          </v:group>
        </w:pict>
      </w:r>
      <w:r>
        <w:rPr>
          <w:noProof/>
        </w:rPr>
        <w:pict>
          <v:group id="_x0000_s1355" style="position:absolute;margin-left:312.05pt;margin-top:-26.75pt;width:179.25pt;height:247.15pt;z-index:251593728" coordorigin="260,5309" coordsize="3585,4943">
            <v:group id="_x0000_s1356" style="position:absolute;left:260;top:5309;width:3585;height:4943" coordorigin="260,222" coordsize="3585,4943">
              <v:rect id="_x0000_s1357" style="position:absolute;left:260;top:222;width:3585;height:4943" fillcolor="#d8d8d8"/>
              <v:shape id="_x0000_s1358" type="#_x0000_t202" style="position:absolute;left:386;top:1265;width:3355;height:3717">
                <v:textbox style="mso-next-textbox:#_x0000_s1358" inset="0,0,0,0">
                  <w:txbxContent>
                    <w:p w:rsidR="00353C85" w:rsidRDefault="00353C85" w:rsidP="0080227B">
                      <w:pPr>
                        <w:pStyle w:val="NoSpacing"/>
                      </w:pPr>
                      <w:r>
                        <w:t>During your Attack Phase, you may attack any one Champion for 4 damage instead of using an ability.</w:t>
                      </w:r>
                    </w:p>
                    <w:p w:rsidR="00353C85" w:rsidRDefault="00353C85" w:rsidP="0080227B">
                      <w:pPr>
                        <w:pStyle w:val="NoSpacing"/>
                        <w:rPr>
                          <w:rFonts w:cs="Times New Roman"/>
                        </w:rPr>
                      </w:pPr>
                      <w:r>
                        <w:t>If</w:t>
                      </w:r>
                      <w:r w:rsidRPr="00FD7222">
                        <w:t xml:space="preserve"> used, forfeit your Attack Phase.</w:t>
                      </w:r>
                    </w:p>
                    <w:p w:rsidR="00353C85" w:rsidRDefault="00353C85" w:rsidP="0080227B">
                      <w:pPr>
                        <w:pStyle w:val="NoSpacing"/>
                        <w:rPr>
                          <w:rFonts w:cs="Times New Roman"/>
                        </w:rPr>
                      </w:pPr>
                    </w:p>
                    <w:p w:rsidR="00353C85" w:rsidRDefault="00353C85" w:rsidP="0080227B">
                      <w:pPr>
                        <w:pStyle w:val="NoSpacing"/>
                        <w:rPr>
                          <w:rFonts w:cs="Times New Roman"/>
                        </w:rPr>
                      </w:pPr>
                    </w:p>
                    <w:p w:rsidR="00353C85" w:rsidRDefault="00353C85" w:rsidP="0080227B">
                      <w:pPr>
                        <w:pStyle w:val="NoSpacing"/>
                        <w:rPr>
                          <w:rFonts w:cs="Times New Roman"/>
                        </w:rPr>
                      </w:pPr>
                    </w:p>
                    <w:p w:rsidR="00353C85" w:rsidRDefault="00353C85" w:rsidP="0080227B">
                      <w:pPr>
                        <w:pStyle w:val="NoSpacing"/>
                        <w:rPr>
                          <w:rFonts w:cs="Times New Roman"/>
                        </w:rPr>
                      </w:pPr>
                    </w:p>
                    <w:p w:rsidR="00353C85" w:rsidRDefault="00353C85" w:rsidP="0080227B">
                      <w:pPr>
                        <w:pStyle w:val="NoSpacing"/>
                        <w:rPr>
                          <w:rFonts w:cs="Times New Roman"/>
                        </w:rPr>
                      </w:pPr>
                    </w:p>
                    <w:p w:rsidR="00353C85" w:rsidRPr="00471576" w:rsidRDefault="00353C85" w:rsidP="00300461">
                      <w:pPr>
                        <w:pStyle w:val="NoSpacing"/>
                      </w:pPr>
                      <w:r w:rsidRPr="00471576">
                        <w:rPr>
                          <w:b/>
                          <w:bCs/>
                        </w:rPr>
                        <w:t>Set Bonus</w:t>
                      </w:r>
                      <w:r w:rsidRPr="00471576">
                        <w:t>:</w:t>
                      </w:r>
                    </w:p>
                    <w:p w:rsidR="00353C85" w:rsidRPr="00621E84" w:rsidRDefault="00353C85" w:rsidP="00300461">
                      <w:pPr>
                        <w:rPr>
                          <w:rFonts w:cs="Times New Roman"/>
                        </w:rPr>
                      </w:pPr>
                      <w:r>
                        <w:t>During your Attack Phase you may damage all Champions in play for 2. If so, forfeit your Attack Phase.</w:t>
                      </w:r>
                    </w:p>
                    <w:p w:rsidR="00353C85" w:rsidRPr="007153F7" w:rsidRDefault="00353C85" w:rsidP="00300461">
                      <w:pPr>
                        <w:pStyle w:val="NoSpacing"/>
                        <w:rPr>
                          <w:rFonts w:cs="Times New Roman"/>
                        </w:rPr>
                      </w:pPr>
                    </w:p>
                    <w:p w:rsidR="00353C85" w:rsidRPr="00CE5EF8" w:rsidRDefault="00353C85" w:rsidP="0080227B">
                      <w:pPr>
                        <w:rPr>
                          <w:rFonts w:cs="Times New Roman"/>
                        </w:rPr>
                      </w:pPr>
                    </w:p>
                    <w:p w:rsidR="00353C85" w:rsidRPr="007153F7" w:rsidRDefault="00353C85" w:rsidP="0080227B">
                      <w:pPr>
                        <w:rPr>
                          <w:rFonts w:cs="Times New Roman"/>
                        </w:rPr>
                      </w:pPr>
                    </w:p>
                    <w:p w:rsidR="00353C85" w:rsidRPr="007153F7" w:rsidRDefault="00353C85" w:rsidP="007153F7">
                      <w:pPr>
                        <w:rPr>
                          <w:rFonts w:cs="Times New Roman"/>
                        </w:rPr>
                      </w:pPr>
                    </w:p>
                  </w:txbxContent>
                </v:textbox>
              </v:shape>
              <v:shape id="_x0000_s1359" type="#_x0000_t202" style="position:absolute;left:386;top:330;width:3355;height:863">
                <v:textbox style="mso-next-textbox:#_x0000_s1359"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60" type="#_x0000_t202" style="position:absolute;left:456;top:483;width:3193;height:566">
                <v:fill opacity="0"/>
                <v:textbox style="mso-next-textbox:#_x0000_s1360" inset="0,0,0,0">
                  <w:txbxContent>
                    <w:p w:rsidR="00353C85" w:rsidRPr="001C58BF" w:rsidRDefault="00353C85" w:rsidP="00CA272F">
                      <w:pPr>
                        <w:pStyle w:val="NoSpacing"/>
                        <w:jc w:val="center"/>
                        <w:rPr>
                          <w:rFonts w:cs="Times New Roman"/>
                          <w:sz w:val="16"/>
                          <w:szCs w:val="16"/>
                        </w:rPr>
                      </w:pPr>
                      <w:r>
                        <w:rPr>
                          <w:sz w:val="16"/>
                          <w:szCs w:val="16"/>
                        </w:rPr>
                        <w:t>The Blunderbuss</w:t>
                      </w:r>
                    </w:p>
                    <w:p w:rsidR="00353C85" w:rsidRPr="005D7A63" w:rsidRDefault="00353C85" w:rsidP="007153F7">
                      <w:pPr>
                        <w:pStyle w:val="NoSpacing"/>
                        <w:jc w:val="center"/>
                        <w:rPr>
                          <w:rFonts w:cs="Times New Roman"/>
                          <w:sz w:val="32"/>
                          <w:szCs w:val="32"/>
                        </w:rPr>
                      </w:pPr>
                      <w:r>
                        <w:rPr>
                          <w:sz w:val="32"/>
                          <w:szCs w:val="32"/>
                        </w:rPr>
                        <w:t>Weathered Pipe</w:t>
                      </w:r>
                    </w:p>
                    <w:p w:rsidR="00353C85" w:rsidRPr="003C54D0" w:rsidRDefault="00353C85" w:rsidP="007153F7">
                      <w:pPr>
                        <w:pStyle w:val="NoSpacing"/>
                        <w:jc w:val="center"/>
                        <w:rPr>
                          <w:rFonts w:cs="Times New Roman"/>
                        </w:rPr>
                      </w:pPr>
                    </w:p>
                    <w:p w:rsidR="00353C85" w:rsidRPr="005D6663" w:rsidRDefault="00353C85" w:rsidP="007153F7">
                      <w:pPr>
                        <w:pStyle w:val="NoSpacing"/>
                        <w:jc w:val="center"/>
                        <w:rPr>
                          <w:rFonts w:cs="Times New Roman"/>
                          <w:sz w:val="36"/>
                          <w:szCs w:val="36"/>
                        </w:rPr>
                      </w:pPr>
                    </w:p>
                    <w:p w:rsidR="00353C85" w:rsidRPr="005D6663" w:rsidRDefault="00353C85" w:rsidP="003C54D0">
                      <w:pPr>
                        <w:jc w:val="center"/>
                        <w:rPr>
                          <w:rFonts w:cs="Times New Roman"/>
                          <w:sz w:val="36"/>
                          <w:szCs w:val="36"/>
                        </w:rPr>
                      </w:pPr>
                    </w:p>
                  </w:txbxContent>
                </v:textbox>
              </v:shape>
              <v:shape id="_x0000_s1361" type="#_x0000_t202" style="position:absolute;left:1058;top:4860;width:1932;height:209">
                <v:textbox style="mso-next-textbox:#_x0000_s1361"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62" type="#_x0000_t202" style="position:absolute;left:2901;top:9769;width:810;height:300" filled="f" fillcolor="#c6c224" stroked="f">
              <v:textbox style="mso-next-textbox:#_x0000_s1362" inset="0,0,0,0">
                <w:txbxContent>
                  <w:p w:rsidR="00353C85" w:rsidRPr="0055737C" w:rsidRDefault="00353C85" w:rsidP="0055737C">
                    <w:pPr>
                      <w:rPr>
                        <w:rFonts w:cs="Times New Roman"/>
                      </w:rPr>
                    </w:pPr>
                  </w:p>
                </w:txbxContent>
              </v:textbox>
            </v:shape>
          </v:group>
        </w:pict>
      </w:r>
      <w:r>
        <w:rPr>
          <w:noProof/>
        </w:rPr>
        <w:pict>
          <v:group id="_x0000_s1363" style="position:absolute;margin-left:126pt;margin-top:-26.75pt;width:179.25pt;height:247.15pt;z-index:251592704" coordorigin="260,5309" coordsize="3585,4943">
            <v:group id="_x0000_s1364" style="position:absolute;left:260;top:5309;width:3585;height:4943" coordorigin="260,222" coordsize="3585,4943">
              <v:rect id="_x0000_s1365" style="position:absolute;left:260;top:222;width:3585;height:4943" fillcolor="#d8d8d8"/>
              <v:shape id="_x0000_s1366" type="#_x0000_t202" style="position:absolute;left:386;top:1265;width:3355;height:3717">
                <v:textbox style="mso-next-textbox:#_x0000_s1366" inset="0,0,0,0">
                  <w:txbxContent>
                    <w:p w:rsidR="00353C85" w:rsidRDefault="00353C85" w:rsidP="0080227B">
                      <w:pPr>
                        <w:pStyle w:val="NoSpacing"/>
                      </w:pPr>
                      <w:r>
                        <w:t>Once per turn, if this Champion uses an ability that deals no damage, this Champion may use another ability.</w:t>
                      </w:r>
                    </w:p>
                    <w:p w:rsidR="00353C85" w:rsidRDefault="00353C85" w:rsidP="0080227B">
                      <w:pPr>
                        <w:pStyle w:val="NoSpacing"/>
                      </w:pPr>
                      <w:r>
                        <w:t>Crystal cost still enforced.</w:t>
                      </w:r>
                    </w:p>
                    <w:p w:rsidR="00353C85" w:rsidRDefault="00353C85" w:rsidP="0080227B">
                      <w:pPr>
                        <w:pStyle w:val="NoSpacing"/>
                      </w:pPr>
                    </w:p>
                    <w:p w:rsidR="00353C85" w:rsidRDefault="00353C85" w:rsidP="0080227B">
                      <w:pPr>
                        <w:pStyle w:val="NoSpacing"/>
                      </w:pPr>
                    </w:p>
                    <w:p w:rsidR="00353C85" w:rsidRDefault="00353C85" w:rsidP="0080227B">
                      <w:pPr>
                        <w:pStyle w:val="NoSpacing"/>
                      </w:pPr>
                    </w:p>
                    <w:p w:rsidR="00353C85" w:rsidRDefault="00353C85" w:rsidP="0080227B">
                      <w:pPr>
                        <w:pStyle w:val="NoSpacing"/>
                      </w:pPr>
                    </w:p>
                    <w:p w:rsidR="00353C85" w:rsidRDefault="00353C85" w:rsidP="0080227B">
                      <w:pPr>
                        <w:pStyle w:val="NoSpacing"/>
                      </w:pPr>
                    </w:p>
                    <w:p w:rsidR="00353C85" w:rsidRPr="00471576" w:rsidRDefault="00353C85" w:rsidP="0080227B">
                      <w:pPr>
                        <w:pStyle w:val="NoSpacing"/>
                      </w:pPr>
                      <w:r w:rsidRPr="00471576">
                        <w:rPr>
                          <w:b/>
                          <w:bCs/>
                        </w:rPr>
                        <w:t>Set Bonus</w:t>
                      </w:r>
                      <w:r w:rsidRPr="00471576">
                        <w:t>:</w:t>
                      </w:r>
                    </w:p>
                    <w:p w:rsidR="00353C85" w:rsidRPr="00621E84" w:rsidRDefault="00353C85" w:rsidP="0080227B">
                      <w:pPr>
                        <w:rPr>
                          <w:rFonts w:cs="Times New Roman"/>
                        </w:rPr>
                      </w:pPr>
                      <w:r>
                        <w:t>During your Attack Phase you may damage all Champions in play for 2. If so, forfeit your Attack Phase.</w:t>
                      </w:r>
                    </w:p>
                    <w:p w:rsidR="00353C85" w:rsidRPr="007153F7" w:rsidRDefault="00353C85" w:rsidP="0080227B">
                      <w:pPr>
                        <w:rPr>
                          <w:rFonts w:cs="Times New Roman"/>
                        </w:rPr>
                      </w:pPr>
                    </w:p>
                    <w:p w:rsidR="00353C85" w:rsidRPr="00CE5EF8" w:rsidRDefault="00353C85" w:rsidP="0080227B">
                      <w:pPr>
                        <w:rPr>
                          <w:rFonts w:cs="Times New Roman"/>
                        </w:rPr>
                      </w:pPr>
                    </w:p>
                    <w:p w:rsidR="00353C85" w:rsidRPr="007153F7" w:rsidRDefault="00353C85" w:rsidP="007153F7">
                      <w:pPr>
                        <w:rPr>
                          <w:rFonts w:cs="Times New Roman"/>
                        </w:rPr>
                      </w:pPr>
                    </w:p>
                  </w:txbxContent>
                </v:textbox>
              </v:shape>
              <v:shape id="_x0000_s1367" type="#_x0000_t202" style="position:absolute;left:386;top:330;width:3355;height:863">
                <v:textbox style="mso-next-textbox:#_x0000_s1367"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68" type="#_x0000_t202" style="position:absolute;left:456;top:483;width:3193;height:566">
                <v:fill opacity="0"/>
                <v:textbox style="mso-next-textbox:#_x0000_s1368" inset="0,0,0,0">
                  <w:txbxContent>
                    <w:p w:rsidR="00353C85" w:rsidRPr="001C58BF" w:rsidRDefault="00353C85" w:rsidP="00CA272F">
                      <w:pPr>
                        <w:pStyle w:val="NoSpacing"/>
                        <w:jc w:val="center"/>
                        <w:rPr>
                          <w:rFonts w:cs="Times New Roman"/>
                          <w:sz w:val="16"/>
                          <w:szCs w:val="16"/>
                        </w:rPr>
                      </w:pPr>
                      <w:r>
                        <w:rPr>
                          <w:sz w:val="16"/>
                          <w:szCs w:val="16"/>
                        </w:rPr>
                        <w:t>The Blunderbuss</w:t>
                      </w:r>
                    </w:p>
                    <w:p w:rsidR="00353C85" w:rsidRPr="005D7A63" w:rsidRDefault="00353C85" w:rsidP="007153F7">
                      <w:pPr>
                        <w:pStyle w:val="NoSpacing"/>
                        <w:jc w:val="center"/>
                        <w:rPr>
                          <w:sz w:val="32"/>
                          <w:szCs w:val="32"/>
                        </w:rPr>
                      </w:pPr>
                      <w:r w:rsidRPr="005D7A63">
                        <w:rPr>
                          <w:sz w:val="32"/>
                          <w:szCs w:val="32"/>
                        </w:rPr>
                        <w:t>Brass Casing</w:t>
                      </w:r>
                    </w:p>
                    <w:p w:rsidR="00353C85" w:rsidRPr="003C54D0" w:rsidRDefault="00353C85" w:rsidP="007153F7">
                      <w:pPr>
                        <w:pStyle w:val="NoSpacing"/>
                        <w:jc w:val="center"/>
                        <w:rPr>
                          <w:rFonts w:cs="Times New Roman"/>
                        </w:rPr>
                      </w:pPr>
                    </w:p>
                    <w:p w:rsidR="00353C85" w:rsidRPr="005D6663" w:rsidRDefault="00353C85" w:rsidP="007153F7">
                      <w:pPr>
                        <w:pStyle w:val="NoSpacing"/>
                        <w:jc w:val="center"/>
                        <w:rPr>
                          <w:rFonts w:cs="Times New Roman"/>
                          <w:sz w:val="36"/>
                          <w:szCs w:val="36"/>
                        </w:rPr>
                      </w:pPr>
                    </w:p>
                    <w:p w:rsidR="00353C85" w:rsidRPr="007153F7" w:rsidRDefault="00353C85" w:rsidP="007153F7">
                      <w:pPr>
                        <w:rPr>
                          <w:rFonts w:cs="Times New Roman"/>
                        </w:rPr>
                      </w:pPr>
                    </w:p>
                  </w:txbxContent>
                </v:textbox>
              </v:shape>
              <v:shape id="_x0000_s1369" type="#_x0000_t202" style="position:absolute;left:1058;top:4860;width:1932;height:209">
                <v:textbox style="mso-next-textbox:#_x0000_s1369"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70" type="#_x0000_t202" style="position:absolute;left:2901;top:9769;width:810;height:300" filled="f" fillcolor="#c6c224" stroked="f">
              <v:textbox style="mso-next-textbox:#_x0000_s1370" inset="0,0,0,0">
                <w:txbxContent>
                  <w:p w:rsidR="00353C85" w:rsidRPr="0055737C" w:rsidRDefault="00353C85" w:rsidP="0055737C">
                    <w:pPr>
                      <w:rPr>
                        <w:rFonts w:cs="Times New Roman"/>
                      </w:rPr>
                    </w:pPr>
                  </w:p>
                </w:txbxContent>
              </v:textbox>
            </v:shape>
          </v:group>
        </w:pict>
      </w:r>
      <w:r>
        <w:rPr>
          <w:noProof/>
        </w:rPr>
        <w:pict>
          <v:shape id="_x0000_s1371" type="#_x0000_t202" style="position:absolute;margin-left:496.5pt;margin-top:-42pt;width:39.75pt;height:116.9pt;z-index:251586560;mso-wrap-edited:f" filled="f" stroked="f">
            <v:fill o:detectmouseclick="t"/>
            <v:textbox style="layout-flow:vertical;mso-layout-flow-alt:bottom-to-top;mso-next-textbox:#_x0000_s1371" inset="0,0,0,0">
              <w:txbxContent>
                <w:p w:rsidR="00353C85" w:rsidRPr="00322361" w:rsidRDefault="00353C85" w:rsidP="00855C1F">
                  <w:pPr>
                    <w:rPr>
                      <w:rFonts w:cs="Times New Roman"/>
                      <w:sz w:val="72"/>
                      <w:szCs w:val="72"/>
                    </w:rPr>
                  </w:pPr>
                  <w:r>
                    <w:rPr>
                      <w:sz w:val="72"/>
                      <w:szCs w:val="72"/>
                    </w:rPr>
                    <w:t>2</w:t>
                  </w:r>
                </w:p>
                <w:p w:rsidR="00353C85" w:rsidRPr="00855C1F" w:rsidRDefault="00353C85" w:rsidP="00855C1F">
                  <w:pPr>
                    <w:rPr>
                      <w:rFonts w:cs="Times New Roman"/>
                    </w:rPr>
                  </w:pPr>
                </w:p>
              </w:txbxContent>
            </v:textbox>
          </v:shape>
        </w:pict>
      </w:r>
    </w:p>
    <w:p w:rsidR="00353C85" w:rsidRDefault="00353C85">
      <w:pPr>
        <w:rPr>
          <w:rFonts w:cs="Times New Roman"/>
          <w:noProof/>
        </w:rPr>
      </w:pPr>
      <w:r>
        <w:rPr>
          <w:noProof/>
        </w:rPr>
        <w:pict>
          <v:group id="_x0000_s1372" style="position:absolute;margin-left:-55.65pt;margin-top:206.05pt;width:179.25pt;height:247.15pt;z-index:251594752" coordorigin="260,5309" coordsize="3585,4943">
            <v:group id="_x0000_s1373" style="position:absolute;left:260;top:5309;width:3585;height:4943" coordorigin="260,222" coordsize="3585,4943">
              <v:rect id="_x0000_s1374" style="position:absolute;left:260;top:222;width:3585;height:4943" fillcolor="#d8d8d8"/>
              <v:shape id="_x0000_s1375" type="#_x0000_t202" style="position:absolute;left:386;top:1265;width:3355;height:3717">
                <v:textbox style="mso-next-textbox:#_x0000_s1375" inset="0,0,0,0">
                  <w:txbxContent>
                    <w:p w:rsidR="00353C85" w:rsidRDefault="00353C85" w:rsidP="00BC1CA0">
                      <w:pPr>
                        <w:pStyle w:val="NoSpacing"/>
                      </w:pPr>
                      <w:r>
                        <w:t>When attacking, deal +1 damage.</w:t>
                      </w:r>
                    </w:p>
                    <w:p w:rsidR="00353C85" w:rsidRDefault="00353C85" w:rsidP="00BC1CA0">
                      <w:pPr>
                        <w:pStyle w:val="NoSpacing"/>
                      </w:pPr>
                      <w:r>
                        <w:t>When defending, take -1 damage.</w:t>
                      </w:r>
                    </w:p>
                    <w:p w:rsidR="00353C85" w:rsidRDefault="00353C85" w:rsidP="00C24C7E">
                      <w:pPr>
                        <w:pStyle w:val="NoSpacing"/>
                      </w:pPr>
                      <w:r>
                        <w:t>Poison damage excluded.</w:t>
                      </w:r>
                    </w:p>
                    <w:p w:rsidR="00353C85" w:rsidRDefault="00353C85" w:rsidP="00C24C7E">
                      <w:pPr>
                        <w:pStyle w:val="NoSpacing"/>
                      </w:pPr>
                    </w:p>
                    <w:p w:rsidR="00353C85" w:rsidRDefault="00353C85" w:rsidP="00C24C7E">
                      <w:pPr>
                        <w:pStyle w:val="NoSpacing"/>
                      </w:pPr>
                    </w:p>
                    <w:p w:rsidR="00353C85" w:rsidRDefault="00353C85" w:rsidP="00C24C7E">
                      <w:pPr>
                        <w:pStyle w:val="NoSpacing"/>
                      </w:pPr>
                    </w:p>
                    <w:p w:rsidR="00353C85" w:rsidRDefault="00353C85" w:rsidP="00C24C7E">
                      <w:pPr>
                        <w:pStyle w:val="NoSpacing"/>
                      </w:pPr>
                    </w:p>
                    <w:p w:rsidR="00353C85" w:rsidRDefault="00353C85" w:rsidP="00C24C7E">
                      <w:pPr>
                        <w:pStyle w:val="NoSpacing"/>
                      </w:pPr>
                    </w:p>
                    <w:p w:rsidR="00353C85" w:rsidRDefault="00353C85" w:rsidP="00C24C7E">
                      <w:pPr>
                        <w:pStyle w:val="NoSpacing"/>
                        <w:rPr>
                          <w:rFonts w:cs="Times New Roman"/>
                          <w:b/>
                          <w:bCs/>
                        </w:rPr>
                      </w:pPr>
                    </w:p>
                    <w:p w:rsidR="00353C85" w:rsidRDefault="00353C85" w:rsidP="00C24C7E">
                      <w:pPr>
                        <w:pStyle w:val="NoSpacing"/>
                        <w:rPr>
                          <w:rFonts w:cs="Times New Roman"/>
                          <w:b/>
                          <w:bCs/>
                        </w:rPr>
                      </w:pPr>
                    </w:p>
                    <w:p w:rsidR="00353C85" w:rsidRDefault="00353C85" w:rsidP="00C24C7E">
                      <w:pPr>
                        <w:pStyle w:val="NoSpacing"/>
                        <w:rPr>
                          <w:rFonts w:cs="Times New Roman"/>
                          <w:b/>
                          <w:bCs/>
                        </w:rPr>
                      </w:pPr>
                    </w:p>
                    <w:p w:rsidR="00353C85" w:rsidRPr="00471576" w:rsidRDefault="00353C85" w:rsidP="00C24C7E">
                      <w:pPr>
                        <w:pStyle w:val="NoSpacing"/>
                      </w:pPr>
                      <w:r w:rsidRPr="00471576">
                        <w:rPr>
                          <w:b/>
                          <w:bCs/>
                        </w:rPr>
                        <w:t>Set Bonus</w:t>
                      </w:r>
                      <w:r w:rsidRPr="00471576">
                        <w:t>:</w:t>
                      </w:r>
                    </w:p>
                    <w:p w:rsidR="00353C85" w:rsidRPr="00B66117" w:rsidRDefault="00353C85" w:rsidP="00C24C7E">
                      <w:pPr>
                        <w:pStyle w:val="NoSpacing"/>
                        <w:rPr>
                          <w:rFonts w:cs="Times New Roman"/>
                        </w:rPr>
                      </w:pPr>
                      <w:r>
                        <w:t>Armor Dice +7</w:t>
                      </w:r>
                    </w:p>
                    <w:p w:rsidR="00353C85" w:rsidRPr="00621E84" w:rsidRDefault="00353C85" w:rsidP="00C24C7E">
                      <w:pPr>
                        <w:rPr>
                          <w:rFonts w:cs="Times New Roman"/>
                        </w:rPr>
                      </w:pPr>
                    </w:p>
                    <w:p w:rsidR="00353C85" w:rsidRPr="007153F7" w:rsidRDefault="00353C85" w:rsidP="00EB1B47">
                      <w:pPr>
                        <w:rPr>
                          <w:rFonts w:cs="Times New Roman"/>
                        </w:rPr>
                      </w:pPr>
                    </w:p>
                  </w:txbxContent>
                </v:textbox>
              </v:shape>
              <v:shape id="_x0000_s1376" type="#_x0000_t202" style="position:absolute;left:386;top:330;width:3355;height:863">
                <v:textbox style="mso-next-textbox:#_x0000_s1376" inset="0,0,0,0">
                  <w:txbxContent>
                    <w:p w:rsidR="00353C85" w:rsidRPr="004755ED" w:rsidRDefault="00353C85" w:rsidP="004755ED">
                      <w:pPr>
                        <w:pStyle w:val="NoSpacing"/>
                        <w:shd w:val="clear" w:color="auto" w:fill="A6A6A6"/>
                        <w:jc w:val="center"/>
                        <w:rPr>
                          <w:rFonts w:cs="Times New Roman"/>
                          <w:color w:val="FFFFFF"/>
                          <w:sz w:val="36"/>
                          <w:szCs w:val="36"/>
                        </w:rPr>
                      </w:pPr>
                    </w:p>
                  </w:txbxContent>
                </v:textbox>
              </v:shape>
              <v:shape id="_x0000_s1377" type="#_x0000_t202" style="position:absolute;left:456;top:483;width:3193;height:566">
                <v:fill opacity="0"/>
                <v:textbox style="mso-next-textbox:#_x0000_s1377" inset="0,0,0,0">
                  <w:txbxContent>
                    <w:p w:rsidR="00353C85" w:rsidRPr="001C58BF" w:rsidRDefault="00353C85" w:rsidP="001F42D8">
                      <w:pPr>
                        <w:pStyle w:val="NoSpacing"/>
                        <w:jc w:val="center"/>
                        <w:rPr>
                          <w:rFonts w:cs="Times New Roman"/>
                          <w:sz w:val="16"/>
                          <w:szCs w:val="16"/>
                        </w:rPr>
                      </w:pPr>
                      <w:r>
                        <w:rPr>
                          <w:sz w:val="16"/>
                          <w:szCs w:val="16"/>
                        </w:rPr>
                        <w:t>Plate Armor</w:t>
                      </w:r>
                    </w:p>
                    <w:p w:rsidR="00353C85" w:rsidRPr="005D7A63" w:rsidRDefault="00353C85" w:rsidP="00EB1B47">
                      <w:pPr>
                        <w:pStyle w:val="NoSpacing"/>
                        <w:jc w:val="center"/>
                        <w:rPr>
                          <w:sz w:val="32"/>
                          <w:szCs w:val="32"/>
                        </w:rPr>
                      </w:pPr>
                      <w:r w:rsidRPr="005D7A63">
                        <w:rPr>
                          <w:sz w:val="32"/>
                          <w:szCs w:val="32"/>
                        </w:rPr>
                        <w:t>Armored Gauntlets</w:t>
                      </w:r>
                    </w:p>
                    <w:p w:rsidR="00353C85" w:rsidRPr="003C54D0" w:rsidRDefault="00353C85" w:rsidP="00EB1B47">
                      <w:pPr>
                        <w:pStyle w:val="NoSpacing"/>
                        <w:jc w:val="center"/>
                        <w:rPr>
                          <w:rFonts w:cs="Times New Roman"/>
                        </w:rPr>
                      </w:pPr>
                    </w:p>
                    <w:p w:rsidR="00353C85" w:rsidRPr="005D6663" w:rsidRDefault="00353C85" w:rsidP="00EB1B47">
                      <w:pPr>
                        <w:pStyle w:val="NoSpacing"/>
                        <w:jc w:val="center"/>
                        <w:rPr>
                          <w:rFonts w:cs="Times New Roman"/>
                          <w:sz w:val="36"/>
                          <w:szCs w:val="36"/>
                        </w:rPr>
                      </w:pPr>
                    </w:p>
                  </w:txbxContent>
                </v:textbox>
              </v:shape>
              <v:shape id="_x0000_s1378" type="#_x0000_t202" style="position:absolute;left:1058;top:4860;width:1932;height:209">
                <v:textbox style="mso-next-textbox:#_x0000_s1378"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79" type="#_x0000_t202" style="position:absolute;left:2901;top:9769;width:810;height:300" filled="f" fillcolor="#c6c224" stroked="f">
              <v:textbox style="mso-next-textbox:#_x0000_s1379" inset="0,0,0,0">
                <w:txbxContent>
                  <w:p w:rsidR="00353C85" w:rsidRPr="0055737C" w:rsidRDefault="00353C85" w:rsidP="0055737C">
                    <w:pPr>
                      <w:rPr>
                        <w:rFonts w:cs="Times New Roman"/>
                      </w:rPr>
                    </w:pPr>
                  </w:p>
                </w:txbxContent>
              </v:textbox>
            </v:shape>
          </v:group>
        </w:pict>
      </w:r>
      <w:r>
        <w:rPr>
          <w:noProof/>
        </w:rPr>
        <w:pict>
          <v:group id="_x0000_s1380" style="position:absolute;margin-left:314.85pt;margin-top:206.65pt;width:179.25pt;height:247.15pt;z-index:251596800" coordorigin="260,5309" coordsize="3585,4943">
            <v:group id="_x0000_s1381" style="position:absolute;left:260;top:5309;width:3585;height:4943" coordorigin="260,222" coordsize="3585,4943">
              <v:rect id="_x0000_s1382" style="position:absolute;left:260;top:222;width:3585;height:4943" fillcolor="#d8d8d8"/>
              <v:shape id="_x0000_s1383" type="#_x0000_t202" style="position:absolute;left:386;top:1265;width:3355;height:3717">
                <v:textbox style="mso-next-textbox:#_x0000_s1383" inset="0,0,0,0">
                  <w:txbxContent>
                    <w:p w:rsidR="00353C85" w:rsidRDefault="00353C85" w:rsidP="00EA6895">
                      <w:pPr>
                        <w:pStyle w:val="NoSpacing"/>
                      </w:pPr>
                      <w:r>
                        <w:t>If this Champion is attacked, the attacking Champion takes 2 damage.</w:t>
                      </w:r>
                    </w:p>
                    <w:p w:rsidR="00353C85" w:rsidRDefault="00353C85" w:rsidP="00EA6895">
                      <w:pPr>
                        <w:pStyle w:val="NoSpacing"/>
                      </w:pPr>
                      <w:r>
                        <w:t>Poison damage excluded.</w:t>
                      </w:r>
                    </w:p>
                    <w:p w:rsidR="00353C85" w:rsidRDefault="00353C85" w:rsidP="00EA6895">
                      <w:pPr>
                        <w:pStyle w:val="NoSpacing"/>
                      </w:pPr>
                    </w:p>
                    <w:p w:rsidR="00353C85" w:rsidRDefault="00353C85" w:rsidP="00EA6895">
                      <w:pPr>
                        <w:pStyle w:val="NoSpacing"/>
                      </w:pPr>
                    </w:p>
                    <w:p w:rsidR="00353C85" w:rsidRDefault="00353C85" w:rsidP="00EA6895">
                      <w:pPr>
                        <w:pStyle w:val="NoSpacing"/>
                      </w:pPr>
                    </w:p>
                    <w:p w:rsidR="00353C85" w:rsidRDefault="00353C85" w:rsidP="00EA6895">
                      <w:pPr>
                        <w:pStyle w:val="NoSpacing"/>
                      </w:pPr>
                    </w:p>
                    <w:p w:rsidR="00353C85" w:rsidRDefault="00353C85" w:rsidP="00EA6895">
                      <w:pPr>
                        <w:pStyle w:val="NoSpacing"/>
                      </w:pPr>
                    </w:p>
                    <w:p w:rsidR="00353C85" w:rsidRDefault="00353C85" w:rsidP="00EA6895">
                      <w:pPr>
                        <w:pStyle w:val="NoSpacing"/>
                        <w:rPr>
                          <w:rFonts w:cs="Times New Roman"/>
                          <w:b/>
                          <w:bCs/>
                        </w:rPr>
                      </w:pPr>
                    </w:p>
                    <w:p w:rsidR="00353C85" w:rsidRDefault="00353C85" w:rsidP="00EA6895">
                      <w:pPr>
                        <w:pStyle w:val="NoSpacing"/>
                        <w:rPr>
                          <w:rFonts w:cs="Times New Roman"/>
                          <w:b/>
                          <w:bCs/>
                        </w:rPr>
                      </w:pPr>
                    </w:p>
                    <w:p w:rsidR="00353C85" w:rsidRDefault="00353C85" w:rsidP="00EA6895">
                      <w:pPr>
                        <w:pStyle w:val="NoSpacing"/>
                        <w:rPr>
                          <w:rFonts w:cs="Times New Roman"/>
                          <w:b/>
                          <w:bCs/>
                        </w:rPr>
                      </w:pPr>
                    </w:p>
                    <w:p w:rsidR="00353C85" w:rsidRPr="00471576" w:rsidRDefault="00353C85" w:rsidP="00EA6895">
                      <w:pPr>
                        <w:pStyle w:val="NoSpacing"/>
                      </w:pPr>
                      <w:r w:rsidRPr="00471576">
                        <w:rPr>
                          <w:b/>
                          <w:bCs/>
                        </w:rPr>
                        <w:t>Set Bonus</w:t>
                      </w:r>
                      <w:r w:rsidRPr="00471576">
                        <w:t>:</w:t>
                      </w:r>
                    </w:p>
                    <w:p w:rsidR="00353C85" w:rsidRPr="00B66117" w:rsidRDefault="00353C85" w:rsidP="00AD5AEF">
                      <w:pPr>
                        <w:pStyle w:val="NoSpacing"/>
                        <w:rPr>
                          <w:rFonts w:cs="Times New Roman"/>
                        </w:rPr>
                      </w:pPr>
                      <w:r>
                        <w:t>Armor Dice +7</w:t>
                      </w:r>
                    </w:p>
                    <w:p w:rsidR="00353C85" w:rsidRPr="00621E84" w:rsidRDefault="00353C85" w:rsidP="00EA6895">
                      <w:pPr>
                        <w:rPr>
                          <w:rFonts w:cs="Times New Roman"/>
                        </w:rPr>
                      </w:pPr>
                    </w:p>
                    <w:p w:rsidR="00353C85" w:rsidRPr="007153F7" w:rsidRDefault="00353C85" w:rsidP="00EA6895">
                      <w:pPr>
                        <w:rPr>
                          <w:rFonts w:cs="Times New Roman"/>
                        </w:rPr>
                      </w:pPr>
                    </w:p>
                    <w:p w:rsidR="00353C85" w:rsidRPr="00854EFF" w:rsidRDefault="00353C85" w:rsidP="00EA6895">
                      <w:pPr>
                        <w:rPr>
                          <w:rFonts w:cs="Times New Roman"/>
                        </w:rPr>
                      </w:pPr>
                    </w:p>
                    <w:p w:rsidR="00353C85" w:rsidRPr="007153F7" w:rsidRDefault="00353C85" w:rsidP="00EB1B47">
                      <w:pPr>
                        <w:rPr>
                          <w:rFonts w:cs="Times New Roman"/>
                        </w:rPr>
                      </w:pPr>
                    </w:p>
                  </w:txbxContent>
                </v:textbox>
              </v:shape>
              <v:shape id="_x0000_s1384" type="#_x0000_t202" style="position:absolute;left:386;top:330;width:3355;height:863">
                <v:textbox style="mso-next-textbox:#_x0000_s1384"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85" type="#_x0000_t202" style="position:absolute;left:456;top:483;width:3193;height:566">
                <v:fill opacity="0"/>
                <v:textbox style="mso-next-textbox:#_x0000_s1385" inset="0,0,0,0">
                  <w:txbxContent>
                    <w:p w:rsidR="00353C85" w:rsidRPr="001C58BF" w:rsidRDefault="00353C85" w:rsidP="001F42D8">
                      <w:pPr>
                        <w:pStyle w:val="NoSpacing"/>
                        <w:jc w:val="center"/>
                        <w:rPr>
                          <w:rFonts w:cs="Times New Roman"/>
                          <w:sz w:val="16"/>
                          <w:szCs w:val="16"/>
                        </w:rPr>
                      </w:pPr>
                      <w:r>
                        <w:rPr>
                          <w:sz w:val="16"/>
                          <w:szCs w:val="16"/>
                        </w:rPr>
                        <w:t>Plate Armor</w:t>
                      </w:r>
                    </w:p>
                    <w:p w:rsidR="00353C85" w:rsidRPr="005D7A63" w:rsidRDefault="00353C85" w:rsidP="00EB1B47">
                      <w:pPr>
                        <w:pStyle w:val="NoSpacing"/>
                        <w:jc w:val="center"/>
                        <w:rPr>
                          <w:sz w:val="32"/>
                          <w:szCs w:val="32"/>
                        </w:rPr>
                      </w:pPr>
                      <w:r w:rsidRPr="005D7A63">
                        <w:rPr>
                          <w:sz w:val="32"/>
                          <w:szCs w:val="32"/>
                        </w:rPr>
                        <w:t>Barbed Shoulders</w:t>
                      </w:r>
                    </w:p>
                    <w:p w:rsidR="00353C85" w:rsidRPr="00EB1B47" w:rsidRDefault="00353C85" w:rsidP="00EB1B47">
                      <w:pPr>
                        <w:rPr>
                          <w:rFonts w:cs="Times New Roman"/>
                        </w:rPr>
                      </w:pPr>
                    </w:p>
                  </w:txbxContent>
                </v:textbox>
              </v:shape>
              <v:shape id="_x0000_s1386" type="#_x0000_t202" style="position:absolute;left:1058;top:4860;width:1932;height:209">
                <v:textbox style="mso-next-textbox:#_x0000_s1386"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87" type="#_x0000_t202" style="position:absolute;left:2901;top:9769;width:810;height:300" filled="f" fillcolor="#c6c224" stroked="f">
              <v:textbox style="mso-next-textbox:#_x0000_s1387" inset="0,0,0,0">
                <w:txbxContent>
                  <w:p w:rsidR="00353C85" w:rsidRPr="0055737C" w:rsidRDefault="00353C85" w:rsidP="0055737C">
                    <w:pPr>
                      <w:rPr>
                        <w:rFonts w:cs="Times New Roman"/>
                      </w:rPr>
                    </w:pPr>
                  </w:p>
                </w:txbxContent>
              </v:textbox>
            </v:shape>
          </v:group>
        </w:pict>
      </w:r>
      <w:r>
        <w:rPr>
          <w:noProof/>
        </w:rPr>
        <w:pict>
          <v:group id="_x0000_s1388" style="position:absolute;margin-left:128.8pt;margin-top:206.65pt;width:179.25pt;height:247.15pt;z-index:251595776" coordorigin="260,5309" coordsize="3585,4943">
            <v:group id="_x0000_s1389" style="position:absolute;left:260;top:5309;width:3585;height:4943" coordorigin="260,222" coordsize="3585,4943">
              <v:rect id="_x0000_s1390" style="position:absolute;left:260;top:222;width:3585;height:4943" fillcolor="#d8d8d8"/>
              <v:shape id="_x0000_s1391" type="#_x0000_t202" style="position:absolute;left:386;top:1265;width:3355;height:3717">
                <v:textbox style="mso-next-textbox:#_x0000_s1391" inset="0,0,0,0">
                  <w:txbxContent>
                    <w:p w:rsidR="00353C85" w:rsidRDefault="00353C85" w:rsidP="00854EFF">
                      <w:pPr>
                        <w:pStyle w:val="NoSpacing"/>
                      </w:pPr>
                      <w:r>
                        <w:t>All of your Champions take 1 less damage when defending against an ability.</w:t>
                      </w:r>
                    </w:p>
                    <w:p w:rsidR="00353C85" w:rsidRDefault="00353C85" w:rsidP="00D80D7F">
                      <w:pPr>
                        <w:pStyle w:val="NoSpacing"/>
                      </w:pPr>
                      <w:r>
                        <w:t>Poison damage excluded.</w:t>
                      </w:r>
                    </w:p>
                    <w:p w:rsidR="00353C85" w:rsidRDefault="00353C85" w:rsidP="00854EFF">
                      <w:pPr>
                        <w:pStyle w:val="NoSpacing"/>
                        <w:rPr>
                          <w:rFonts w:cs="Times New Roman"/>
                        </w:rPr>
                      </w:pPr>
                    </w:p>
                    <w:p w:rsidR="00353C85" w:rsidRDefault="00353C85" w:rsidP="00854EFF">
                      <w:pPr>
                        <w:pStyle w:val="NoSpacing"/>
                        <w:rPr>
                          <w:rFonts w:cs="Times New Roman"/>
                        </w:rPr>
                      </w:pPr>
                    </w:p>
                    <w:p w:rsidR="00353C85" w:rsidRDefault="00353C85" w:rsidP="00854EFF">
                      <w:pPr>
                        <w:pStyle w:val="NoSpacing"/>
                        <w:rPr>
                          <w:rFonts w:cs="Times New Roman"/>
                        </w:rPr>
                      </w:pPr>
                    </w:p>
                    <w:p w:rsidR="00353C85" w:rsidRDefault="00353C85" w:rsidP="00854EFF">
                      <w:pPr>
                        <w:pStyle w:val="NoSpacing"/>
                        <w:rPr>
                          <w:rFonts w:cs="Times New Roman"/>
                        </w:rPr>
                      </w:pPr>
                    </w:p>
                    <w:p w:rsidR="00353C85" w:rsidRDefault="00353C85" w:rsidP="00854EFF">
                      <w:pPr>
                        <w:pStyle w:val="NoSpacing"/>
                        <w:rPr>
                          <w:rFonts w:cs="Times New Roman"/>
                          <w:b/>
                          <w:bCs/>
                        </w:rPr>
                      </w:pPr>
                    </w:p>
                    <w:p w:rsidR="00353C85" w:rsidRDefault="00353C85" w:rsidP="00854EFF">
                      <w:pPr>
                        <w:pStyle w:val="NoSpacing"/>
                        <w:rPr>
                          <w:rFonts w:cs="Times New Roman"/>
                          <w:b/>
                          <w:bCs/>
                        </w:rPr>
                      </w:pPr>
                    </w:p>
                    <w:p w:rsidR="00353C85" w:rsidRDefault="00353C85" w:rsidP="00854EFF">
                      <w:pPr>
                        <w:pStyle w:val="NoSpacing"/>
                        <w:rPr>
                          <w:rFonts w:cs="Times New Roman"/>
                          <w:b/>
                          <w:bCs/>
                        </w:rPr>
                      </w:pPr>
                    </w:p>
                    <w:p w:rsidR="00353C85" w:rsidRPr="00471576" w:rsidRDefault="00353C85" w:rsidP="00854EFF">
                      <w:pPr>
                        <w:pStyle w:val="NoSpacing"/>
                      </w:pPr>
                      <w:r w:rsidRPr="00471576">
                        <w:rPr>
                          <w:b/>
                          <w:bCs/>
                        </w:rPr>
                        <w:t>Set Bonus</w:t>
                      </w:r>
                      <w:r w:rsidRPr="00471576">
                        <w:t>:</w:t>
                      </w:r>
                    </w:p>
                    <w:p w:rsidR="00353C85" w:rsidRPr="00B66117" w:rsidRDefault="00353C85" w:rsidP="00AD5AEF">
                      <w:pPr>
                        <w:pStyle w:val="NoSpacing"/>
                        <w:rPr>
                          <w:rFonts w:cs="Times New Roman"/>
                        </w:rPr>
                      </w:pPr>
                      <w:r>
                        <w:t>Armor Dice +7</w:t>
                      </w:r>
                    </w:p>
                    <w:p w:rsidR="00353C85" w:rsidRPr="00621E84" w:rsidRDefault="00353C85" w:rsidP="00854EFF">
                      <w:pPr>
                        <w:rPr>
                          <w:rFonts w:cs="Times New Roman"/>
                        </w:rPr>
                      </w:pPr>
                    </w:p>
                    <w:p w:rsidR="00353C85" w:rsidRPr="007153F7" w:rsidRDefault="00353C85" w:rsidP="00854EFF">
                      <w:pPr>
                        <w:rPr>
                          <w:rFonts w:cs="Times New Roman"/>
                        </w:rPr>
                      </w:pPr>
                    </w:p>
                    <w:p w:rsidR="00353C85" w:rsidRPr="00854EFF" w:rsidRDefault="00353C85" w:rsidP="00854EFF">
                      <w:pPr>
                        <w:rPr>
                          <w:rFonts w:cs="Times New Roman"/>
                        </w:rPr>
                      </w:pPr>
                    </w:p>
                  </w:txbxContent>
                </v:textbox>
              </v:shape>
              <v:shape id="_x0000_s1392" type="#_x0000_t202" style="position:absolute;left:386;top:330;width:3355;height:863">
                <v:textbox style="mso-next-textbox:#_x0000_s139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393" type="#_x0000_t202" style="position:absolute;left:456;top:483;width:3193;height:566">
                <v:fill opacity="0"/>
                <v:textbox style="mso-next-textbox:#_x0000_s1393" inset="0,0,0,0">
                  <w:txbxContent>
                    <w:p w:rsidR="00353C85" w:rsidRPr="001C58BF" w:rsidRDefault="00353C85" w:rsidP="001F42D8">
                      <w:pPr>
                        <w:pStyle w:val="NoSpacing"/>
                        <w:jc w:val="center"/>
                        <w:rPr>
                          <w:rFonts w:cs="Times New Roman"/>
                          <w:sz w:val="16"/>
                          <w:szCs w:val="16"/>
                        </w:rPr>
                      </w:pPr>
                      <w:r>
                        <w:rPr>
                          <w:sz w:val="16"/>
                          <w:szCs w:val="16"/>
                        </w:rPr>
                        <w:t>Plate Armor</w:t>
                      </w:r>
                    </w:p>
                    <w:p w:rsidR="00353C85" w:rsidRPr="00EB1B47" w:rsidRDefault="00353C85" w:rsidP="00EB1B47">
                      <w:pPr>
                        <w:pStyle w:val="NoSpacing"/>
                        <w:jc w:val="center"/>
                        <w:rPr>
                          <w:sz w:val="32"/>
                          <w:szCs w:val="32"/>
                        </w:rPr>
                      </w:pPr>
                      <w:r w:rsidRPr="00EB1B47">
                        <w:rPr>
                          <w:sz w:val="32"/>
                          <w:szCs w:val="32"/>
                        </w:rPr>
                        <w:t>Protective Breastplate</w:t>
                      </w:r>
                    </w:p>
                    <w:p w:rsidR="00353C85" w:rsidRPr="00EB1B47" w:rsidRDefault="00353C85" w:rsidP="00EB1B47">
                      <w:pPr>
                        <w:rPr>
                          <w:rFonts w:cs="Times New Roman"/>
                          <w:sz w:val="20"/>
                          <w:szCs w:val="20"/>
                        </w:rPr>
                      </w:pPr>
                    </w:p>
                  </w:txbxContent>
                </v:textbox>
              </v:shape>
              <v:shape id="_x0000_s1394" type="#_x0000_t202" style="position:absolute;left:1058;top:4860;width:1932;height:209">
                <v:textbox style="mso-next-textbox:#_x0000_s1394"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395" type="#_x0000_t202" style="position:absolute;left:2901;top:9769;width:810;height:300" filled="f" fillcolor="#c6c224" stroked="f">
              <v:textbox style="mso-next-textbox:#_x0000_s1395" inset="0,0,0,0">
                <w:txbxContent>
                  <w:p w:rsidR="00353C85" w:rsidRPr="0055737C" w:rsidRDefault="00353C85" w:rsidP="0055737C">
                    <w:pPr>
                      <w:rPr>
                        <w:rFonts w:cs="Times New Roman"/>
                      </w:rPr>
                    </w:pPr>
                  </w:p>
                </w:txbxContent>
              </v:textbox>
            </v:shape>
          </v:group>
        </w:pict>
      </w:r>
      <w:r>
        <w:rPr>
          <w:rFonts w:cs="Times New Roman"/>
          <w:noProof/>
        </w:rPr>
        <w:br w:type="page"/>
      </w:r>
    </w:p>
    <w:p w:rsidR="00353C85" w:rsidRDefault="00353C85">
      <w:pPr>
        <w:rPr>
          <w:rFonts w:cs="Times New Roman"/>
          <w:noProof/>
        </w:rPr>
      </w:pPr>
      <w:r>
        <w:rPr>
          <w:noProof/>
        </w:rPr>
        <w:pict>
          <v:group id="_x0000_s1396" style="position:absolute;margin-left:128.05pt;margin-top:-34.95pt;width:179.25pt;height:247.15pt;z-index:251608064" coordorigin="260,10396" coordsize="3585,4943">
            <v:group id="_x0000_s1397" style="position:absolute;left:260;top:10396;width:3585;height:4943" coordorigin="260,222" coordsize="3585,4943">
              <v:rect id="_x0000_s1398" style="position:absolute;left:260;top:222;width:3585;height:4943" fillcolor="#c90"/>
              <v:shape id="_x0000_s1399" type="#_x0000_t202" style="position:absolute;left:386;top:1265;width:3355;height:3717">
                <v:textbox style="mso-next-textbox:#_x0000_s1399" inset="0,0,0,0">
                  <w:txbxContent>
                    <w:p w:rsidR="00353C85" w:rsidRDefault="00353C85" w:rsidP="009A532D">
                      <w:pPr>
                        <w:pStyle w:val="NoSpacing"/>
                      </w:pPr>
                      <w:r>
                        <w:t>Poison damage now Heals this Champion.</w:t>
                      </w: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p>
                    <w:p w:rsidR="00353C85" w:rsidRDefault="00353C85" w:rsidP="009A532D">
                      <w:pPr>
                        <w:pStyle w:val="NoSpacing"/>
                      </w:pPr>
                      <w:r w:rsidRPr="00471576">
                        <w:rPr>
                          <w:b/>
                          <w:bCs/>
                        </w:rPr>
                        <w:t>Set Bonus</w:t>
                      </w:r>
                      <w:r w:rsidRPr="00471576">
                        <w:t>:</w:t>
                      </w:r>
                      <w:r>
                        <w:t xml:space="preserve"> </w:t>
                      </w:r>
                    </w:p>
                    <w:p w:rsidR="00353C85" w:rsidRPr="00B66117" w:rsidRDefault="00353C85" w:rsidP="009A532D">
                      <w:pPr>
                        <w:pStyle w:val="NoSpacing"/>
                        <w:rPr>
                          <w:rFonts w:cs="Times New Roman"/>
                        </w:rPr>
                      </w:pPr>
                      <w:r>
                        <w:t>You may take a second turn after this turn.  This applies once per turn.</w:t>
                      </w:r>
                    </w:p>
                    <w:p w:rsidR="00353C85" w:rsidRPr="00621E84" w:rsidRDefault="00353C85" w:rsidP="009A532D">
                      <w:pPr>
                        <w:rPr>
                          <w:rFonts w:cs="Times New Roman"/>
                        </w:rPr>
                      </w:pPr>
                    </w:p>
                    <w:p w:rsidR="00353C85" w:rsidRPr="00AA1115" w:rsidRDefault="00353C85" w:rsidP="009A532D">
                      <w:pPr>
                        <w:rPr>
                          <w:rFonts w:cs="Times New Roman"/>
                        </w:rPr>
                      </w:pPr>
                    </w:p>
                    <w:p w:rsidR="00353C85" w:rsidRPr="009A532D" w:rsidRDefault="00353C85" w:rsidP="009A532D">
                      <w:pPr>
                        <w:rPr>
                          <w:rFonts w:cs="Times New Roman"/>
                        </w:rPr>
                      </w:pPr>
                    </w:p>
                  </w:txbxContent>
                </v:textbox>
              </v:shape>
              <v:shape id="_x0000_s1400" type="#_x0000_t202" style="position:absolute;left:386;top:330;width:3355;height:863">
                <v:textbox style="mso-next-textbox:#_x0000_s1400"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01" type="#_x0000_t202" style="position:absolute;left:456;top:483;width:3193;height:566">
                <v:fill opacity="0"/>
                <v:textbox style="mso-next-textbox:#_x0000_s1401" inset="0,0,0,0">
                  <w:txbxContent>
                    <w:p w:rsidR="00353C85" w:rsidRPr="001C58BF" w:rsidRDefault="00353C85" w:rsidP="00403B41">
                      <w:pPr>
                        <w:pStyle w:val="NoSpacing"/>
                        <w:jc w:val="center"/>
                        <w:rPr>
                          <w:rFonts w:cs="Times New Roman"/>
                          <w:sz w:val="16"/>
                          <w:szCs w:val="16"/>
                        </w:rPr>
                      </w:pPr>
                      <w:r>
                        <w:rPr>
                          <w:sz w:val="16"/>
                          <w:szCs w:val="16"/>
                        </w:rPr>
                        <w:t>Absolution Rob</w:t>
                      </w:r>
                    </w:p>
                    <w:p w:rsidR="00353C85" w:rsidRPr="00B65582" w:rsidRDefault="00353C85" w:rsidP="00403B41">
                      <w:pPr>
                        <w:pStyle w:val="NoSpacing"/>
                        <w:jc w:val="center"/>
                        <w:rPr>
                          <w:rFonts w:cs="Times New Roman"/>
                          <w:sz w:val="32"/>
                          <w:szCs w:val="32"/>
                        </w:rPr>
                      </w:pPr>
                      <w:r>
                        <w:rPr>
                          <w:sz w:val="32"/>
                          <w:szCs w:val="32"/>
                        </w:rPr>
                        <w:t>Reverse Aid</w:t>
                      </w:r>
                    </w:p>
                    <w:p w:rsidR="00353C85" w:rsidRPr="003C54D0" w:rsidRDefault="00353C85" w:rsidP="00403B41">
                      <w:pPr>
                        <w:pStyle w:val="NoSpacing"/>
                        <w:jc w:val="center"/>
                        <w:rPr>
                          <w:rFonts w:cs="Times New Roman"/>
                        </w:rPr>
                      </w:pPr>
                    </w:p>
                    <w:p w:rsidR="00353C85" w:rsidRPr="005D6663" w:rsidRDefault="00353C85" w:rsidP="00403B41">
                      <w:pPr>
                        <w:pStyle w:val="NoSpacing"/>
                        <w:jc w:val="center"/>
                        <w:rPr>
                          <w:rFonts w:cs="Times New Roman"/>
                          <w:sz w:val="36"/>
                          <w:szCs w:val="36"/>
                        </w:rPr>
                      </w:pPr>
                    </w:p>
                    <w:p w:rsidR="00353C85" w:rsidRPr="003641D7" w:rsidRDefault="00353C85" w:rsidP="00403B41">
                      <w:pPr>
                        <w:rPr>
                          <w:rFonts w:cs="Times New Roman"/>
                        </w:rPr>
                      </w:pPr>
                    </w:p>
                    <w:p w:rsidR="00353C85" w:rsidRPr="00403B41" w:rsidRDefault="00353C85" w:rsidP="00403B41">
                      <w:pPr>
                        <w:rPr>
                          <w:rFonts w:cs="Times New Roman"/>
                        </w:rPr>
                      </w:pPr>
                    </w:p>
                  </w:txbxContent>
                </v:textbox>
              </v:shape>
              <v:shape id="_x0000_s1402" type="#_x0000_t202" style="position:absolute;left:1058;top:4860;width:1932;height:209">
                <v:textbox style="mso-next-textbox:#_x0000_s1402"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AA1115">
                      <w:pPr>
                        <w:rPr>
                          <w:rFonts w:cs="Times New Roman"/>
                        </w:rPr>
                      </w:pPr>
                    </w:p>
                  </w:txbxContent>
                </v:textbox>
              </v:shape>
            </v:group>
            <v:shape id="_x0000_s1403" type="#_x0000_t202" style="position:absolute;left:2901;top:14856;width:810;height:300" filled="f" fillcolor="#c6c224" stroked="f">
              <v:textbox style="mso-next-textbox:#_x0000_s1403" inset="0,0,0,0">
                <w:txbxContent>
                  <w:p w:rsidR="00353C85" w:rsidRPr="0055737C" w:rsidRDefault="00353C85" w:rsidP="0055737C">
                    <w:pPr>
                      <w:rPr>
                        <w:rFonts w:cs="Times New Roman"/>
                      </w:rPr>
                    </w:pPr>
                  </w:p>
                </w:txbxContent>
              </v:textbox>
            </v:shape>
          </v:group>
        </w:pict>
      </w:r>
      <w:r>
        <w:rPr>
          <w:noProof/>
        </w:rPr>
        <w:pict>
          <v:group id="_x0000_s1404" style="position:absolute;margin-left:-55.05pt;margin-top:-34.95pt;width:179.25pt;height:247.15pt;z-index:251607040" coordorigin="260,10396" coordsize="3585,4943">
            <v:group id="_x0000_s1405" style="position:absolute;left:260;top:10396;width:3585;height:4943" coordorigin="260,222" coordsize="3585,4943">
              <v:rect id="_x0000_s1406" style="position:absolute;left:260;top:222;width:3585;height:4943" fillcolor="#c90"/>
              <v:shape id="_x0000_s1407" type="#_x0000_t202" style="position:absolute;left:386;top:1265;width:3355;height:3717">
                <v:textbox style="mso-next-textbox:#_x0000_s1407" inset="0,0,0,0">
                  <w:txbxContent>
                    <w:p w:rsidR="00353C85" w:rsidRDefault="00353C85" w:rsidP="00492A2C">
                      <w:pPr>
                        <w:pStyle w:val="NoSpacing"/>
                      </w:pPr>
                      <w:r>
                        <w:t>When this Champion uses an ability, you may choose a Champion to Heal for 3</w:t>
                      </w:r>
                    </w:p>
                    <w:p w:rsidR="00353C85" w:rsidRDefault="00353C85" w:rsidP="00492A2C">
                      <w:pPr>
                        <w:pStyle w:val="NoSpacing"/>
                      </w:pPr>
                    </w:p>
                    <w:p w:rsidR="00353C85" w:rsidRDefault="00353C85" w:rsidP="00492A2C">
                      <w:pPr>
                        <w:pStyle w:val="NoSpacing"/>
                      </w:pPr>
                    </w:p>
                    <w:p w:rsidR="00353C85" w:rsidRDefault="00353C85" w:rsidP="00492A2C">
                      <w:pPr>
                        <w:pStyle w:val="NoSpacing"/>
                      </w:pPr>
                    </w:p>
                    <w:p w:rsidR="00353C85" w:rsidRDefault="00353C85" w:rsidP="00492A2C">
                      <w:pPr>
                        <w:pStyle w:val="NoSpacing"/>
                      </w:pPr>
                    </w:p>
                    <w:p w:rsidR="00353C85" w:rsidRDefault="00353C85" w:rsidP="00492A2C">
                      <w:pPr>
                        <w:pStyle w:val="NoSpacing"/>
                      </w:pPr>
                    </w:p>
                    <w:p w:rsidR="00353C85" w:rsidRDefault="00353C85" w:rsidP="00492A2C">
                      <w:pPr>
                        <w:pStyle w:val="NoSpacing"/>
                      </w:pPr>
                    </w:p>
                    <w:p w:rsidR="00353C85" w:rsidRDefault="00353C85" w:rsidP="00492A2C">
                      <w:pPr>
                        <w:pStyle w:val="NoSpacing"/>
                      </w:pPr>
                    </w:p>
                    <w:p w:rsidR="00353C85" w:rsidRDefault="00353C85" w:rsidP="00492A2C">
                      <w:pPr>
                        <w:pStyle w:val="NoSpacing"/>
                      </w:pPr>
                      <w:r w:rsidRPr="00471576">
                        <w:rPr>
                          <w:b/>
                          <w:bCs/>
                        </w:rPr>
                        <w:t>Set Bonus</w:t>
                      </w:r>
                      <w:r w:rsidRPr="00471576">
                        <w:t>:</w:t>
                      </w:r>
                      <w:r>
                        <w:t xml:space="preserve"> </w:t>
                      </w:r>
                    </w:p>
                    <w:p w:rsidR="00353C85" w:rsidRPr="00B66117" w:rsidRDefault="00353C85" w:rsidP="00492A2C">
                      <w:pPr>
                        <w:pStyle w:val="NoSpacing"/>
                        <w:rPr>
                          <w:rFonts w:cs="Times New Roman"/>
                        </w:rPr>
                      </w:pPr>
                      <w:r>
                        <w:t>You may take a second turn after this turn.  This applies once per turn.</w:t>
                      </w:r>
                    </w:p>
                    <w:p w:rsidR="00353C85" w:rsidRPr="00621E84" w:rsidRDefault="00353C85" w:rsidP="00492A2C">
                      <w:pPr>
                        <w:rPr>
                          <w:rFonts w:cs="Times New Roman"/>
                        </w:rPr>
                      </w:pPr>
                    </w:p>
                    <w:p w:rsidR="00353C85" w:rsidRPr="00AA1115" w:rsidRDefault="00353C85" w:rsidP="00AA1115">
                      <w:pPr>
                        <w:rPr>
                          <w:rFonts w:cs="Times New Roman"/>
                        </w:rPr>
                      </w:pPr>
                    </w:p>
                  </w:txbxContent>
                </v:textbox>
              </v:shape>
              <v:shape id="_x0000_s1408" type="#_x0000_t202" style="position:absolute;left:386;top:330;width:3355;height:863">
                <v:textbox style="mso-next-textbox:#_x0000_s1408"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09" type="#_x0000_t202" style="position:absolute;left:456;top:483;width:3193;height:566">
                <v:fill opacity="0"/>
                <v:textbox style="mso-next-textbox:#_x0000_s1409" inset="0,0,0,0">
                  <w:txbxContent>
                    <w:p w:rsidR="00353C85" w:rsidRPr="001C58BF" w:rsidRDefault="00353C85" w:rsidP="00AA1115">
                      <w:pPr>
                        <w:pStyle w:val="NoSpacing"/>
                        <w:jc w:val="center"/>
                        <w:rPr>
                          <w:rFonts w:cs="Times New Roman"/>
                          <w:sz w:val="16"/>
                          <w:szCs w:val="16"/>
                        </w:rPr>
                      </w:pPr>
                      <w:r>
                        <w:rPr>
                          <w:sz w:val="16"/>
                          <w:szCs w:val="16"/>
                        </w:rPr>
                        <w:t>Absolution Rob</w:t>
                      </w:r>
                    </w:p>
                    <w:p w:rsidR="00353C85" w:rsidRPr="00B65582" w:rsidRDefault="00353C85" w:rsidP="00AA1115">
                      <w:pPr>
                        <w:pStyle w:val="NoSpacing"/>
                        <w:jc w:val="center"/>
                        <w:rPr>
                          <w:rFonts w:cs="Times New Roman"/>
                          <w:sz w:val="32"/>
                          <w:szCs w:val="32"/>
                        </w:rPr>
                      </w:pPr>
                      <w:r>
                        <w:rPr>
                          <w:sz w:val="32"/>
                          <w:szCs w:val="32"/>
                        </w:rPr>
                        <w:t>Vital Lens</w:t>
                      </w:r>
                    </w:p>
                    <w:p w:rsidR="00353C85" w:rsidRPr="003C54D0" w:rsidRDefault="00353C85" w:rsidP="00AA1115">
                      <w:pPr>
                        <w:pStyle w:val="NoSpacing"/>
                        <w:jc w:val="center"/>
                        <w:rPr>
                          <w:rFonts w:cs="Times New Roman"/>
                        </w:rPr>
                      </w:pPr>
                    </w:p>
                    <w:p w:rsidR="00353C85" w:rsidRPr="005D6663" w:rsidRDefault="00353C85" w:rsidP="00AA1115">
                      <w:pPr>
                        <w:pStyle w:val="NoSpacing"/>
                        <w:jc w:val="center"/>
                        <w:rPr>
                          <w:rFonts w:cs="Times New Roman"/>
                          <w:sz w:val="36"/>
                          <w:szCs w:val="36"/>
                        </w:rPr>
                      </w:pPr>
                    </w:p>
                    <w:p w:rsidR="00353C85" w:rsidRPr="003641D7" w:rsidRDefault="00353C85" w:rsidP="00AA1115">
                      <w:pPr>
                        <w:rPr>
                          <w:rFonts w:cs="Times New Roman"/>
                        </w:rPr>
                      </w:pPr>
                    </w:p>
                  </w:txbxContent>
                </v:textbox>
              </v:shape>
              <v:shape id="_x0000_s1410" type="#_x0000_t202" style="position:absolute;left:1058;top:4860;width:1932;height:209">
                <v:textbox style="mso-next-textbox:#_x0000_s1410"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AA1115">
                      <w:pPr>
                        <w:rPr>
                          <w:rFonts w:cs="Times New Roman"/>
                        </w:rPr>
                      </w:pPr>
                    </w:p>
                  </w:txbxContent>
                </v:textbox>
              </v:shape>
            </v:group>
            <v:shape id="_x0000_s1411" type="#_x0000_t202" style="position:absolute;left:2901;top:14856;width:810;height:300" filled="f" fillcolor="#c6c224" stroked="f">
              <v:textbox style="mso-next-textbox:#_x0000_s1411" inset="0,0,0,0">
                <w:txbxContent>
                  <w:p w:rsidR="00353C85" w:rsidRPr="0055737C" w:rsidRDefault="00353C85" w:rsidP="0055737C">
                    <w:pPr>
                      <w:rPr>
                        <w:rFonts w:cs="Times New Roman"/>
                      </w:rPr>
                    </w:pPr>
                  </w:p>
                </w:txbxContent>
              </v:textbox>
            </v:shape>
          </v:group>
        </w:pict>
      </w:r>
      <w:r>
        <w:rPr>
          <w:noProof/>
        </w:rPr>
        <w:pict>
          <v:group id="_x0000_s1412" style="position:absolute;margin-left:314.1pt;margin-top:-34.95pt;width:179.25pt;height:247.15pt;z-index:251609088" coordorigin="260,10396" coordsize="3585,4943">
            <v:group id="_x0000_s1413" style="position:absolute;left:260;top:10396;width:3585;height:4943" coordorigin="260,222" coordsize="3585,4943">
              <v:rect id="_x0000_s1414" style="position:absolute;left:260;top:222;width:3585;height:4943" fillcolor="#c90"/>
              <v:shape id="_x0000_s1415" type="#_x0000_t202" style="position:absolute;left:386;top:1265;width:3355;height:3717">
                <v:textbox style="mso-next-textbox:#_x0000_s1415" inset="0,0,0,0">
                  <w:txbxContent>
                    <w:p w:rsidR="00353C85" w:rsidRDefault="00353C85" w:rsidP="00D866ED">
                      <w:pPr>
                        <w:pStyle w:val="NoSpacing"/>
                      </w:pPr>
                      <w:r>
                        <w:t>When this Champion uses an ability, Heal this Champion for 2</w:t>
                      </w: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rPr>
                          <w:rFonts w:cs="Times New Roman"/>
                        </w:rPr>
                      </w:pPr>
                    </w:p>
                    <w:p w:rsidR="00353C85" w:rsidRDefault="00353C85" w:rsidP="009A532D">
                      <w:pPr>
                        <w:pStyle w:val="NoSpacing"/>
                      </w:pPr>
                      <w:r w:rsidRPr="00471576">
                        <w:rPr>
                          <w:b/>
                          <w:bCs/>
                        </w:rPr>
                        <w:t>Set Bonus</w:t>
                      </w:r>
                      <w:r w:rsidRPr="00471576">
                        <w:t>:</w:t>
                      </w:r>
                      <w:r>
                        <w:t xml:space="preserve"> </w:t>
                      </w:r>
                    </w:p>
                    <w:p w:rsidR="00353C85" w:rsidRPr="00B66117" w:rsidRDefault="00353C85" w:rsidP="009A532D">
                      <w:pPr>
                        <w:pStyle w:val="NoSpacing"/>
                        <w:rPr>
                          <w:rFonts w:cs="Times New Roman"/>
                        </w:rPr>
                      </w:pPr>
                      <w:r>
                        <w:t>You may take a second turn after this turn.  This applies once per turn.</w:t>
                      </w:r>
                    </w:p>
                    <w:p w:rsidR="00353C85" w:rsidRPr="00621E84" w:rsidRDefault="00353C85" w:rsidP="009A532D">
                      <w:pPr>
                        <w:rPr>
                          <w:rFonts w:cs="Times New Roman"/>
                        </w:rPr>
                      </w:pPr>
                    </w:p>
                    <w:p w:rsidR="00353C85" w:rsidRPr="00AA1115" w:rsidRDefault="00353C85" w:rsidP="009A532D">
                      <w:pPr>
                        <w:rPr>
                          <w:rFonts w:cs="Times New Roman"/>
                        </w:rPr>
                      </w:pPr>
                    </w:p>
                    <w:p w:rsidR="00353C85" w:rsidRPr="009A532D" w:rsidRDefault="00353C85" w:rsidP="009A532D">
                      <w:pPr>
                        <w:rPr>
                          <w:rFonts w:cs="Times New Roman"/>
                        </w:rPr>
                      </w:pPr>
                    </w:p>
                  </w:txbxContent>
                </v:textbox>
              </v:shape>
              <v:shape id="_x0000_s1416" type="#_x0000_t202" style="position:absolute;left:386;top:330;width:3355;height:863">
                <v:textbox style="mso-next-textbox:#_x0000_s1416"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17" type="#_x0000_t202" style="position:absolute;left:456;top:483;width:3193;height:566">
                <v:fill opacity="0"/>
                <v:textbox style="mso-next-textbox:#_x0000_s1417" inset="0,0,0,0">
                  <w:txbxContent>
                    <w:p w:rsidR="00353C85" w:rsidRPr="001C58BF" w:rsidRDefault="00353C85" w:rsidP="00403B41">
                      <w:pPr>
                        <w:pStyle w:val="NoSpacing"/>
                        <w:jc w:val="center"/>
                        <w:rPr>
                          <w:rFonts w:cs="Times New Roman"/>
                          <w:sz w:val="16"/>
                          <w:szCs w:val="16"/>
                        </w:rPr>
                      </w:pPr>
                      <w:r>
                        <w:rPr>
                          <w:sz w:val="16"/>
                          <w:szCs w:val="16"/>
                        </w:rPr>
                        <w:t>Absolution Rob</w:t>
                      </w:r>
                    </w:p>
                    <w:p w:rsidR="00353C85" w:rsidRPr="00B65582" w:rsidRDefault="00353C85" w:rsidP="00403B41">
                      <w:pPr>
                        <w:pStyle w:val="NoSpacing"/>
                        <w:jc w:val="center"/>
                        <w:rPr>
                          <w:rFonts w:cs="Times New Roman"/>
                          <w:sz w:val="32"/>
                          <w:szCs w:val="32"/>
                        </w:rPr>
                      </w:pPr>
                      <w:r>
                        <w:rPr>
                          <w:sz w:val="32"/>
                          <w:szCs w:val="32"/>
                        </w:rPr>
                        <w:t>Blessing of Life</w:t>
                      </w:r>
                    </w:p>
                    <w:p w:rsidR="00353C85" w:rsidRPr="003C54D0" w:rsidRDefault="00353C85" w:rsidP="00403B41">
                      <w:pPr>
                        <w:pStyle w:val="NoSpacing"/>
                        <w:jc w:val="center"/>
                        <w:rPr>
                          <w:rFonts w:cs="Times New Roman"/>
                        </w:rPr>
                      </w:pPr>
                    </w:p>
                    <w:p w:rsidR="00353C85" w:rsidRPr="005D6663" w:rsidRDefault="00353C85" w:rsidP="00403B41">
                      <w:pPr>
                        <w:pStyle w:val="NoSpacing"/>
                        <w:jc w:val="center"/>
                        <w:rPr>
                          <w:rFonts w:cs="Times New Roman"/>
                          <w:sz w:val="36"/>
                          <w:szCs w:val="36"/>
                        </w:rPr>
                      </w:pPr>
                    </w:p>
                    <w:p w:rsidR="00353C85" w:rsidRPr="003641D7" w:rsidRDefault="00353C85" w:rsidP="00403B41">
                      <w:pPr>
                        <w:rPr>
                          <w:rFonts w:cs="Times New Roman"/>
                        </w:rPr>
                      </w:pPr>
                    </w:p>
                    <w:p w:rsidR="00353C85" w:rsidRPr="00403B41" w:rsidRDefault="00353C85" w:rsidP="00403B41">
                      <w:pPr>
                        <w:rPr>
                          <w:rFonts w:cs="Times New Roman"/>
                        </w:rPr>
                      </w:pPr>
                    </w:p>
                  </w:txbxContent>
                </v:textbox>
              </v:shape>
              <v:shape id="_x0000_s1418" type="#_x0000_t202" style="position:absolute;left:1058;top:4860;width:1932;height:209">
                <v:textbox style="mso-next-textbox:#_x0000_s1418"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AA1115">
                      <w:pPr>
                        <w:rPr>
                          <w:rFonts w:cs="Times New Roman"/>
                        </w:rPr>
                      </w:pPr>
                    </w:p>
                  </w:txbxContent>
                </v:textbox>
              </v:shape>
            </v:group>
            <v:shape id="_x0000_s1419" type="#_x0000_t202" style="position:absolute;left:2901;top:14856;width:810;height:300" filled="f" fillcolor="#c6c224" stroked="f">
              <v:textbox style="mso-next-textbox:#_x0000_s1419" inset="0,0,0,0">
                <w:txbxContent>
                  <w:p w:rsidR="00353C85" w:rsidRPr="0055737C" w:rsidRDefault="00353C85" w:rsidP="0055737C">
                    <w:pPr>
                      <w:rPr>
                        <w:rFonts w:cs="Times New Roman"/>
                      </w:rPr>
                    </w:pPr>
                  </w:p>
                </w:txbxContent>
              </v:textbox>
            </v:shape>
          </v:group>
        </w:pict>
      </w:r>
      <w:r>
        <w:rPr>
          <w:noProof/>
        </w:rPr>
        <w:pict>
          <v:shape id="_x0000_s1420" type="#_x0000_t202" style="position:absolute;margin-left:495.75pt;margin-top:-42.75pt;width:39.75pt;height:116.9pt;z-index:251597824;mso-wrap-edited:f" filled="f" stroked="f">
            <v:fill o:detectmouseclick="t"/>
            <v:textbox style="layout-flow:vertical;mso-layout-flow-alt:bottom-to-top;mso-next-textbox:#_x0000_s1420" inset="0,0,0,0">
              <w:txbxContent>
                <w:p w:rsidR="00353C85" w:rsidRPr="00322361" w:rsidRDefault="00353C85" w:rsidP="00B66117">
                  <w:pPr>
                    <w:rPr>
                      <w:rFonts w:cs="Times New Roman"/>
                      <w:sz w:val="72"/>
                      <w:szCs w:val="72"/>
                    </w:rPr>
                  </w:pPr>
                  <w:r>
                    <w:rPr>
                      <w:sz w:val="72"/>
                      <w:szCs w:val="72"/>
                    </w:rPr>
                    <w:t>1</w:t>
                  </w:r>
                </w:p>
              </w:txbxContent>
            </v:textbox>
          </v:shape>
        </w:pict>
      </w:r>
    </w:p>
    <w:p w:rsidR="00353C85" w:rsidRDefault="00353C85">
      <w:pPr>
        <w:rPr>
          <w:rFonts w:cs="Times New Roman"/>
          <w:noProof/>
        </w:rPr>
      </w:pPr>
      <w:r>
        <w:rPr>
          <w:noProof/>
        </w:rPr>
        <w:pict>
          <v:group id="_x0000_s1421" style="position:absolute;margin-left:314.1pt;margin-top:194.35pt;width:179.25pt;height:247.15pt;z-index:251599872" coordorigin="260,10396" coordsize="3585,4943">
            <v:group id="_x0000_s1422" style="position:absolute;left:260;top:10396;width:3585;height:4943" coordorigin="260,222" coordsize="3585,4943">
              <v:rect id="_x0000_s1423" style="position:absolute;left:260;top:222;width:3585;height:4943" fillcolor="#c90"/>
              <v:shape id="_x0000_s1424" type="#_x0000_t202" style="position:absolute;left:386;top:1265;width:3355;height:3717">
                <v:textbox style="mso-next-textbox:#_x0000_s1424" inset="0,0,0,0">
                  <w:txbxContent>
                    <w:p w:rsidR="00353C85" w:rsidRDefault="00353C85" w:rsidP="00FC0B73">
                      <w:pPr>
                        <w:pStyle w:val="NoSpacing"/>
                      </w:pPr>
                      <w:r>
                        <w:t>While this is attached, this Champions Crystal cost is reduced by 2.</w:t>
                      </w:r>
                    </w:p>
                    <w:p w:rsidR="00353C85" w:rsidRDefault="00353C85" w:rsidP="00FC0B73">
                      <w:pPr>
                        <w:pStyle w:val="NoSpacing"/>
                      </w:pPr>
                    </w:p>
                    <w:p w:rsidR="00353C85" w:rsidRDefault="00353C85" w:rsidP="00FC0B73">
                      <w:pPr>
                        <w:pStyle w:val="NoSpacing"/>
                      </w:pPr>
                    </w:p>
                    <w:p w:rsidR="00353C85" w:rsidRDefault="00353C85" w:rsidP="00FC0B73">
                      <w:pPr>
                        <w:pStyle w:val="NoSpacing"/>
                      </w:pPr>
                    </w:p>
                    <w:p w:rsidR="00353C85" w:rsidRDefault="00353C85" w:rsidP="00FC0B73">
                      <w:pPr>
                        <w:pStyle w:val="NoSpacing"/>
                      </w:pPr>
                    </w:p>
                    <w:p w:rsidR="00353C85" w:rsidRDefault="00353C85" w:rsidP="00FC0B73">
                      <w:pPr>
                        <w:pStyle w:val="NoSpacing"/>
                      </w:pPr>
                    </w:p>
                    <w:p w:rsidR="00353C85" w:rsidRDefault="00353C85" w:rsidP="00FC0B73">
                      <w:pPr>
                        <w:pStyle w:val="NoSpacing"/>
                      </w:pPr>
                    </w:p>
                    <w:p w:rsidR="00353C85" w:rsidRPr="00471576" w:rsidRDefault="00353C85" w:rsidP="00FC0B73">
                      <w:pPr>
                        <w:pStyle w:val="NoSpacing"/>
                        <w:rPr>
                          <w:rFonts w:cs="Times New Roman"/>
                        </w:rPr>
                      </w:pPr>
                    </w:p>
                    <w:p w:rsidR="00353C85" w:rsidRPr="00471576" w:rsidRDefault="00353C85" w:rsidP="00FC0B73">
                      <w:pPr>
                        <w:pStyle w:val="NoSpacing"/>
                      </w:pPr>
                      <w:r w:rsidRPr="00471576">
                        <w:rPr>
                          <w:b/>
                          <w:bCs/>
                        </w:rPr>
                        <w:t>Set Bonus</w:t>
                      </w:r>
                      <w:r w:rsidRPr="00471576">
                        <w:t>:</w:t>
                      </w:r>
                    </w:p>
                    <w:p w:rsidR="00353C85" w:rsidRPr="00B66117" w:rsidRDefault="00353C85" w:rsidP="00FC0B73">
                      <w:pPr>
                        <w:pStyle w:val="NoSpacing"/>
                        <w:rPr>
                          <w:rFonts w:cs="Times New Roman"/>
                        </w:rPr>
                      </w:pPr>
                      <w:r>
                        <w:t>This Champion no longer needs to pay Crystal Costs</w:t>
                      </w:r>
                    </w:p>
                    <w:p w:rsidR="00353C85" w:rsidRPr="00B66117" w:rsidRDefault="00353C85" w:rsidP="00B65582">
                      <w:pPr>
                        <w:rPr>
                          <w:rFonts w:cs="Times New Roman"/>
                        </w:rPr>
                      </w:pPr>
                    </w:p>
                  </w:txbxContent>
                </v:textbox>
              </v:shape>
              <v:shape id="_x0000_s1425" type="#_x0000_t202" style="position:absolute;left:386;top:330;width:3355;height:863">
                <v:textbox style="mso-next-textbox:#_x0000_s1425"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26" type="#_x0000_t202" style="position:absolute;left:456;top:483;width:3193;height:566">
                <v:fill opacity="0"/>
                <v:textbox style="mso-next-textbox:#_x0000_s1426" inset="0,0,0,0">
                  <w:txbxContent>
                    <w:p w:rsidR="00353C85" w:rsidRPr="001C58BF" w:rsidRDefault="00353C85" w:rsidP="00923B1D">
                      <w:pPr>
                        <w:pStyle w:val="NoSpacing"/>
                        <w:jc w:val="center"/>
                        <w:rPr>
                          <w:rFonts w:cs="Times New Roman"/>
                          <w:sz w:val="16"/>
                          <w:szCs w:val="16"/>
                        </w:rPr>
                      </w:pPr>
                      <w:r>
                        <w:rPr>
                          <w:sz w:val="16"/>
                          <w:szCs w:val="16"/>
                        </w:rPr>
                        <w:t>Nova Ensemble</w:t>
                      </w:r>
                    </w:p>
                    <w:p w:rsidR="00353C85" w:rsidRPr="00B65582" w:rsidRDefault="00353C85" w:rsidP="00B65582">
                      <w:pPr>
                        <w:pStyle w:val="NoSpacing"/>
                        <w:jc w:val="center"/>
                        <w:rPr>
                          <w:rFonts w:cs="Times New Roman"/>
                          <w:sz w:val="32"/>
                          <w:szCs w:val="32"/>
                        </w:rPr>
                      </w:pPr>
                      <w:r>
                        <w:rPr>
                          <w:sz w:val="32"/>
                          <w:szCs w:val="32"/>
                        </w:rPr>
                        <w:t>Enchanted Necklace</w:t>
                      </w:r>
                    </w:p>
                    <w:p w:rsidR="00353C85" w:rsidRPr="003C54D0" w:rsidRDefault="00353C85" w:rsidP="00B65582">
                      <w:pPr>
                        <w:pStyle w:val="NoSpacing"/>
                        <w:jc w:val="center"/>
                        <w:rPr>
                          <w:rFonts w:cs="Times New Roman"/>
                        </w:rPr>
                      </w:pPr>
                    </w:p>
                    <w:p w:rsidR="00353C85" w:rsidRPr="005D6663" w:rsidRDefault="00353C85" w:rsidP="00B65582">
                      <w:pPr>
                        <w:pStyle w:val="NoSpacing"/>
                        <w:jc w:val="center"/>
                        <w:rPr>
                          <w:rFonts w:cs="Times New Roman"/>
                          <w:sz w:val="36"/>
                          <w:szCs w:val="36"/>
                        </w:rPr>
                      </w:pPr>
                    </w:p>
                    <w:p w:rsidR="00353C85" w:rsidRPr="003641D7" w:rsidRDefault="00353C85" w:rsidP="00B65582">
                      <w:pPr>
                        <w:rPr>
                          <w:rFonts w:cs="Times New Roman"/>
                        </w:rPr>
                      </w:pPr>
                    </w:p>
                  </w:txbxContent>
                </v:textbox>
              </v:shape>
              <v:shape id="_x0000_s1427" type="#_x0000_t202" style="position:absolute;left:1058;top:4860;width:1932;height:209">
                <v:textbox style="mso-next-textbox:#_x0000_s1427"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28" type="#_x0000_t202" style="position:absolute;left:2901;top:14856;width:810;height:300" filled="f" fillcolor="#c6c224" stroked="f">
              <v:textbox style="mso-next-textbox:#_x0000_s1428" inset="0,0,0,0">
                <w:txbxContent>
                  <w:p w:rsidR="00353C85" w:rsidRPr="0055737C" w:rsidRDefault="00353C85" w:rsidP="0055737C">
                    <w:pPr>
                      <w:rPr>
                        <w:rFonts w:cs="Times New Roman"/>
                      </w:rPr>
                    </w:pPr>
                  </w:p>
                </w:txbxContent>
              </v:textbox>
            </v:shape>
          </v:group>
        </w:pict>
      </w:r>
      <w:r>
        <w:rPr>
          <w:noProof/>
        </w:rPr>
        <w:pict>
          <v:group id="_x0000_s1429" style="position:absolute;margin-left:128.05pt;margin-top:194.35pt;width:179.25pt;height:247.15pt;z-index:251598848" coordorigin="260,10396" coordsize="3585,4943">
            <v:group id="_x0000_s1430" style="position:absolute;left:260;top:10396;width:3585;height:4943" coordorigin="260,222" coordsize="3585,4943">
              <v:rect id="_x0000_s1431" style="position:absolute;left:260;top:222;width:3585;height:4943" fillcolor="#c90"/>
              <v:shape id="_x0000_s1432" type="#_x0000_t202" style="position:absolute;left:386;top:1265;width:3355;height:3717">
                <v:textbox style="mso-next-textbox:#_x0000_s1432" inset="0,0,0,0">
                  <w:txbxContent>
                    <w:p w:rsidR="00353C85" w:rsidRDefault="00353C85" w:rsidP="00621E84">
                      <w:pPr>
                        <w:pStyle w:val="NoSpacing"/>
                      </w:pPr>
                      <w:r>
                        <w:t>When attacking, this Champion deals +2 damage.</w:t>
                      </w:r>
                    </w:p>
                    <w:p w:rsidR="00353C85" w:rsidRDefault="00353C85" w:rsidP="00621E84">
                      <w:pPr>
                        <w:pStyle w:val="NoSpacing"/>
                      </w:pPr>
                      <w:r>
                        <w:t>The Champions adjacent to this Champion deal +1 damage when attacking.</w:t>
                      </w:r>
                    </w:p>
                    <w:p w:rsidR="00353C85" w:rsidRDefault="00353C85" w:rsidP="00621E84">
                      <w:pPr>
                        <w:pStyle w:val="NoSpacing"/>
                      </w:pPr>
                    </w:p>
                    <w:p w:rsidR="00353C85" w:rsidRDefault="00353C85" w:rsidP="00621E84">
                      <w:pPr>
                        <w:pStyle w:val="NoSpacing"/>
                      </w:pPr>
                    </w:p>
                    <w:p w:rsidR="00353C85" w:rsidRDefault="00353C85" w:rsidP="00621E84">
                      <w:pPr>
                        <w:pStyle w:val="NoSpacing"/>
                      </w:pPr>
                    </w:p>
                    <w:p w:rsidR="00353C85" w:rsidRDefault="00353C85" w:rsidP="00621E84">
                      <w:pPr>
                        <w:pStyle w:val="NoSpacing"/>
                      </w:pPr>
                    </w:p>
                    <w:p w:rsidR="00353C85" w:rsidRPr="00471576" w:rsidRDefault="00353C85" w:rsidP="00621E84">
                      <w:pPr>
                        <w:pStyle w:val="NoSpacing"/>
                        <w:rPr>
                          <w:rFonts w:cs="Times New Roman"/>
                        </w:rPr>
                      </w:pPr>
                    </w:p>
                    <w:p w:rsidR="00353C85" w:rsidRPr="00471576" w:rsidRDefault="00353C85" w:rsidP="00621E84">
                      <w:pPr>
                        <w:pStyle w:val="NoSpacing"/>
                      </w:pPr>
                      <w:r w:rsidRPr="00471576">
                        <w:rPr>
                          <w:b/>
                          <w:bCs/>
                        </w:rPr>
                        <w:t>Set Bonus</w:t>
                      </w:r>
                      <w:r w:rsidRPr="00471576">
                        <w:t>:</w:t>
                      </w:r>
                    </w:p>
                    <w:p w:rsidR="00353C85" w:rsidRPr="00B66117" w:rsidRDefault="00353C85" w:rsidP="00621E84">
                      <w:pPr>
                        <w:pStyle w:val="NoSpacing"/>
                        <w:rPr>
                          <w:rFonts w:cs="Times New Roman"/>
                        </w:rPr>
                      </w:pPr>
                      <w:r>
                        <w:t>This Champion no longer needs to pay Crystal Costs</w:t>
                      </w:r>
                    </w:p>
                    <w:p w:rsidR="00353C85" w:rsidRPr="00621E84" w:rsidRDefault="00353C85" w:rsidP="00621E84">
                      <w:pPr>
                        <w:rPr>
                          <w:rFonts w:cs="Times New Roman"/>
                        </w:rPr>
                      </w:pPr>
                    </w:p>
                  </w:txbxContent>
                </v:textbox>
              </v:shape>
              <v:shape id="_x0000_s1433" type="#_x0000_t202" style="position:absolute;left:386;top:330;width:3355;height:863">
                <v:textbox style="mso-next-textbox:#_x0000_s1433"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34" type="#_x0000_t202" style="position:absolute;left:456;top:483;width:3193;height:566">
                <v:fill opacity="0"/>
                <v:textbox style="mso-next-textbox:#_x0000_s1434" inset="0,0,0,0">
                  <w:txbxContent>
                    <w:p w:rsidR="00353C85" w:rsidRPr="001C58BF" w:rsidRDefault="00353C85" w:rsidP="00923B1D">
                      <w:pPr>
                        <w:pStyle w:val="NoSpacing"/>
                        <w:jc w:val="center"/>
                        <w:rPr>
                          <w:rFonts w:cs="Times New Roman"/>
                          <w:sz w:val="16"/>
                          <w:szCs w:val="16"/>
                        </w:rPr>
                      </w:pPr>
                      <w:r>
                        <w:rPr>
                          <w:sz w:val="16"/>
                          <w:szCs w:val="16"/>
                        </w:rPr>
                        <w:t>Nova Ensemble</w:t>
                      </w:r>
                    </w:p>
                    <w:p w:rsidR="00353C85" w:rsidRPr="00B65582" w:rsidRDefault="00353C85" w:rsidP="00B65582">
                      <w:pPr>
                        <w:pStyle w:val="NoSpacing"/>
                        <w:jc w:val="center"/>
                        <w:rPr>
                          <w:rFonts w:cs="Times New Roman"/>
                          <w:sz w:val="32"/>
                          <w:szCs w:val="32"/>
                        </w:rPr>
                      </w:pPr>
                      <w:r>
                        <w:rPr>
                          <w:sz w:val="32"/>
                          <w:szCs w:val="32"/>
                        </w:rPr>
                        <w:t>Arcane Ash</w:t>
                      </w:r>
                    </w:p>
                    <w:p w:rsidR="00353C85" w:rsidRPr="003C54D0" w:rsidRDefault="00353C85" w:rsidP="00B65582">
                      <w:pPr>
                        <w:pStyle w:val="NoSpacing"/>
                        <w:jc w:val="center"/>
                        <w:rPr>
                          <w:rFonts w:cs="Times New Roman"/>
                        </w:rPr>
                      </w:pPr>
                    </w:p>
                    <w:p w:rsidR="00353C85" w:rsidRPr="005D6663" w:rsidRDefault="00353C85" w:rsidP="00B65582">
                      <w:pPr>
                        <w:pStyle w:val="NoSpacing"/>
                        <w:jc w:val="center"/>
                        <w:rPr>
                          <w:rFonts w:cs="Times New Roman"/>
                          <w:sz w:val="36"/>
                          <w:szCs w:val="36"/>
                        </w:rPr>
                      </w:pPr>
                    </w:p>
                    <w:p w:rsidR="00353C85" w:rsidRPr="003641D7" w:rsidRDefault="00353C85" w:rsidP="00B65582">
                      <w:pPr>
                        <w:rPr>
                          <w:rFonts w:cs="Times New Roman"/>
                        </w:rPr>
                      </w:pPr>
                    </w:p>
                  </w:txbxContent>
                </v:textbox>
              </v:shape>
              <v:shape id="_x0000_s1435" type="#_x0000_t202" style="position:absolute;left:1058;top:4860;width:1932;height:209">
                <v:textbox style="mso-next-textbox:#_x0000_s1435"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36" type="#_x0000_t202" style="position:absolute;left:2901;top:14856;width:810;height:300" filled="f" fillcolor="#c6c224" stroked="f">
              <v:textbox style="mso-next-textbox:#_x0000_s1436" inset="0,0,0,0">
                <w:txbxContent>
                  <w:p w:rsidR="00353C85" w:rsidRPr="0055737C" w:rsidRDefault="00353C85" w:rsidP="0055737C">
                    <w:pPr>
                      <w:rPr>
                        <w:rFonts w:cs="Times New Roman"/>
                      </w:rPr>
                    </w:pPr>
                  </w:p>
                </w:txbxContent>
              </v:textbox>
            </v:shape>
          </v:group>
        </w:pict>
      </w:r>
      <w:r>
        <w:rPr>
          <w:noProof/>
        </w:rPr>
        <w:pict>
          <v:group id="_x0000_s1437" style="position:absolute;margin-left:-55.05pt;margin-top:194.35pt;width:179.25pt;height:247.15pt;z-index:251585536" coordorigin="260,10396" coordsize="3585,4943">
            <v:group id="_x0000_s1438" style="position:absolute;left:260;top:10396;width:3585;height:4943" coordorigin="260,222" coordsize="3585,4943" o:regroupid="25">
              <v:rect id="_x0000_s1439" style="position:absolute;left:260;top:222;width:3585;height:4943" fillcolor="#c90"/>
              <v:shape id="_x0000_s1440" type="#_x0000_t202" style="position:absolute;left:386;top:1265;width:3355;height:3717">
                <v:textbox style="mso-next-textbox:#_x0000_s1440" inset="0,0,0,0">
                  <w:txbxContent>
                    <w:p w:rsidR="00353C85" w:rsidRPr="00CC1B8F" w:rsidRDefault="00353C85" w:rsidP="007B654B">
                      <w:pPr>
                        <w:pStyle w:val="NoSpacing"/>
                        <w:rPr>
                          <w:rFonts w:cs="Times New Roman"/>
                        </w:rPr>
                      </w:pPr>
                      <w:r>
                        <w:t>If this Champion is attacked</w:t>
                      </w:r>
                      <w:r w:rsidRPr="007B654B">
                        <w:t>, you may Discard Crystals. For each Crystal Discarded, reduce damage taken by 1.</w:t>
                      </w:r>
                    </w:p>
                    <w:p w:rsidR="00353C85" w:rsidRDefault="00353C85" w:rsidP="00471576">
                      <w:pPr>
                        <w:pStyle w:val="NoSpacing"/>
                        <w:rPr>
                          <w:rFonts w:cs="Times New Roman"/>
                        </w:rPr>
                      </w:pPr>
                    </w:p>
                    <w:p w:rsidR="00353C85" w:rsidRDefault="00353C85" w:rsidP="00471576">
                      <w:pPr>
                        <w:pStyle w:val="NoSpacing"/>
                        <w:rPr>
                          <w:rFonts w:cs="Times New Roman"/>
                        </w:rPr>
                      </w:pPr>
                    </w:p>
                    <w:p w:rsidR="00353C85" w:rsidRDefault="00353C85" w:rsidP="00471576">
                      <w:pPr>
                        <w:pStyle w:val="NoSpacing"/>
                        <w:rPr>
                          <w:rFonts w:cs="Times New Roman"/>
                        </w:rPr>
                      </w:pPr>
                    </w:p>
                    <w:p w:rsidR="00353C85" w:rsidRDefault="00353C85" w:rsidP="00471576">
                      <w:pPr>
                        <w:pStyle w:val="NoSpacing"/>
                        <w:rPr>
                          <w:rFonts w:cs="Times New Roman"/>
                        </w:rPr>
                      </w:pPr>
                    </w:p>
                    <w:p w:rsidR="00353C85" w:rsidRDefault="00353C85" w:rsidP="00471576">
                      <w:pPr>
                        <w:pStyle w:val="NoSpacing"/>
                        <w:rPr>
                          <w:rFonts w:cs="Times New Roman"/>
                        </w:rPr>
                      </w:pPr>
                    </w:p>
                    <w:p w:rsidR="00353C85" w:rsidRDefault="00353C85" w:rsidP="00471576">
                      <w:pPr>
                        <w:pStyle w:val="NoSpacing"/>
                        <w:rPr>
                          <w:rFonts w:cs="Times New Roman"/>
                        </w:rPr>
                      </w:pPr>
                    </w:p>
                    <w:p w:rsidR="00353C85" w:rsidRPr="00471576" w:rsidRDefault="00353C85" w:rsidP="00471576">
                      <w:pPr>
                        <w:pStyle w:val="NoSpacing"/>
                      </w:pPr>
                      <w:r w:rsidRPr="00471576">
                        <w:rPr>
                          <w:b/>
                          <w:bCs/>
                        </w:rPr>
                        <w:t>Set Bonus</w:t>
                      </w:r>
                      <w:r w:rsidRPr="00471576">
                        <w:t>:</w:t>
                      </w:r>
                    </w:p>
                    <w:p w:rsidR="00353C85" w:rsidRPr="00B66117" w:rsidRDefault="00353C85" w:rsidP="00471576">
                      <w:pPr>
                        <w:pStyle w:val="NoSpacing"/>
                        <w:rPr>
                          <w:rFonts w:cs="Times New Roman"/>
                        </w:rPr>
                      </w:pPr>
                      <w:r>
                        <w:t>This Champion no longer needs to pay Crystal Costs</w:t>
                      </w:r>
                    </w:p>
                  </w:txbxContent>
                </v:textbox>
              </v:shape>
              <v:shape id="_x0000_s1441" type="#_x0000_t202" style="position:absolute;left:386;top:330;width:3355;height:863">
                <v:textbox style="mso-next-textbox:#_x0000_s1441"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42" type="#_x0000_t202" style="position:absolute;left:456;top:483;width:3193;height:566">
                <v:fill opacity="0"/>
                <v:textbox style="mso-next-textbox:#_x0000_s1442" inset="0,0,0,0">
                  <w:txbxContent>
                    <w:p w:rsidR="00353C85" w:rsidRPr="001C58BF" w:rsidRDefault="00353C85" w:rsidP="003641D7">
                      <w:pPr>
                        <w:pStyle w:val="NoSpacing"/>
                        <w:jc w:val="center"/>
                        <w:rPr>
                          <w:rFonts w:cs="Times New Roman"/>
                          <w:sz w:val="16"/>
                          <w:szCs w:val="16"/>
                        </w:rPr>
                      </w:pPr>
                      <w:r>
                        <w:rPr>
                          <w:sz w:val="16"/>
                          <w:szCs w:val="16"/>
                        </w:rPr>
                        <w:t>Nova Ensemble</w:t>
                      </w:r>
                    </w:p>
                    <w:p w:rsidR="00353C85" w:rsidRPr="00B65582" w:rsidRDefault="00353C85" w:rsidP="003641D7">
                      <w:pPr>
                        <w:pStyle w:val="NoSpacing"/>
                        <w:jc w:val="center"/>
                        <w:rPr>
                          <w:sz w:val="32"/>
                          <w:szCs w:val="32"/>
                        </w:rPr>
                      </w:pPr>
                      <w:r w:rsidRPr="00B65582">
                        <w:rPr>
                          <w:sz w:val="32"/>
                          <w:szCs w:val="32"/>
                        </w:rPr>
                        <w:t>Mana Garbs</w:t>
                      </w:r>
                    </w:p>
                    <w:p w:rsidR="00353C85" w:rsidRPr="003C54D0" w:rsidRDefault="00353C85" w:rsidP="003641D7">
                      <w:pPr>
                        <w:pStyle w:val="NoSpacing"/>
                        <w:jc w:val="center"/>
                        <w:rPr>
                          <w:rFonts w:cs="Times New Roman"/>
                        </w:rPr>
                      </w:pPr>
                    </w:p>
                    <w:p w:rsidR="00353C85" w:rsidRPr="005D6663" w:rsidRDefault="00353C85" w:rsidP="003641D7">
                      <w:pPr>
                        <w:pStyle w:val="NoSpacing"/>
                        <w:jc w:val="center"/>
                        <w:rPr>
                          <w:rFonts w:cs="Times New Roman"/>
                          <w:sz w:val="36"/>
                          <w:szCs w:val="36"/>
                        </w:rPr>
                      </w:pPr>
                    </w:p>
                    <w:p w:rsidR="00353C85" w:rsidRPr="003641D7" w:rsidRDefault="00353C85" w:rsidP="003641D7">
                      <w:pPr>
                        <w:rPr>
                          <w:rFonts w:cs="Times New Roman"/>
                        </w:rPr>
                      </w:pPr>
                    </w:p>
                  </w:txbxContent>
                </v:textbox>
              </v:shape>
              <v:shape id="_x0000_s1443" type="#_x0000_t202" style="position:absolute;left:1058;top:4860;width:1932;height:209">
                <v:textbox style="mso-next-textbox:#_x0000_s1443"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44" type="#_x0000_t202" style="position:absolute;left:2901;top:14856;width:810;height:300" o:regroupid="25" filled="f" fillcolor="#c6c224" stroked="f">
              <v:textbox style="mso-next-textbox:#_x0000_s1444" inset="0,0,0,0">
                <w:txbxContent>
                  <w:p w:rsidR="00353C85" w:rsidRPr="0055737C" w:rsidRDefault="00353C85" w:rsidP="0055737C">
                    <w:pPr>
                      <w:rPr>
                        <w:rFonts w:cs="Times New Roman"/>
                      </w:rPr>
                    </w:pPr>
                  </w:p>
                </w:txbxContent>
              </v:textbox>
            </v:shape>
          </v:group>
        </w:pict>
      </w:r>
      <w:r>
        <w:rPr>
          <w:rFonts w:cs="Times New Roman"/>
          <w:noProof/>
        </w:rPr>
        <w:br w:type="page"/>
      </w:r>
    </w:p>
    <w:p w:rsidR="00353C85" w:rsidRDefault="00353C85">
      <w:pPr>
        <w:rPr>
          <w:rFonts w:cs="Times New Roman"/>
          <w:noProof/>
        </w:rPr>
      </w:pPr>
      <w:r>
        <w:rPr>
          <w:noProof/>
        </w:rPr>
        <w:pict>
          <v:group id="_x0000_s1445" style="position:absolute;margin-left:-53.1pt;margin-top:-36.65pt;width:179.25pt;height:247.15pt;z-index:251602944" coordorigin="260,10396" coordsize="3585,4943">
            <v:group id="_x0000_s1446" style="position:absolute;left:260;top:10396;width:3585;height:4943" coordorigin="260,222" coordsize="3585,4943">
              <v:rect id="_x0000_s1447" style="position:absolute;left:260;top:222;width:3585;height:4943" fillcolor="#c90"/>
              <v:shape id="_x0000_s1448" type="#_x0000_t202" style="position:absolute;left:386;top:1265;width:3355;height:3717">
                <v:textbox style="mso-next-textbox:#_x0000_s1448" inset="0,0,0,0">
                  <w:txbxContent>
                    <w:p w:rsidR="00353C85" w:rsidRDefault="00353C85" w:rsidP="006B3608">
                      <w:pPr>
                        <w:pStyle w:val="NoSpacing"/>
                      </w:pPr>
                      <w:r>
                        <w:t xml:space="preserve">When attacked, this Champion takes -2 damage. </w:t>
                      </w:r>
                    </w:p>
                    <w:p w:rsidR="00353C85" w:rsidRDefault="00353C85" w:rsidP="006B3608">
                      <w:pPr>
                        <w:pStyle w:val="NoSpacing"/>
                      </w:pPr>
                      <w:r>
                        <w:t>This excludes poison damage.</w:t>
                      </w: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437992">
                      <w:pPr>
                        <w:pStyle w:val="NoSpacing"/>
                      </w:pPr>
                      <w:r w:rsidRPr="006B3608">
                        <w:rPr>
                          <w:b/>
                          <w:bCs/>
                        </w:rPr>
                        <w:t>Set Bonus</w:t>
                      </w:r>
                      <w:r>
                        <w:t>:</w:t>
                      </w:r>
                    </w:p>
                    <w:p w:rsidR="00353C85" w:rsidRPr="00B66117" w:rsidRDefault="00353C85" w:rsidP="00437992">
                      <w:pPr>
                        <w:pStyle w:val="NoSpacing"/>
                        <w:rPr>
                          <w:rFonts w:cs="Times New Roman"/>
                        </w:rPr>
                      </w:pPr>
                      <w:r>
                        <w:t>You may take 3 attacks with this Champion this turn (Crystal Cost still enforced)</w:t>
                      </w:r>
                    </w:p>
                    <w:p w:rsidR="00353C85" w:rsidRPr="00B66117" w:rsidRDefault="00353C85" w:rsidP="00CA3D72">
                      <w:pPr>
                        <w:pStyle w:val="NoSpacing"/>
                        <w:rPr>
                          <w:rFonts w:cs="Times New Roman"/>
                        </w:rPr>
                      </w:pPr>
                    </w:p>
                  </w:txbxContent>
                </v:textbox>
              </v:shape>
              <v:shape id="_x0000_s1449" type="#_x0000_t202" style="position:absolute;left:386;top:330;width:3355;height:863">
                <v:textbox style="mso-next-textbox:#_x0000_s1449"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50" type="#_x0000_t202" style="position:absolute;left:456;top:483;width:3193;height:566">
                <v:fill opacity="0"/>
                <v:textbox style="mso-next-textbox:#_x0000_s1450" inset="0,0,0,0">
                  <w:txbxContent>
                    <w:p w:rsidR="00353C85" w:rsidRPr="001C58BF" w:rsidRDefault="00353C85" w:rsidP="00020419">
                      <w:pPr>
                        <w:pStyle w:val="NoSpacing"/>
                        <w:jc w:val="center"/>
                        <w:rPr>
                          <w:rFonts w:cs="Times New Roman"/>
                          <w:sz w:val="16"/>
                          <w:szCs w:val="16"/>
                        </w:rPr>
                      </w:pPr>
                      <w:r>
                        <w:rPr>
                          <w:sz w:val="16"/>
                          <w:szCs w:val="16"/>
                        </w:rPr>
                        <w:t>Lions Armor</w:t>
                      </w:r>
                    </w:p>
                    <w:p w:rsidR="00353C85" w:rsidRPr="00B65582" w:rsidRDefault="00353C85" w:rsidP="00020419">
                      <w:pPr>
                        <w:pStyle w:val="NoSpacing"/>
                        <w:jc w:val="center"/>
                        <w:rPr>
                          <w:rFonts w:cs="Times New Roman"/>
                          <w:sz w:val="32"/>
                          <w:szCs w:val="32"/>
                        </w:rPr>
                      </w:pPr>
                      <w:r>
                        <w:rPr>
                          <w:sz w:val="32"/>
                          <w:szCs w:val="32"/>
                        </w:rPr>
                        <w:t>Fortified Buckler</w:t>
                      </w:r>
                    </w:p>
                    <w:p w:rsidR="00353C85" w:rsidRPr="003C54D0" w:rsidRDefault="00353C85" w:rsidP="00020419">
                      <w:pPr>
                        <w:pStyle w:val="NoSpacing"/>
                        <w:jc w:val="center"/>
                        <w:rPr>
                          <w:rFonts w:cs="Times New Roman"/>
                        </w:rPr>
                      </w:pPr>
                    </w:p>
                    <w:p w:rsidR="00353C85" w:rsidRPr="005D6663" w:rsidRDefault="00353C85" w:rsidP="00020419">
                      <w:pPr>
                        <w:pStyle w:val="NoSpacing"/>
                        <w:jc w:val="center"/>
                        <w:rPr>
                          <w:rFonts w:cs="Times New Roman"/>
                          <w:sz w:val="36"/>
                          <w:szCs w:val="36"/>
                        </w:rPr>
                      </w:pPr>
                    </w:p>
                    <w:p w:rsidR="00353C85" w:rsidRPr="003641D7" w:rsidRDefault="00353C85" w:rsidP="00020419">
                      <w:pPr>
                        <w:rPr>
                          <w:rFonts w:cs="Times New Roman"/>
                        </w:rPr>
                      </w:pPr>
                    </w:p>
                  </w:txbxContent>
                </v:textbox>
              </v:shape>
              <v:shape id="_x0000_s1451" type="#_x0000_t202" style="position:absolute;left:1058;top:4860;width:1932;height:209">
                <v:textbox style="mso-next-textbox:#_x0000_s1451"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52" type="#_x0000_t202" style="position:absolute;left:2901;top:14856;width:810;height:300" filled="f" fillcolor="#c6c224" stroked="f">
              <v:textbox style="mso-next-textbox:#_x0000_s1452" inset="0,0,0,0">
                <w:txbxContent>
                  <w:p w:rsidR="00353C85" w:rsidRPr="0055737C" w:rsidRDefault="00353C85" w:rsidP="0055737C">
                    <w:pPr>
                      <w:rPr>
                        <w:rFonts w:cs="Times New Roman"/>
                      </w:rPr>
                    </w:pPr>
                  </w:p>
                </w:txbxContent>
              </v:textbox>
            </v:shape>
          </v:group>
        </w:pict>
      </w:r>
      <w:r>
        <w:rPr>
          <w:noProof/>
        </w:rPr>
        <w:pict>
          <v:group id="_x0000_s1453" style="position:absolute;margin-left:316.05pt;margin-top:-36.65pt;width:179.25pt;height:247.15pt;z-index:251604992" coordorigin="260,10396" coordsize="3585,4943">
            <v:group id="_x0000_s1454" style="position:absolute;left:260;top:10396;width:3585;height:4943" coordorigin="260,222" coordsize="3585,4943">
              <v:rect id="_x0000_s1455" style="position:absolute;left:260;top:222;width:3585;height:4943" fillcolor="#c90"/>
              <v:shape id="_x0000_s1456" type="#_x0000_t202" style="position:absolute;left:386;top:1265;width:3355;height:3717">
                <v:textbox style="mso-next-textbox:#_x0000_s1456" inset="0,0,0,0">
                  <w:txbxContent>
                    <w:p w:rsidR="00353C85" w:rsidRDefault="00353C85" w:rsidP="006A14D7">
                      <w:pPr>
                        <w:pStyle w:val="NoSpacing"/>
                      </w:pPr>
                      <w:r>
                        <w:t>If this Champion uses an ability, draw 2 extra Coin cards at the start of your next turn.</w:t>
                      </w:r>
                    </w:p>
                    <w:p w:rsidR="00353C85" w:rsidRDefault="00353C85" w:rsidP="006A14D7">
                      <w:pPr>
                        <w:pStyle w:val="NoSpacing"/>
                      </w:pPr>
                    </w:p>
                    <w:p w:rsidR="00353C85" w:rsidRDefault="00353C85" w:rsidP="006A14D7">
                      <w:pPr>
                        <w:pStyle w:val="NoSpacing"/>
                      </w:pPr>
                    </w:p>
                    <w:p w:rsidR="00353C85" w:rsidRDefault="00353C85" w:rsidP="006A14D7">
                      <w:pPr>
                        <w:pStyle w:val="NoSpacing"/>
                      </w:pPr>
                    </w:p>
                    <w:p w:rsidR="00353C85" w:rsidRDefault="00353C85" w:rsidP="006A14D7">
                      <w:pPr>
                        <w:pStyle w:val="NoSpacing"/>
                      </w:pPr>
                    </w:p>
                    <w:p w:rsidR="00353C85" w:rsidRDefault="00353C85" w:rsidP="006A14D7">
                      <w:pPr>
                        <w:pStyle w:val="NoSpacing"/>
                      </w:pPr>
                    </w:p>
                    <w:p w:rsidR="00353C85" w:rsidRDefault="00353C85" w:rsidP="006A14D7">
                      <w:pPr>
                        <w:pStyle w:val="NoSpacing"/>
                      </w:pPr>
                    </w:p>
                    <w:p w:rsidR="00353C85" w:rsidRDefault="00353C85" w:rsidP="006A14D7">
                      <w:pPr>
                        <w:pStyle w:val="NoSpacing"/>
                      </w:pPr>
                      <w:r w:rsidRPr="006B3608">
                        <w:rPr>
                          <w:b/>
                          <w:bCs/>
                        </w:rPr>
                        <w:t>Set Bonus</w:t>
                      </w:r>
                      <w:r>
                        <w:t>:</w:t>
                      </w:r>
                    </w:p>
                    <w:p w:rsidR="00353C85" w:rsidRPr="00B66117" w:rsidRDefault="00353C85" w:rsidP="006A14D7">
                      <w:pPr>
                        <w:pStyle w:val="NoSpacing"/>
                        <w:rPr>
                          <w:rFonts w:cs="Times New Roman"/>
                        </w:rPr>
                      </w:pPr>
                      <w:r>
                        <w:t>You may take 3 attacks with this Champion this turn (Crystal Cost still enforced)</w:t>
                      </w:r>
                    </w:p>
                    <w:p w:rsidR="00353C85" w:rsidRPr="00C545A0" w:rsidRDefault="00353C85" w:rsidP="00C545A0">
                      <w:pPr>
                        <w:rPr>
                          <w:rFonts w:cs="Times New Roman"/>
                        </w:rPr>
                      </w:pPr>
                    </w:p>
                  </w:txbxContent>
                </v:textbox>
              </v:shape>
              <v:shape id="_x0000_s1457" type="#_x0000_t202" style="position:absolute;left:386;top:330;width:3355;height:863">
                <v:textbox style="mso-next-textbox:#_x0000_s1457"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58" type="#_x0000_t202" style="position:absolute;left:456;top:483;width:3193;height:566">
                <v:fill opacity="0"/>
                <v:textbox style="mso-next-textbox:#_x0000_s1458" inset="0,0,0,0">
                  <w:txbxContent>
                    <w:p w:rsidR="00353C85" w:rsidRPr="001C58BF" w:rsidRDefault="00353C85" w:rsidP="007D4664">
                      <w:pPr>
                        <w:pStyle w:val="NoSpacing"/>
                        <w:jc w:val="center"/>
                        <w:rPr>
                          <w:rFonts w:cs="Times New Roman"/>
                          <w:sz w:val="16"/>
                          <w:szCs w:val="16"/>
                        </w:rPr>
                      </w:pPr>
                      <w:r>
                        <w:rPr>
                          <w:sz w:val="16"/>
                          <w:szCs w:val="16"/>
                        </w:rPr>
                        <w:t>Lions Armor</w:t>
                      </w:r>
                    </w:p>
                    <w:p w:rsidR="00353C85" w:rsidRPr="00B65582" w:rsidRDefault="00353C85" w:rsidP="00020419">
                      <w:pPr>
                        <w:pStyle w:val="NoSpacing"/>
                        <w:jc w:val="center"/>
                        <w:rPr>
                          <w:rFonts w:cs="Times New Roman"/>
                          <w:sz w:val="32"/>
                          <w:szCs w:val="32"/>
                        </w:rPr>
                      </w:pPr>
                      <w:r>
                        <w:rPr>
                          <w:sz w:val="32"/>
                          <w:szCs w:val="32"/>
                        </w:rPr>
                        <w:t>Reinforced Helm</w:t>
                      </w:r>
                    </w:p>
                    <w:p w:rsidR="00353C85" w:rsidRPr="003C54D0" w:rsidRDefault="00353C85" w:rsidP="00020419">
                      <w:pPr>
                        <w:pStyle w:val="NoSpacing"/>
                        <w:jc w:val="center"/>
                        <w:rPr>
                          <w:rFonts w:cs="Times New Roman"/>
                        </w:rPr>
                      </w:pPr>
                    </w:p>
                    <w:p w:rsidR="00353C85" w:rsidRPr="005D6663" w:rsidRDefault="00353C85" w:rsidP="00020419">
                      <w:pPr>
                        <w:pStyle w:val="NoSpacing"/>
                        <w:jc w:val="center"/>
                        <w:rPr>
                          <w:rFonts w:cs="Times New Roman"/>
                          <w:sz w:val="36"/>
                          <w:szCs w:val="36"/>
                        </w:rPr>
                      </w:pPr>
                    </w:p>
                    <w:p w:rsidR="00353C85" w:rsidRPr="003641D7" w:rsidRDefault="00353C85" w:rsidP="00020419">
                      <w:pPr>
                        <w:rPr>
                          <w:rFonts w:cs="Times New Roman"/>
                        </w:rPr>
                      </w:pPr>
                    </w:p>
                    <w:p w:rsidR="00353C85" w:rsidRPr="00020419" w:rsidRDefault="00353C85" w:rsidP="00020419">
                      <w:pPr>
                        <w:rPr>
                          <w:rFonts w:cs="Times New Roman"/>
                        </w:rPr>
                      </w:pPr>
                    </w:p>
                  </w:txbxContent>
                </v:textbox>
              </v:shape>
              <v:shape id="_x0000_s1459" type="#_x0000_t202" style="position:absolute;left:1058;top:4860;width:1932;height:209">
                <v:textbox style="mso-next-textbox:#_x0000_s1459"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txbxContent>
                </v:textbox>
              </v:shape>
            </v:group>
            <v:shape id="_x0000_s1460" type="#_x0000_t202" style="position:absolute;left:2901;top:14856;width:810;height:300" filled="f" fillcolor="#c6c224" stroked="f">
              <v:textbox style="mso-next-textbox:#_x0000_s1460" inset="0,0,0,0">
                <w:txbxContent>
                  <w:p w:rsidR="00353C85" w:rsidRPr="0055737C" w:rsidRDefault="00353C85" w:rsidP="0055737C">
                    <w:pPr>
                      <w:rPr>
                        <w:rFonts w:cs="Times New Roman"/>
                      </w:rPr>
                    </w:pPr>
                  </w:p>
                </w:txbxContent>
              </v:textbox>
            </v:shape>
          </v:group>
        </w:pict>
      </w:r>
      <w:r>
        <w:rPr>
          <w:noProof/>
        </w:rPr>
        <w:pict>
          <v:group id="_x0000_s1461" style="position:absolute;margin-left:130pt;margin-top:-36.65pt;width:179.25pt;height:247.15pt;z-index:251603968" coordorigin="260,10396" coordsize="3585,4943">
            <v:group id="_x0000_s1462" style="position:absolute;left:260;top:10396;width:3585;height:4943" coordorigin="260,222" coordsize="3585,4943">
              <v:rect id="_x0000_s1463" style="position:absolute;left:260;top:222;width:3585;height:4943" fillcolor="#c90"/>
              <v:shape id="_x0000_s1464" type="#_x0000_t202" style="position:absolute;left:386;top:1265;width:3355;height:3717">
                <v:textbox style="mso-next-textbox:#_x0000_s1464" inset="0,0,0,0">
                  <w:txbxContent>
                    <w:p w:rsidR="00353C85" w:rsidRDefault="00353C85" w:rsidP="006B3608">
                      <w:pPr>
                        <w:pStyle w:val="NoSpacing"/>
                      </w:pPr>
                      <w:r>
                        <w:t>This Champion deals +3 damage when attacking.</w:t>
                      </w: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6B3608">
                      <w:pPr>
                        <w:pStyle w:val="NoSpacing"/>
                      </w:pPr>
                    </w:p>
                    <w:p w:rsidR="00353C85" w:rsidRDefault="00353C85" w:rsidP="00437992">
                      <w:pPr>
                        <w:pStyle w:val="NoSpacing"/>
                      </w:pPr>
                      <w:r w:rsidRPr="006B3608">
                        <w:rPr>
                          <w:b/>
                          <w:bCs/>
                        </w:rPr>
                        <w:t>Set Bonus</w:t>
                      </w:r>
                      <w:r>
                        <w:t>:</w:t>
                      </w:r>
                    </w:p>
                    <w:p w:rsidR="00353C85" w:rsidRPr="00B66117" w:rsidRDefault="00353C85" w:rsidP="00437992">
                      <w:pPr>
                        <w:pStyle w:val="NoSpacing"/>
                        <w:rPr>
                          <w:rFonts w:cs="Times New Roman"/>
                        </w:rPr>
                      </w:pPr>
                      <w:r>
                        <w:t>You may take 3 attacks with this Champion this turn (Crystal Cost still enforced)</w:t>
                      </w:r>
                    </w:p>
                    <w:p w:rsidR="00353C85" w:rsidRPr="006B3608" w:rsidRDefault="00353C85" w:rsidP="006B3608">
                      <w:pPr>
                        <w:rPr>
                          <w:rFonts w:cs="Times New Roman"/>
                        </w:rPr>
                      </w:pPr>
                    </w:p>
                  </w:txbxContent>
                </v:textbox>
              </v:shape>
              <v:shape id="_x0000_s1465" type="#_x0000_t202" style="position:absolute;left:386;top:330;width:3355;height:863">
                <v:textbox style="mso-next-textbox:#_x0000_s1465"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66" type="#_x0000_t202" style="position:absolute;left:456;top:483;width:3193;height:566">
                <v:fill opacity="0"/>
                <v:textbox style="mso-next-textbox:#_x0000_s1466" inset="0,0,0,0">
                  <w:txbxContent>
                    <w:p w:rsidR="00353C85" w:rsidRPr="001C58BF" w:rsidRDefault="00353C85" w:rsidP="007D4664">
                      <w:pPr>
                        <w:pStyle w:val="NoSpacing"/>
                        <w:jc w:val="center"/>
                        <w:rPr>
                          <w:rFonts w:cs="Times New Roman"/>
                          <w:sz w:val="16"/>
                          <w:szCs w:val="16"/>
                        </w:rPr>
                      </w:pPr>
                      <w:r>
                        <w:rPr>
                          <w:sz w:val="16"/>
                          <w:szCs w:val="16"/>
                        </w:rPr>
                        <w:t>Lions Armor</w:t>
                      </w:r>
                    </w:p>
                    <w:p w:rsidR="00353C85" w:rsidRPr="00B65582" w:rsidRDefault="00353C85" w:rsidP="00020419">
                      <w:pPr>
                        <w:pStyle w:val="NoSpacing"/>
                        <w:jc w:val="center"/>
                        <w:rPr>
                          <w:rFonts w:cs="Times New Roman"/>
                          <w:sz w:val="32"/>
                          <w:szCs w:val="32"/>
                        </w:rPr>
                      </w:pPr>
                      <w:r>
                        <w:rPr>
                          <w:sz w:val="32"/>
                          <w:szCs w:val="32"/>
                        </w:rPr>
                        <w:t>Fang Blade</w:t>
                      </w:r>
                    </w:p>
                    <w:p w:rsidR="00353C85" w:rsidRPr="003C54D0" w:rsidRDefault="00353C85" w:rsidP="00020419">
                      <w:pPr>
                        <w:pStyle w:val="NoSpacing"/>
                        <w:jc w:val="center"/>
                        <w:rPr>
                          <w:rFonts w:cs="Times New Roman"/>
                        </w:rPr>
                      </w:pPr>
                    </w:p>
                    <w:p w:rsidR="00353C85" w:rsidRPr="005D6663" w:rsidRDefault="00353C85" w:rsidP="00020419">
                      <w:pPr>
                        <w:pStyle w:val="NoSpacing"/>
                        <w:jc w:val="center"/>
                        <w:rPr>
                          <w:rFonts w:cs="Times New Roman"/>
                          <w:sz w:val="36"/>
                          <w:szCs w:val="36"/>
                        </w:rPr>
                      </w:pPr>
                    </w:p>
                    <w:p w:rsidR="00353C85" w:rsidRPr="003641D7" w:rsidRDefault="00353C85" w:rsidP="00020419">
                      <w:pPr>
                        <w:rPr>
                          <w:rFonts w:cs="Times New Roman"/>
                        </w:rPr>
                      </w:pPr>
                    </w:p>
                    <w:p w:rsidR="00353C85" w:rsidRPr="00020419" w:rsidRDefault="00353C85" w:rsidP="00020419">
                      <w:pPr>
                        <w:rPr>
                          <w:rFonts w:cs="Times New Roman"/>
                        </w:rPr>
                      </w:pPr>
                    </w:p>
                  </w:txbxContent>
                </v:textbox>
              </v:shape>
              <v:shape id="_x0000_s1467" type="#_x0000_t202" style="position:absolute;left:1058;top:4860;width:1932;height:209">
                <v:textbox style="mso-next-textbox:#_x0000_s1467"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68" type="#_x0000_t202" style="position:absolute;left:2901;top:14856;width:810;height:300" filled="f" fillcolor="#c6c224" stroked="f">
              <v:textbox style="mso-next-textbox:#_x0000_s1468" inset="0,0,0,0">
                <w:txbxContent>
                  <w:p w:rsidR="00353C85" w:rsidRPr="0055737C" w:rsidRDefault="00353C85" w:rsidP="0055737C">
                    <w:pPr>
                      <w:rPr>
                        <w:rFonts w:cs="Times New Roman"/>
                      </w:rPr>
                    </w:pPr>
                  </w:p>
                </w:txbxContent>
              </v:textbox>
            </v:shape>
          </v:group>
        </w:pict>
      </w:r>
      <w:r>
        <w:rPr>
          <w:noProof/>
        </w:rPr>
        <w:pict>
          <v:shape id="_x0000_s1469" type="#_x0000_t202" style="position:absolute;margin-left:495.3pt;margin-top:-36.65pt;width:39.75pt;height:88.75pt;z-index:251606016;mso-wrap-edited:f" filled="f" stroked="f">
            <v:fill o:detectmouseclick="t"/>
            <v:textbox style="layout-flow:vertical;mso-layout-flow-alt:bottom-to-top;mso-next-textbox:#_x0000_s1469" inset="0,0,0,0">
              <w:txbxContent>
                <w:p w:rsidR="00353C85" w:rsidRPr="00322361" w:rsidRDefault="00353C85" w:rsidP="000D0AF3">
                  <w:pPr>
                    <w:rPr>
                      <w:rFonts w:cs="Times New Roman"/>
                      <w:sz w:val="72"/>
                      <w:szCs w:val="72"/>
                    </w:rPr>
                  </w:pPr>
                  <w:r>
                    <w:rPr>
                      <w:sz w:val="72"/>
                      <w:szCs w:val="72"/>
                    </w:rPr>
                    <w:t>1</w:t>
                  </w:r>
                </w:p>
              </w:txbxContent>
            </v:textbox>
          </v:shape>
        </w:pict>
      </w:r>
    </w:p>
    <w:p w:rsidR="00353C85" w:rsidRDefault="00353C85">
      <w:pPr>
        <w:rPr>
          <w:rFonts w:cs="Times New Roman"/>
          <w:noProof/>
        </w:rPr>
      </w:pPr>
      <w:r>
        <w:rPr>
          <w:noProof/>
        </w:rPr>
        <w:pict>
          <v:group id="_x0000_s1470" style="position:absolute;margin-left:-54pt;margin-top:192.1pt;width:179.25pt;height:247.15pt;z-index:251600896" coordorigin="260,10396" coordsize="3585,4943">
            <v:group id="_x0000_s1471" style="position:absolute;left:260;top:10396;width:3585;height:4943" coordorigin="260,222" coordsize="3585,4943">
              <v:rect id="_x0000_s1472" style="position:absolute;left:260;top:222;width:3585;height:4943" fillcolor="#c90"/>
              <v:shape id="_x0000_s1473" type="#_x0000_t202" style="position:absolute;left:386;top:1265;width:3355;height:3717">
                <v:textbox style="mso-next-textbox:#_x0000_s1473" inset="0,0,0,0">
                  <w:txbxContent>
                    <w:p w:rsidR="00353C85" w:rsidRDefault="00353C85" w:rsidP="00DE7A89">
                      <w:pPr>
                        <w:pStyle w:val="NoSpacing"/>
                      </w:pPr>
                      <w:r>
                        <w:t xml:space="preserve">If Knocked Out, this Champion returns to your Hand.  All attached cards are still Knocked Out. </w:t>
                      </w:r>
                    </w:p>
                    <w:p w:rsidR="00353C85" w:rsidRDefault="00353C85" w:rsidP="00DE7A89">
                      <w:pPr>
                        <w:pStyle w:val="NoSpacing"/>
                      </w:pPr>
                    </w:p>
                    <w:p w:rsidR="00353C85" w:rsidRDefault="00353C85" w:rsidP="00DE7A89">
                      <w:pPr>
                        <w:pStyle w:val="NoSpacing"/>
                      </w:pPr>
                    </w:p>
                    <w:p w:rsidR="00353C85" w:rsidRDefault="00353C85" w:rsidP="00DE7A89">
                      <w:pPr>
                        <w:pStyle w:val="NoSpacing"/>
                      </w:pPr>
                    </w:p>
                    <w:p w:rsidR="00353C85" w:rsidRDefault="00353C85" w:rsidP="00DE7A89">
                      <w:pPr>
                        <w:pStyle w:val="NoSpacing"/>
                      </w:pPr>
                    </w:p>
                    <w:p w:rsidR="00353C85" w:rsidRDefault="00353C85" w:rsidP="00DE7A89">
                      <w:pPr>
                        <w:pStyle w:val="NoSpacing"/>
                      </w:pPr>
                    </w:p>
                    <w:p w:rsidR="00353C85" w:rsidRDefault="00353C85" w:rsidP="00DE7A89">
                      <w:pPr>
                        <w:pStyle w:val="NoSpacing"/>
                      </w:pPr>
                    </w:p>
                    <w:p w:rsidR="00353C85" w:rsidRDefault="00353C85" w:rsidP="00DE7A89">
                      <w:pPr>
                        <w:pStyle w:val="NoSpacing"/>
                      </w:pPr>
                    </w:p>
                    <w:p w:rsidR="00353C85" w:rsidRDefault="00353C85" w:rsidP="00DE7A89">
                      <w:pPr>
                        <w:pStyle w:val="NoSpacing"/>
                      </w:pPr>
                      <w:r w:rsidRPr="006B3608">
                        <w:rPr>
                          <w:b/>
                          <w:bCs/>
                        </w:rPr>
                        <w:t>Set Bonus</w:t>
                      </w:r>
                      <w:r>
                        <w:t>:</w:t>
                      </w:r>
                    </w:p>
                    <w:p w:rsidR="00353C85" w:rsidRPr="00B66117" w:rsidRDefault="00353C85" w:rsidP="00DE7A89">
                      <w:pPr>
                        <w:pStyle w:val="NoSpacing"/>
                        <w:rPr>
                          <w:rFonts w:cs="Times New Roman"/>
                        </w:rPr>
                      </w:pPr>
                      <w:r w:rsidRPr="00471576">
                        <w:t xml:space="preserve">If </w:t>
                      </w:r>
                      <w:r>
                        <w:t>Knocked Out, no Knock Out Points are awarded for this Champion</w:t>
                      </w:r>
                    </w:p>
                    <w:p w:rsidR="00353C85" w:rsidRPr="006B3608" w:rsidRDefault="00353C85" w:rsidP="00DE7A89">
                      <w:pPr>
                        <w:rPr>
                          <w:rFonts w:cs="Times New Roman"/>
                        </w:rPr>
                      </w:pPr>
                    </w:p>
                    <w:p w:rsidR="00353C85" w:rsidRPr="00B66117" w:rsidRDefault="00353C85" w:rsidP="00151D81">
                      <w:pPr>
                        <w:rPr>
                          <w:rFonts w:cs="Times New Roman"/>
                        </w:rPr>
                      </w:pPr>
                    </w:p>
                  </w:txbxContent>
                </v:textbox>
              </v:shape>
              <v:shape id="_x0000_s1474" type="#_x0000_t202" style="position:absolute;left:386;top:330;width:3355;height:863">
                <v:textbox style="mso-next-textbox:#_x0000_s1474"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75" type="#_x0000_t202" style="position:absolute;left:456;top:483;width:3193;height:566">
                <v:fill opacity="0"/>
                <v:textbox style="mso-next-textbox:#_x0000_s1475" inset="0,0,0,0">
                  <w:txbxContent>
                    <w:p w:rsidR="00353C85" w:rsidRPr="001C58BF" w:rsidRDefault="00353C85" w:rsidP="00151D81">
                      <w:pPr>
                        <w:pStyle w:val="NoSpacing"/>
                        <w:jc w:val="center"/>
                        <w:rPr>
                          <w:rFonts w:cs="Times New Roman"/>
                          <w:sz w:val="16"/>
                          <w:szCs w:val="16"/>
                        </w:rPr>
                      </w:pPr>
                      <w:r>
                        <w:rPr>
                          <w:sz w:val="16"/>
                          <w:szCs w:val="16"/>
                        </w:rPr>
                        <w:t>Revered Vestments</w:t>
                      </w:r>
                    </w:p>
                    <w:p w:rsidR="00353C85" w:rsidRPr="00B65582" w:rsidRDefault="00353C85" w:rsidP="00151D81">
                      <w:pPr>
                        <w:pStyle w:val="NoSpacing"/>
                        <w:jc w:val="center"/>
                        <w:rPr>
                          <w:rFonts w:cs="Times New Roman"/>
                          <w:sz w:val="32"/>
                          <w:szCs w:val="32"/>
                        </w:rPr>
                      </w:pPr>
                      <w:r>
                        <w:rPr>
                          <w:sz w:val="32"/>
                          <w:szCs w:val="32"/>
                        </w:rPr>
                        <w:t>Holy Aegis</w:t>
                      </w:r>
                    </w:p>
                    <w:p w:rsidR="00353C85" w:rsidRPr="003C54D0" w:rsidRDefault="00353C85" w:rsidP="00151D81">
                      <w:pPr>
                        <w:pStyle w:val="NoSpacing"/>
                        <w:jc w:val="center"/>
                        <w:rPr>
                          <w:rFonts w:cs="Times New Roman"/>
                        </w:rPr>
                      </w:pPr>
                    </w:p>
                    <w:p w:rsidR="00353C85" w:rsidRPr="005D6663" w:rsidRDefault="00353C85" w:rsidP="00151D81">
                      <w:pPr>
                        <w:pStyle w:val="NoSpacing"/>
                        <w:jc w:val="center"/>
                        <w:rPr>
                          <w:rFonts w:cs="Times New Roman"/>
                          <w:sz w:val="36"/>
                          <w:szCs w:val="36"/>
                        </w:rPr>
                      </w:pPr>
                    </w:p>
                    <w:p w:rsidR="00353C85" w:rsidRPr="003641D7" w:rsidRDefault="00353C85" w:rsidP="00151D81">
                      <w:pPr>
                        <w:rPr>
                          <w:rFonts w:cs="Times New Roman"/>
                        </w:rPr>
                      </w:pPr>
                    </w:p>
                  </w:txbxContent>
                </v:textbox>
              </v:shape>
              <v:shape id="_x0000_s1476" type="#_x0000_t202" style="position:absolute;left:1058;top:4860;width:1932;height:209">
                <v:textbox style="mso-next-textbox:#_x0000_s1476"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77" type="#_x0000_t202" style="position:absolute;left:2901;top:14856;width:810;height:300" filled="f" fillcolor="#c6c224" stroked="f">
              <v:textbox style="mso-next-textbox:#_x0000_s1477" inset="0,0,0,0">
                <w:txbxContent>
                  <w:p w:rsidR="00353C85" w:rsidRPr="0055737C" w:rsidRDefault="00353C85" w:rsidP="0055737C">
                    <w:pPr>
                      <w:rPr>
                        <w:rFonts w:cs="Times New Roman"/>
                      </w:rPr>
                    </w:pPr>
                  </w:p>
                </w:txbxContent>
              </v:textbox>
            </v:shape>
          </v:group>
        </w:pict>
      </w:r>
      <w:r>
        <w:rPr>
          <w:noProof/>
        </w:rPr>
        <w:pict>
          <v:group id="_x0000_s1478" style="position:absolute;margin-left:315.15pt;margin-top:192.1pt;width:179.25pt;height:247.15pt;z-index:251601920" coordorigin="260,10396" coordsize="3585,4943">
            <v:group id="_x0000_s1479" style="position:absolute;left:260;top:10396;width:3585;height:4943" coordorigin="260,222" coordsize="3585,4943">
              <v:rect id="_x0000_s1480" style="position:absolute;left:260;top:222;width:3585;height:4943" fillcolor="#c90"/>
              <v:shape id="_x0000_s1481" type="#_x0000_t202" style="position:absolute;left:386;top:1265;width:3355;height:3717">
                <v:textbox style="mso-next-textbox:#_x0000_s1481" inset="0,0,0,0">
                  <w:txbxContent>
                    <w:p w:rsidR="00353C85" w:rsidRDefault="00353C85" w:rsidP="007B59F5">
                      <w:pPr>
                        <w:pStyle w:val="NoSpacing"/>
                      </w:pPr>
                      <w:r>
                        <w:t>This Champion cannot be damaged by any attacks that hurt less than 3. This includes poison damage.</w:t>
                      </w:r>
                    </w:p>
                    <w:p w:rsidR="00353C85" w:rsidRDefault="00353C85" w:rsidP="007B59F5">
                      <w:pPr>
                        <w:pStyle w:val="NoSpacing"/>
                      </w:pPr>
                    </w:p>
                    <w:p w:rsidR="00353C85" w:rsidRDefault="00353C85" w:rsidP="007B59F5">
                      <w:pPr>
                        <w:pStyle w:val="NoSpacing"/>
                      </w:pPr>
                    </w:p>
                    <w:p w:rsidR="00353C85" w:rsidRDefault="00353C85" w:rsidP="007B59F5">
                      <w:pPr>
                        <w:pStyle w:val="NoSpacing"/>
                      </w:pPr>
                    </w:p>
                    <w:p w:rsidR="00353C85" w:rsidRDefault="00353C85" w:rsidP="007B59F5">
                      <w:pPr>
                        <w:pStyle w:val="NoSpacing"/>
                      </w:pPr>
                    </w:p>
                    <w:p w:rsidR="00353C85" w:rsidRDefault="00353C85" w:rsidP="007B59F5">
                      <w:pPr>
                        <w:pStyle w:val="NoSpacing"/>
                      </w:pPr>
                    </w:p>
                    <w:p w:rsidR="00353C85" w:rsidRDefault="00353C85" w:rsidP="007B59F5">
                      <w:pPr>
                        <w:pStyle w:val="NoSpacing"/>
                      </w:pPr>
                    </w:p>
                    <w:p w:rsidR="00353C85" w:rsidRDefault="00353C85" w:rsidP="007B59F5">
                      <w:pPr>
                        <w:pStyle w:val="NoSpacing"/>
                      </w:pPr>
                    </w:p>
                    <w:p w:rsidR="00353C85" w:rsidRDefault="00353C85" w:rsidP="009C67D2">
                      <w:pPr>
                        <w:pStyle w:val="NoSpacing"/>
                      </w:pPr>
                      <w:r w:rsidRPr="006B3608">
                        <w:rPr>
                          <w:b/>
                          <w:bCs/>
                        </w:rPr>
                        <w:t>Set Bonus</w:t>
                      </w:r>
                      <w:r>
                        <w:t>:</w:t>
                      </w:r>
                    </w:p>
                    <w:p w:rsidR="00353C85" w:rsidRPr="00B66117" w:rsidRDefault="00353C85" w:rsidP="009C67D2">
                      <w:pPr>
                        <w:pStyle w:val="NoSpacing"/>
                        <w:rPr>
                          <w:rFonts w:cs="Times New Roman"/>
                        </w:rPr>
                      </w:pPr>
                      <w:r w:rsidRPr="00471576">
                        <w:t xml:space="preserve">If </w:t>
                      </w:r>
                      <w:r>
                        <w:t>Knocked Out, no Knock Out Points are awarded for this Champion</w:t>
                      </w:r>
                    </w:p>
                    <w:p w:rsidR="00353C85" w:rsidRPr="006B3608" w:rsidRDefault="00353C85" w:rsidP="007B59F5">
                      <w:pPr>
                        <w:rPr>
                          <w:rFonts w:cs="Times New Roman"/>
                        </w:rPr>
                      </w:pPr>
                    </w:p>
                    <w:p w:rsidR="00353C85" w:rsidRPr="00B66117" w:rsidRDefault="00353C85" w:rsidP="007B59F5">
                      <w:pPr>
                        <w:rPr>
                          <w:rFonts w:cs="Times New Roman"/>
                        </w:rPr>
                      </w:pPr>
                    </w:p>
                    <w:p w:rsidR="00353C85" w:rsidRPr="00B66117" w:rsidRDefault="00353C85" w:rsidP="00151D81">
                      <w:pPr>
                        <w:rPr>
                          <w:rFonts w:cs="Times New Roman"/>
                        </w:rPr>
                      </w:pPr>
                    </w:p>
                  </w:txbxContent>
                </v:textbox>
              </v:shape>
              <v:shape id="_x0000_s1482" type="#_x0000_t202" style="position:absolute;left:386;top:330;width:3355;height:863">
                <v:textbox style="mso-next-textbox:#_x0000_s1482"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83" type="#_x0000_t202" style="position:absolute;left:456;top:483;width:3193;height:566">
                <v:fill opacity="0"/>
                <v:textbox style="mso-next-textbox:#_x0000_s1483" inset="0,0,0,0">
                  <w:txbxContent>
                    <w:p w:rsidR="00353C85" w:rsidRPr="001C58BF" w:rsidRDefault="00353C85" w:rsidP="00DF5EC3">
                      <w:pPr>
                        <w:pStyle w:val="NoSpacing"/>
                        <w:jc w:val="center"/>
                        <w:rPr>
                          <w:rFonts w:cs="Times New Roman"/>
                          <w:sz w:val="16"/>
                          <w:szCs w:val="16"/>
                        </w:rPr>
                      </w:pPr>
                      <w:r>
                        <w:rPr>
                          <w:sz w:val="16"/>
                          <w:szCs w:val="16"/>
                        </w:rPr>
                        <w:t>Revered Vestments</w:t>
                      </w:r>
                    </w:p>
                    <w:p w:rsidR="00353C85" w:rsidRPr="00B65582" w:rsidRDefault="00353C85" w:rsidP="00151D81">
                      <w:pPr>
                        <w:pStyle w:val="NoSpacing"/>
                        <w:jc w:val="center"/>
                        <w:rPr>
                          <w:rFonts w:cs="Times New Roman"/>
                          <w:sz w:val="32"/>
                          <w:szCs w:val="32"/>
                        </w:rPr>
                      </w:pPr>
                      <w:r>
                        <w:rPr>
                          <w:sz w:val="32"/>
                          <w:szCs w:val="32"/>
                        </w:rPr>
                        <w:t>Blessed Stave</w:t>
                      </w:r>
                    </w:p>
                    <w:p w:rsidR="00353C85" w:rsidRPr="003C54D0" w:rsidRDefault="00353C85" w:rsidP="00151D81">
                      <w:pPr>
                        <w:pStyle w:val="NoSpacing"/>
                        <w:jc w:val="center"/>
                        <w:rPr>
                          <w:rFonts w:cs="Times New Roman"/>
                        </w:rPr>
                      </w:pPr>
                    </w:p>
                    <w:p w:rsidR="00353C85" w:rsidRPr="005D6663" w:rsidRDefault="00353C85" w:rsidP="00151D81">
                      <w:pPr>
                        <w:pStyle w:val="NoSpacing"/>
                        <w:jc w:val="center"/>
                        <w:rPr>
                          <w:rFonts w:cs="Times New Roman"/>
                          <w:sz w:val="36"/>
                          <w:szCs w:val="36"/>
                        </w:rPr>
                      </w:pPr>
                    </w:p>
                    <w:p w:rsidR="00353C85" w:rsidRPr="003641D7" w:rsidRDefault="00353C85" w:rsidP="00151D81">
                      <w:pPr>
                        <w:rPr>
                          <w:rFonts w:cs="Times New Roman"/>
                        </w:rPr>
                      </w:pPr>
                    </w:p>
                    <w:p w:rsidR="00353C85" w:rsidRPr="00151D81" w:rsidRDefault="00353C85" w:rsidP="00151D81">
                      <w:pPr>
                        <w:rPr>
                          <w:rFonts w:cs="Times New Roman"/>
                        </w:rPr>
                      </w:pPr>
                    </w:p>
                  </w:txbxContent>
                </v:textbox>
              </v:shape>
              <v:shape id="_x0000_s1484" type="#_x0000_t202" style="position:absolute;left:1058;top:4860;width:1932;height:209">
                <v:textbox style="mso-next-textbox:#_x0000_s1484"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855C1F">
                      <w:pPr>
                        <w:rPr>
                          <w:rFonts w:cs="Times New Roman"/>
                        </w:rPr>
                      </w:pPr>
                    </w:p>
                  </w:txbxContent>
                </v:textbox>
              </v:shape>
            </v:group>
            <v:shape id="_x0000_s1485" type="#_x0000_t202" style="position:absolute;left:2901;top:14856;width:810;height:300" filled="f" fillcolor="#c6c224" stroked="f">
              <v:textbox style="mso-next-textbox:#_x0000_s1485" inset="0,0,0,0">
                <w:txbxContent>
                  <w:p w:rsidR="00353C85" w:rsidRPr="0055737C" w:rsidRDefault="00353C85" w:rsidP="0055737C">
                    <w:pPr>
                      <w:rPr>
                        <w:rFonts w:cs="Times New Roman"/>
                      </w:rPr>
                    </w:pPr>
                  </w:p>
                </w:txbxContent>
              </v:textbox>
            </v:shape>
          </v:group>
        </w:pict>
      </w:r>
      <w:r>
        <w:rPr>
          <w:noProof/>
        </w:rPr>
        <w:pict>
          <v:group id="_x0000_s1486" style="position:absolute;margin-left:129.1pt;margin-top:192.1pt;width:179.25pt;height:247.15pt;z-index:251615232" coordorigin="260,10396" coordsize="3585,4943">
            <v:group id="_x0000_s1487" style="position:absolute;left:260;top:10396;width:3585;height:4943" coordorigin="260,222" coordsize="3585,4943">
              <v:rect id="_x0000_s1488" style="position:absolute;left:260;top:222;width:3585;height:4943" fillcolor="#c90"/>
              <v:shape id="_x0000_s1489" type="#_x0000_t202" style="position:absolute;left:386;top:1265;width:3355;height:3717">
                <v:textbox style="mso-next-textbox:#_x0000_s1489" inset="0,0,0,0">
                  <w:txbxContent>
                    <w:p w:rsidR="00353C85" w:rsidRDefault="00353C85" w:rsidP="00C143AA">
                      <w:pPr>
                        <w:pStyle w:val="NoSpacing"/>
                      </w:pPr>
                      <w:r>
                        <w:t>This Champion cannot be Poisoned.</w:t>
                      </w:r>
                    </w:p>
                    <w:p w:rsidR="00353C85" w:rsidRDefault="00353C85" w:rsidP="00C143AA">
                      <w:pPr>
                        <w:pStyle w:val="NoSpacing"/>
                      </w:pPr>
                      <w:r>
                        <w:t>If this Champion is currently Poisoned, Poison is removed.</w:t>
                      </w:r>
                    </w:p>
                    <w:p w:rsidR="00353C85" w:rsidRDefault="00353C85" w:rsidP="00C143AA">
                      <w:pPr>
                        <w:pStyle w:val="NoSpacing"/>
                      </w:pPr>
                    </w:p>
                    <w:p w:rsidR="00353C85" w:rsidRDefault="00353C85" w:rsidP="00C143AA">
                      <w:pPr>
                        <w:pStyle w:val="NoSpacing"/>
                      </w:pPr>
                    </w:p>
                    <w:p w:rsidR="00353C85" w:rsidRDefault="00353C85" w:rsidP="00C143AA">
                      <w:pPr>
                        <w:pStyle w:val="NoSpacing"/>
                      </w:pPr>
                    </w:p>
                    <w:p w:rsidR="00353C85" w:rsidRDefault="00353C85" w:rsidP="00C143AA">
                      <w:pPr>
                        <w:pStyle w:val="NoSpacing"/>
                      </w:pPr>
                    </w:p>
                    <w:p w:rsidR="00353C85" w:rsidRDefault="00353C85" w:rsidP="00C143AA">
                      <w:pPr>
                        <w:pStyle w:val="NoSpacing"/>
                      </w:pPr>
                    </w:p>
                    <w:p w:rsidR="00353C85" w:rsidRPr="00471576" w:rsidRDefault="00353C85" w:rsidP="00C143AA">
                      <w:pPr>
                        <w:pStyle w:val="NoSpacing"/>
                        <w:rPr>
                          <w:rFonts w:cs="Times New Roman"/>
                        </w:rPr>
                      </w:pPr>
                    </w:p>
                    <w:p w:rsidR="00353C85" w:rsidRPr="00471576" w:rsidRDefault="00353C85" w:rsidP="00C143AA">
                      <w:pPr>
                        <w:pStyle w:val="NoSpacing"/>
                        <w:rPr>
                          <w:rFonts w:cs="Times New Roman"/>
                        </w:rPr>
                      </w:pPr>
                    </w:p>
                    <w:p w:rsidR="00353C85" w:rsidRDefault="00353C85" w:rsidP="009C67D2">
                      <w:pPr>
                        <w:pStyle w:val="NoSpacing"/>
                      </w:pPr>
                      <w:r w:rsidRPr="006B3608">
                        <w:rPr>
                          <w:b/>
                          <w:bCs/>
                        </w:rPr>
                        <w:t>Set Bonus</w:t>
                      </w:r>
                      <w:r>
                        <w:t>:</w:t>
                      </w:r>
                    </w:p>
                    <w:p w:rsidR="00353C85" w:rsidRPr="00B66117" w:rsidRDefault="00353C85" w:rsidP="009C67D2">
                      <w:pPr>
                        <w:pStyle w:val="NoSpacing"/>
                        <w:rPr>
                          <w:rFonts w:cs="Times New Roman"/>
                        </w:rPr>
                      </w:pPr>
                      <w:r w:rsidRPr="00471576">
                        <w:t xml:space="preserve">If </w:t>
                      </w:r>
                      <w:r>
                        <w:t>Knocked Out, no Knock Out Points are awarded for this Champion</w:t>
                      </w:r>
                    </w:p>
                    <w:p w:rsidR="00353C85" w:rsidRPr="006B3608" w:rsidRDefault="00353C85" w:rsidP="00C143AA">
                      <w:pPr>
                        <w:rPr>
                          <w:rFonts w:cs="Times New Roman"/>
                        </w:rPr>
                      </w:pPr>
                    </w:p>
                    <w:p w:rsidR="00353C85" w:rsidRPr="00B66117" w:rsidRDefault="00353C85" w:rsidP="00C143AA">
                      <w:pPr>
                        <w:rPr>
                          <w:rFonts w:cs="Times New Roman"/>
                        </w:rPr>
                      </w:pPr>
                    </w:p>
                    <w:p w:rsidR="00353C85" w:rsidRPr="00B66117" w:rsidRDefault="00353C85" w:rsidP="00C143AA">
                      <w:pPr>
                        <w:rPr>
                          <w:rFonts w:cs="Times New Roman"/>
                        </w:rPr>
                      </w:pPr>
                    </w:p>
                    <w:p w:rsidR="00353C85" w:rsidRPr="00C143AA" w:rsidRDefault="00353C85" w:rsidP="00C143AA">
                      <w:pPr>
                        <w:rPr>
                          <w:rFonts w:cs="Times New Roman"/>
                        </w:rPr>
                      </w:pPr>
                    </w:p>
                  </w:txbxContent>
                </v:textbox>
              </v:shape>
              <v:shape id="_x0000_s1490" type="#_x0000_t202" style="position:absolute;left:386;top:330;width:3355;height:863">
                <v:textbox style="mso-next-textbox:#_x0000_s1490" inset="0,0,0,0">
                  <w:txbxContent>
                    <w:p w:rsidR="00353C85" w:rsidRPr="004755ED" w:rsidRDefault="00353C85" w:rsidP="004755ED">
                      <w:pPr>
                        <w:pStyle w:val="NoSpacing"/>
                        <w:shd w:val="clear" w:color="auto" w:fill="A6A6A6"/>
                        <w:jc w:val="center"/>
                        <w:rPr>
                          <w:rFonts w:cs="Times New Roman"/>
                          <w:color w:val="FFFFFF"/>
                          <w:sz w:val="40"/>
                          <w:szCs w:val="40"/>
                        </w:rPr>
                      </w:pPr>
                    </w:p>
                  </w:txbxContent>
                </v:textbox>
              </v:shape>
              <v:shape id="_x0000_s1491" type="#_x0000_t202" style="position:absolute;left:456;top:483;width:3193;height:566">
                <v:fill opacity="0"/>
                <v:textbox style="mso-next-textbox:#_x0000_s1491" inset="0,0,0,0">
                  <w:txbxContent>
                    <w:p w:rsidR="00353C85" w:rsidRPr="001C58BF" w:rsidRDefault="00353C85" w:rsidP="00C143AA">
                      <w:pPr>
                        <w:pStyle w:val="NoSpacing"/>
                        <w:jc w:val="center"/>
                        <w:rPr>
                          <w:rFonts w:cs="Times New Roman"/>
                          <w:sz w:val="16"/>
                          <w:szCs w:val="16"/>
                        </w:rPr>
                      </w:pPr>
                      <w:r>
                        <w:rPr>
                          <w:sz w:val="16"/>
                          <w:szCs w:val="16"/>
                        </w:rPr>
                        <w:t>Revered Vestments</w:t>
                      </w:r>
                    </w:p>
                    <w:p w:rsidR="00353C85" w:rsidRPr="003C54D0" w:rsidRDefault="00353C85" w:rsidP="00C143AA">
                      <w:pPr>
                        <w:pStyle w:val="NoSpacing"/>
                        <w:jc w:val="center"/>
                        <w:rPr>
                          <w:rFonts w:cs="Times New Roman"/>
                        </w:rPr>
                      </w:pPr>
                      <w:r>
                        <w:rPr>
                          <w:sz w:val="32"/>
                          <w:szCs w:val="32"/>
                        </w:rPr>
                        <w:t>Purity Robes</w:t>
                      </w:r>
                    </w:p>
                    <w:p w:rsidR="00353C85" w:rsidRPr="005D6663" w:rsidRDefault="00353C85" w:rsidP="00C143AA">
                      <w:pPr>
                        <w:pStyle w:val="NoSpacing"/>
                        <w:jc w:val="center"/>
                        <w:rPr>
                          <w:rFonts w:cs="Times New Roman"/>
                          <w:sz w:val="36"/>
                          <w:szCs w:val="36"/>
                        </w:rPr>
                      </w:pPr>
                    </w:p>
                    <w:p w:rsidR="00353C85" w:rsidRPr="003641D7" w:rsidRDefault="00353C85" w:rsidP="00C143AA">
                      <w:pPr>
                        <w:rPr>
                          <w:rFonts w:cs="Times New Roman"/>
                        </w:rPr>
                      </w:pPr>
                    </w:p>
                    <w:p w:rsidR="00353C85" w:rsidRPr="00151D81" w:rsidRDefault="00353C85" w:rsidP="00C143AA">
                      <w:pPr>
                        <w:rPr>
                          <w:rFonts w:cs="Times New Roman"/>
                        </w:rPr>
                      </w:pPr>
                    </w:p>
                    <w:p w:rsidR="00353C85" w:rsidRPr="00C143AA" w:rsidRDefault="00353C85" w:rsidP="00C143AA">
                      <w:pPr>
                        <w:rPr>
                          <w:rFonts w:cs="Times New Roman"/>
                        </w:rPr>
                      </w:pPr>
                    </w:p>
                  </w:txbxContent>
                </v:textbox>
              </v:shape>
              <v:shape id="_x0000_s1492" type="#_x0000_t202" style="position:absolute;left:1058;top:4860;width:1932;height:209">
                <v:textbox style="mso-next-textbox:#_x0000_s1492" inset="0,0,0,0">
                  <w:txbxContent>
                    <w:p w:rsidR="00353C85" w:rsidRPr="00295FE5" w:rsidRDefault="00353C85" w:rsidP="004755ED">
                      <w:pPr>
                        <w:pStyle w:val="NoSpacing"/>
                        <w:shd w:val="clear" w:color="auto" w:fill="A6A6A6"/>
                        <w:jc w:val="center"/>
                        <w:rPr>
                          <w:rFonts w:cs="Times New Roman"/>
                          <w:sz w:val="18"/>
                          <w:szCs w:val="18"/>
                        </w:rPr>
                      </w:pPr>
                      <w:r>
                        <w:rPr>
                          <w:sz w:val="18"/>
                          <w:szCs w:val="18"/>
                        </w:rPr>
                        <w:t>-Gear-</w:t>
                      </w:r>
                    </w:p>
                    <w:p w:rsidR="00353C85" w:rsidRPr="00855C1F" w:rsidRDefault="00353C85" w:rsidP="00C143AA">
                      <w:pPr>
                        <w:rPr>
                          <w:rFonts w:cs="Times New Roman"/>
                        </w:rPr>
                      </w:pPr>
                    </w:p>
                  </w:txbxContent>
                </v:textbox>
              </v:shape>
            </v:group>
            <v:shape id="_x0000_s1493" type="#_x0000_t202" style="position:absolute;left:2901;top:14856;width:810;height:300" filled="f" fillcolor="#c6c224" stroked="f">
              <v:textbox style="mso-next-textbox:#_x0000_s1493" inset="0,0,0,0">
                <w:txbxContent>
                  <w:p w:rsidR="00353C85" w:rsidRPr="0055737C" w:rsidRDefault="00353C85" w:rsidP="0055737C">
                    <w:pPr>
                      <w:rPr>
                        <w:rFonts w:cs="Times New Roman"/>
                      </w:rPr>
                    </w:pPr>
                  </w:p>
                </w:txbxContent>
              </v:textbox>
            </v:shape>
          </v:group>
        </w:pict>
      </w:r>
      <w:r>
        <w:rPr>
          <w:rFonts w:cs="Times New Roman"/>
          <w:noProof/>
        </w:rPr>
        <w:br w:type="page"/>
      </w:r>
    </w:p>
    <w:p w:rsidR="00353C85" w:rsidRDefault="00353C85">
      <w:pPr>
        <w:rPr>
          <w:rFonts w:cs="Times New Roman"/>
          <w:noProof/>
        </w:rPr>
      </w:pPr>
      <w:r>
        <w:rPr>
          <w:noProof/>
        </w:rPr>
        <w:pict>
          <v:group id="_x0000_s1494" style="position:absolute;margin-left:326.95pt;margin-top:-52.45pt;width:179.25pt;height:247.15pt;z-index:251732992" coordorigin="7701,5796" coordsize="3585,4943">
            <v:rect id="_x0000_s1495" style="position:absolute;left:7701;top:5796;width:3585;height:4943" fillcolor="#d8d8d8"/>
            <v:shape id="_x0000_s1496" type="#_x0000_t202" style="position:absolute;left:7827;top:6929;width:3355;height:1711">
              <v:textbox style="mso-next-textbox:#_x0000_s1496">
                <w:txbxContent>
                  <w:p w:rsidR="00353C85" w:rsidRDefault="00353C85" w:rsidP="00C57B7C">
                    <w:pPr>
                      <w:pStyle w:val="NoSpacing"/>
                      <w:rPr>
                        <w:sz w:val="36"/>
                        <w:szCs w:val="36"/>
                      </w:rPr>
                    </w:pPr>
                    <w:r>
                      <w:rPr>
                        <w:sz w:val="36"/>
                        <w:szCs w:val="36"/>
                      </w:rPr>
                      <w:t>Bottleneck               2</w:t>
                    </w:r>
                  </w:p>
                  <w:p w:rsidR="00353C85" w:rsidRPr="00664515" w:rsidRDefault="00353C85" w:rsidP="00C57B7C">
                    <w:pPr>
                      <w:pStyle w:val="NoSpacing"/>
                      <w:rPr>
                        <w:rFonts w:cs="Times New Roman"/>
                        <w:sz w:val="18"/>
                        <w:szCs w:val="18"/>
                      </w:rPr>
                    </w:pPr>
                    <w:r w:rsidRPr="00664515">
                      <w:rPr>
                        <w:sz w:val="20"/>
                        <w:szCs w:val="20"/>
                      </w:rPr>
                      <w:t xml:space="preserve">Until your next turn, </w:t>
                    </w:r>
                    <w:r>
                      <w:rPr>
                        <w:sz w:val="20"/>
                        <w:szCs w:val="20"/>
                      </w:rPr>
                      <w:t>1</w:t>
                    </w:r>
                    <w:r w:rsidRPr="00664515">
                      <w:rPr>
                        <w:sz w:val="20"/>
                        <w:szCs w:val="20"/>
                      </w:rPr>
                      <w:t xml:space="preserve"> defending opponent may not purchase from the deck of your choice.  This does not include discard piles.</w:t>
                    </w:r>
                  </w:p>
                  <w:p w:rsidR="00353C85" w:rsidRDefault="00353C85" w:rsidP="00C57B7C">
                    <w:pPr>
                      <w:rPr>
                        <w:rFonts w:cs="Times New Roman"/>
                      </w:rPr>
                    </w:pPr>
                  </w:p>
                  <w:p w:rsidR="00353C85" w:rsidRPr="00107417" w:rsidRDefault="00353C85" w:rsidP="00C57B7C">
                    <w:pPr>
                      <w:rPr>
                        <w:rFonts w:cs="Times New Roman"/>
                      </w:rPr>
                    </w:pPr>
                  </w:p>
                  <w:p w:rsidR="00353C85" w:rsidRPr="00644EA9" w:rsidRDefault="00353C85" w:rsidP="00C57B7C">
                    <w:pPr>
                      <w:rPr>
                        <w:rFonts w:cs="Times New Roman"/>
                      </w:rPr>
                    </w:pPr>
                  </w:p>
                </w:txbxContent>
              </v:textbox>
            </v:shape>
            <v:shape id="_x0000_s1497" type="#_x0000_t202" style="position:absolute;left:7827;top:5904;width:3355;height:566;v-text-anchor:middle" fillcolor="#c0504d">
              <v:textbox style="mso-next-textbox:#_x0000_s1497" inset="0,0,0,0">
                <w:txbxContent>
                  <w:p w:rsidR="00353C85" w:rsidRPr="004755ED" w:rsidRDefault="00353C85" w:rsidP="00C57B7C">
                    <w:pPr>
                      <w:pStyle w:val="NoSpacing"/>
                      <w:jc w:val="center"/>
                      <w:rPr>
                        <w:color w:val="FFFFFF"/>
                        <w:sz w:val="16"/>
                        <w:szCs w:val="16"/>
                      </w:rPr>
                    </w:pPr>
                    <w:r w:rsidRPr="004755ED">
                      <w:rPr>
                        <w:color w:val="FFFFFF"/>
                        <w:sz w:val="16"/>
                        <w:szCs w:val="16"/>
                      </w:rPr>
                      <w:t>Warrior</w:t>
                    </w:r>
                  </w:p>
                  <w:p w:rsidR="00353C85" w:rsidRPr="004755ED" w:rsidRDefault="00353C85" w:rsidP="00C57B7C">
                    <w:pPr>
                      <w:pStyle w:val="NoSpacing"/>
                      <w:jc w:val="center"/>
                      <w:rPr>
                        <w:color w:val="FFFFFF"/>
                        <w:sz w:val="32"/>
                        <w:szCs w:val="32"/>
                      </w:rPr>
                    </w:pPr>
                    <w:r w:rsidRPr="004755ED">
                      <w:rPr>
                        <w:color w:val="FFFFFF"/>
                        <w:sz w:val="32"/>
                        <w:szCs w:val="32"/>
                      </w:rPr>
                      <w:t>Ebop</w:t>
                    </w:r>
                  </w:p>
                  <w:p w:rsidR="00353C85" w:rsidRPr="004755ED" w:rsidRDefault="00353C85" w:rsidP="00C57B7C">
                    <w:pPr>
                      <w:pStyle w:val="NoSpacing"/>
                      <w:jc w:val="center"/>
                      <w:rPr>
                        <w:rFonts w:cs="Times New Roman"/>
                        <w:color w:val="FFFFFF"/>
                      </w:rPr>
                    </w:pPr>
                  </w:p>
                  <w:p w:rsidR="00353C85" w:rsidRPr="004755ED" w:rsidRDefault="00353C85" w:rsidP="00C57B7C">
                    <w:pPr>
                      <w:pStyle w:val="NoSpacing"/>
                      <w:jc w:val="center"/>
                      <w:rPr>
                        <w:rFonts w:cs="Times New Roman"/>
                        <w:color w:val="FFFFFF"/>
                        <w:sz w:val="36"/>
                        <w:szCs w:val="36"/>
                      </w:rPr>
                    </w:pPr>
                  </w:p>
                  <w:p w:rsidR="00353C85" w:rsidRPr="004755ED" w:rsidRDefault="00353C85" w:rsidP="00C57B7C">
                    <w:pPr>
                      <w:rPr>
                        <w:rFonts w:cs="Times New Roman"/>
                        <w:color w:val="FFFFFF"/>
                      </w:rPr>
                    </w:pPr>
                  </w:p>
                  <w:p w:rsidR="00353C85" w:rsidRPr="004755ED" w:rsidRDefault="00353C85" w:rsidP="00C57B7C">
                    <w:pPr>
                      <w:rPr>
                        <w:rFonts w:cs="Times New Roman"/>
                        <w:color w:val="FFFFFF"/>
                      </w:rPr>
                    </w:pPr>
                  </w:p>
                  <w:p w:rsidR="00353C85" w:rsidRPr="004755ED" w:rsidRDefault="00353C85" w:rsidP="00C57B7C">
                    <w:pPr>
                      <w:rPr>
                        <w:rFonts w:cs="Times New Roman"/>
                        <w:color w:val="FFFFFF"/>
                      </w:rPr>
                    </w:pPr>
                  </w:p>
                  <w:p w:rsidR="00353C85" w:rsidRPr="00556A5E" w:rsidRDefault="00353C85" w:rsidP="00C57B7C">
                    <w:pPr>
                      <w:rPr>
                        <w:rFonts w:cs="Times New Roman"/>
                      </w:rPr>
                    </w:pPr>
                  </w:p>
                  <w:p w:rsidR="00353C85" w:rsidRPr="00556A5E" w:rsidRDefault="00353C85" w:rsidP="00C57B7C">
                    <w:pPr>
                      <w:rPr>
                        <w:rFonts w:cs="Times New Roman"/>
                      </w:rPr>
                    </w:pPr>
                  </w:p>
                </w:txbxContent>
              </v:textbox>
            </v:shape>
            <v:rect id="_x0000_s1498" style="position:absolute;left:7826;top:6552;width:3334;height:291;v-text-anchor:middle" fillcolor="#d99594">
              <v:textbox style="mso-next-textbox:#_x0000_s1498" inset="0,0,0,0">
                <w:txbxContent>
                  <w:p w:rsidR="00353C85" w:rsidRDefault="00353C85" w:rsidP="00C57B7C">
                    <w:pPr>
                      <w:jc w:val="center"/>
                    </w:pPr>
                    <w:r>
                      <w:t>7 Health</w:t>
                    </w:r>
                  </w:p>
                </w:txbxContent>
              </v:textbox>
            </v:rect>
            <v:shape id="_x0000_s1499" type="#_x0000_t202" style="position:absolute;left:7827;top:8709;width:3355;height:1911">
              <v:textbox style="mso-next-textbox:#_x0000_s1499">
                <w:txbxContent>
                  <w:p w:rsidR="00353C85" w:rsidRPr="00E91481" w:rsidRDefault="00353C85" w:rsidP="00C57B7C">
                    <w:pPr>
                      <w:pStyle w:val="NoSpacing"/>
                      <w:rPr>
                        <w:b/>
                        <w:bCs/>
                        <w:sz w:val="28"/>
                        <w:szCs w:val="28"/>
                      </w:rPr>
                    </w:pPr>
                    <w:r w:rsidRPr="00E91481">
                      <w:rPr>
                        <w:b/>
                        <w:bCs/>
                        <w:sz w:val="28"/>
                        <w:szCs w:val="28"/>
                      </w:rPr>
                      <w:t>Passive: Duck and Cover</w:t>
                    </w:r>
                  </w:p>
                  <w:p w:rsidR="00353C85" w:rsidRPr="002A381F" w:rsidRDefault="00353C85" w:rsidP="00C57B7C">
                    <w:pPr>
                      <w:rPr>
                        <w:rFonts w:cs="Times New Roman"/>
                      </w:rPr>
                    </w:pPr>
                    <w:r>
                      <w:rPr>
                        <w:sz w:val="20"/>
                        <w:szCs w:val="20"/>
                      </w:rPr>
                      <w:t xml:space="preserve">If Ebop’s Health ever drops below 3 Health, Armor Dice +2. </w:t>
                    </w:r>
                  </w:p>
                  <w:p w:rsidR="00353C85" w:rsidRPr="00E93C45" w:rsidRDefault="00353C85" w:rsidP="00C57B7C">
                    <w:pPr>
                      <w:rPr>
                        <w:rFonts w:cs="Times New Roman"/>
                      </w:rPr>
                    </w:pPr>
                  </w:p>
                  <w:p w:rsidR="00353C85" w:rsidRPr="00E91481" w:rsidRDefault="00353C85" w:rsidP="00C57B7C">
                    <w:pPr>
                      <w:rPr>
                        <w:rFonts w:cs="Times New Roman"/>
                      </w:rPr>
                    </w:pPr>
                  </w:p>
                </w:txbxContent>
              </v:textbox>
            </v:shape>
          </v:group>
        </w:pict>
      </w:r>
      <w:r>
        <w:rPr>
          <w:noProof/>
        </w:rPr>
        <w:pict>
          <v:group id="_x0000_s1500" style="position:absolute;margin-left:2in;margin-top:-52.45pt;width:179.25pt;height:247.15pt;z-index:251731968" coordorigin="7813,217" coordsize="3585,4943">
            <v:rect id="_x0000_s1501" style="position:absolute;left:7813;top:217;width:3585;height:4943" fillcolor="#d8d8d8"/>
            <v:shape id="_x0000_s1502" type="#_x0000_t202" style="position:absolute;left:7939;top:1446;width:3355;height:1668">
              <v:textbox style="mso-next-textbox:#_x0000_s1502">
                <w:txbxContent>
                  <w:p w:rsidR="00353C85" w:rsidRPr="00321761" w:rsidRDefault="00353C85" w:rsidP="00C57B7C">
                    <w:pPr>
                      <w:pStyle w:val="NoSpacing"/>
                      <w:rPr>
                        <w:rFonts w:cs="Times New Roman"/>
                        <w:sz w:val="16"/>
                        <w:szCs w:val="16"/>
                      </w:rPr>
                    </w:pPr>
                    <w:r>
                      <w:rPr>
                        <w:sz w:val="36"/>
                        <w:szCs w:val="36"/>
                      </w:rPr>
                      <w:t>Pure Light              +X</w:t>
                    </w:r>
                  </w:p>
                  <w:p w:rsidR="00353C85" w:rsidRPr="00282191" w:rsidRDefault="00353C85" w:rsidP="00C57B7C">
                    <w:pPr>
                      <w:rPr>
                        <w:rFonts w:cs="Times New Roman"/>
                        <w:sz w:val="20"/>
                        <w:szCs w:val="20"/>
                      </w:rPr>
                    </w:pPr>
                    <w:r w:rsidRPr="00ED5D6F">
                      <w:rPr>
                        <w:sz w:val="18"/>
                        <w:szCs w:val="18"/>
                      </w:rPr>
                      <w:t>If the last ability used by Leonan was Pure Light</w:t>
                    </w:r>
                    <w:r>
                      <w:rPr>
                        <w:sz w:val="18"/>
                        <w:szCs w:val="18"/>
                      </w:rPr>
                      <w:t>, Attack Dice +1. Otherwise, set Attack Dice to 1. This ability heals for the value shown on the Attack Dice.</w:t>
                    </w:r>
                  </w:p>
                  <w:p w:rsidR="00353C85" w:rsidRPr="00282191" w:rsidRDefault="00353C85" w:rsidP="00C57B7C">
                    <w:pPr>
                      <w:rPr>
                        <w:rFonts w:cs="Times New Roman"/>
                        <w:sz w:val="20"/>
                        <w:szCs w:val="20"/>
                      </w:rPr>
                    </w:pPr>
                  </w:p>
                </w:txbxContent>
              </v:textbox>
            </v:shape>
            <v:shape id="_x0000_s1503" type="#_x0000_t202" style="position:absolute;left:7949;top:3198;width:3355;height:1777">
              <v:textbox style="mso-next-textbox:#_x0000_s1503">
                <w:txbxContent>
                  <w:p w:rsidR="00353C85" w:rsidRPr="00321761" w:rsidRDefault="00353C85" w:rsidP="00C57B7C">
                    <w:pPr>
                      <w:pStyle w:val="NoSpacing"/>
                      <w:rPr>
                        <w:rFonts w:cs="Times New Roman"/>
                        <w:sz w:val="16"/>
                        <w:szCs w:val="16"/>
                      </w:rPr>
                    </w:pPr>
                    <w:r>
                      <w:rPr>
                        <w:sz w:val="36"/>
                        <w:szCs w:val="36"/>
                      </w:rPr>
                      <w:t>Dark Light                 X</w:t>
                    </w:r>
                  </w:p>
                  <w:p w:rsidR="00353C85" w:rsidRPr="00282191" w:rsidRDefault="00353C85" w:rsidP="00C57B7C">
                    <w:pPr>
                      <w:rPr>
                        <w:rFonts w:cs="Times New Roman"/>
                        <w:sz w:val="20"/>
                        <w:szCs w:val="20"/>
                      </w:rPr>
                    </w:pPr>
                    <w:r w:rsidRPr="00ED5D6F">
                      <w:rPr>
                        <w:sz w:val="18"/>
                        <w:szCs w:val="18"/>
                      </w:rPr>
                      <w:t>If the last ability used by Leonan was</w:t>
                    </w:r>
                    <w:r>
                      <w:rPr>
                        <w:sz w:val="18"/>
                        <w:szCs w:val="18"/>
                      </w:rPr>
                      <w:t xml:space="preserve"> Dark</w:t>
                    </w:r>
                    <w:r w:rsidRPr="00ED5D6F">
                      <w:rPr>
                        <w:sz w:val="18"/>
                        <w:szCs w:val="18"/>
                      </w:rPr>
                      <w:t xml:space="preserve"> Light</w:t>
                    </w:r>
                    <w:r>
                      <w:rPr>
                        <w:sz w:val="18"/>
                        <w:szCs w:val="18"/>
                      </w:rPr>
                      <w:t>, Attack Dice +1. Otherwise, set Attack Dice to 1. This ability damages for the value shown on the Attack Dice.</w:t>
                    </w:r>
                  </w:p>
                  <w:p w:rsidR="00353C85" w:rsidRPr="00282191" w:rsidRDefault="00353C85" w:rsidP="00C57B7C">
                    <w:pPr>
                      <w:rPr>
                        <w:rFonts w:cs="Times New Roman"/>
                        <w:sz w:val="20"/>
                        <w:szCs w:val="20"/>
                      </w:rPr>
                    </w:pPr>
                  </w:p>
                  <w:p w:rsidR="00353C85" w:rsidRPr="00355D6D" w:rsidRDefault="00353C85" w:rsidP="00C57B7C">
                    <w:pPr>
                      <w:rPr>
                        <w:rFonts w:cs="Times New Roman"/>
                      </w:rPr>
                    </w:pPr>
                  </w:p>
                  <w:p w:rsidR="00353C85" w:rsidRPr="001952C3" w:rsidRDefault="00353C85" w:rsidP="00C57B7C">
                    <w:pPr>
                      <w:rPr>
                        <w:rFonts w:cs="Times New Roman"/>
                      </w:rPr>
                    </w:pPr>
                  </w:p>
                  <w:p w:rsidR="00353C85" w:rsidRPr="00165CF0" w:rsidRDefault="00353C85" w:rsidP="00C57B7C">
                    <w:pPr>
                      <w:rPr>
                        <w:rFonts w:cs="Times New Roman"/>
                      </w:rPr>
                    </w:pPr>
                  </w:p>
                  <w:p w:rsidR="00353C85" w:rsidRPr="00F42B72" w:rsidRDefault="00353C85" w:rsidP="00C57B7C">
                    <w:pPr>
                      <w:rPr>
                        <w:rFonts w:cs="Times New Roman"/>
                      </w:rPr>
                    </w:pPr>
                  </w:p>
                  <w:p w:rsidR="00353C85" w:rsidRPr="007404B8" w:rsidRDefault="00353C85" w:rsidP="00C57B7C">
                    <w:pPr>
                      <w:rPr>
                        <w:rFonts w:cs="Times New Roman"/>
                      </w:rPr>
                    </w:pPr>
                  </w:p>
                  <w:p w:rsidR="00353C85" w:rsidRPr="00ED6B9D" w:rsidRDefault="00353C85" w:rsidP="00C57B7C">
                    <w:pPr>
                      <w:rPr>
                        <w:rFonts w:cs="Times New Roman"/>
                      </w:rPr>
                    </w:pPr>
                  </w:p>
                </w:txbxContent>
              </v:textbox>
            </v:shape>
            <v:shape id="_x0000_s1504" type="#_x0000_t202" style="position:absolute;left:7939;top:325;width:3355;height:566;v-text-anchor:middle" fillcolor="#ff6">
              <v:textbox style="mso-next-textbox:#_x0000_s1504" inset="0,0,0,0">
                <w:txbxContent>
                  <w:p w:rsidR="00353C85" w:rsidRPr="004755ED" w:rsidRDefault="00353C85" w:rsidP="00C57B7C">
                    <w:pPr>
                      <w:pStyle w:val="NoSpacing"/>
                      <w:jc w:val="center"/>
                      <w:rPr>
                        <w:color w:val="000000"/>
                        <w:sz w:val="16"/>
                        <w:szCs w:val="16"/>
                      </w:rPr>
                    </w:pPr>
                    <w:r w:rsidRPr="004755ED">
                      <w:rPr>
                        <w:color w:val="000000"/>
                        <w:sz w:val="16"/>
                        <w:szCs w:val="16"/>
                      </w:rPr>
                      <w:t>Cleric</w:t>
                    </w:r>
                  </w:p>
                  <w:p w:rsidR="00353C85" w:rsidRPr="004755ED" w:rsidRDefault="00353C85" w:rsidP="00C57B7C">
                    <w:pPr>
                      <w:pStyle w:val="NoSpacing"/>
                      <w:jc w:val="center"/>
                      <w:rPr>
                        <w:color w:val="000000"/>
                        <w:sz w:val="32"/>
                        <w:szCs w:val="32"/>
                      </w:rPr>
                    </w:pPr>
                    <w:r w:rsidRPr="004755ED">
                      <w:rPr>
                        <w:color w:val="000000"/>
                        <w:sz w:val="32"/>
                        <w:szCs w:val="32"/>
                      </w:rPr>
                      <w:t>Leonan</w:t>
                    </w:r>
                  </w:p>
                  <w:p w:rsidR="00353C85" w:rsidRPr="004755ED" w:rsidRDefault="00353C85" w:rsidP="00C57B7C">
                    <w:pPr>
                      <w:pStyle w:val="NoSpacing"/>
                      <w:jc w:val="center"/>
                      <w:rPr>
                        <w:rFonts w:cs="Times New Roman"/>
                        <w:color w:val="000000"/>
                      </w:rPr>
                    </w:pPr>
                  </w:p>
                  <w:p w:rsidR="00353C85" w:rsidRPr="004755ED" w:rsidRDefault="00353C85" w:rsidP="00C57B7C">
                    <w:pPr>
                      <w:pStyle w:val="NoSpacing"/>
                      <w:jc w:val="center"/>
                      <w:rPr>
                        <w:rFonts w:cs="Times New Roman"/>
                        <w:color w:val="000000"/>
                        <w:sz w:val="36"/>
                        <w:szCs w:val="36"/>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6A5B43" w:rsidRDefault="00353C85" w:rsidP="00C57B7C">
                    <w:pPr>
                      <w:rPr>
                        <w:rFonts w:cs="Times New Roman"/>
                      </w:rPr>
                    </w:pPr>
                  </w:p>
                </w:txbxContent>
              </v:textbox>
            </v:shape>
            <v:rect id="_x0000_s1505" style="position:absolute;left:7949;top:1021;width:1609;height:291;v-text-anchor:middle" fillcolor="#d99594">
              <v:textbox style="mso-next-textbox:#_x0000_s1505" inset="0,0,0,0">
                <w:txbxContent>
                  <w:p w:rsidR="00353C85" w:rsidRPr="00BE375E" w:rsidRDefault="00353C85" w:rsidP="00C57B7C">
                    <w:pPr>
                      <w:jc w:val="center"/>
                    </w:pPr>
                    <w:r>
                      <w:t>5</w:t>
                    </w:r>
                    <w:r w:rsidRPr="00BE375E">
                      <w:t xml:space="preserve"> Health</w:t>
                    </w:r>
                  </w:p>
                </w:txbxContent>
              </v:textbox>
            </v:rect>
            <v:rect id="_x0000_s1506" style="position:absolute;left:9692;top:1021;width:1613;height:291;v-text-anchor:middle" fillcolor="#95b3d7">
              <v:textbox style="mso-next-textbox:#_x0000_s1506" inset="0,0,0,0">
                <w:txbxContent>
                  <w:p w:rsidR="00353C85" w:rsidRPr="00BB1A94" w:rsidRDefault="00353C85" w:rsidP="00C57B7C">
                    <w:pPr>
                      <w:jc w:val="center"/>
                    </w:pPr>
                    <w:r>
                      <w:t>1</w:t>
                    </w:r>
                    <w:r w:rsidRPr="00BB1A94">
                      <w:t xml:space="preserve"> </w:t>
                    </w:r>
                    <w:r>
                      <w:t>Crystal</w:t>
                    </w:r>
                    <w:r w:rsidRPr="00BB1A94">
                      <w:t xml:space="preserve"> Cost</w:t>
                    </w:r>
                  </w:p>
                </w:txbxContent>
              </v:textbox>
            </v:rect>
          </v:group>
        </w:pict>
      </w:r>
      <w:r>
        <w:rPr>
          <w:noProof/>
        </w:rPr>
        <w:pict>
          <v:group id="_x0000_s1507" style="position:absolute;margin-left:-43.95pt;margin-top:-52.45pt;width:179.25pt;height:247.15pt;z-index:251730944" coordorigin="331,5399" coordsize="3585,4943">
            <v:rect id="_x0000_s1508" style="position:absolute;left:331;top:5399;width:3585;height:4943" fillcolor="#d8d8d8"/>
            <v:shape id="_x0000_s1509" type="#_x0000_t202" style="position:absolute;left:457;top:6532;width:3355;height:1740">
              <v:textbox style="mso-next-textbox:#_x0000_s1509">
                <w:txbxContent>
                  <w:p w:rsidR="00353C85" w:rsidRPr="00321761" w:rsidRDefault="00353C85" w:rsidP="00C57B7C">
                    <w:pPr>
                      <w:pStyle w:val="NoSpacing"/>
                      <w:rPr>
                        <w:rFonts w:cs="Times New Roman"/>
                        <w:sz w:val="16"/>
                        <w:szCs w:val="16"/>
                      </w:rPr>
                    </w:pPr>
                    <w:r>
                      <w:rPr>
                        <w:sz w:val="36"/>
                        <w:szCs w:val="36"/>
                      </w:rPr>
                      <w:t>Cleanse                   +3</w:t>
                    </w:r>
                  </w:p>
                  <w:p w:rsidR="00353C85" w:rsidRPr="00282191" w:rsidRDefault="00353C85" w:rsidP="00C57B7C">
                    <w:pPr>
                      <w:rPr>
                        <w:rFonts w:cs="Times New Roman"/>
                        <w:sz w:val="20"/>
                        <w:szCs w:val="20"/>
                      </w:rPr>
                    </w:pPr>
                    <w:r>
                      <w:rPr>
                        <w:sz w:val="20"/>
                        <w:szCs w:val="20"/>
                      </w:rPr>
                      <w:t>If the Champion being healed is Poisoned, remove Poison.</w:t>
                    </w:r>
                  </w:p>
                </w:txbxContent>
              </v:textbox>
            </v:shape>
            <v:shape id="_x0000_s1510" type="#_x0000_t202" style="position:absolute;left:467;top:8372;width:3355;height:1785">
              <v:textbox style="mso-next-textbox:#_x0000_s1510">
                <w:txbxContent>
                  <w:p w:rsidR="00353C85" w:rsidRPr="00165CF0" w:rsidRDefault="00353C85" w:rsidP="00C57B7C">
                    <w:pPr>
                      <w:pStyle w:val="NoSpacing"/>
                      <w:rPr>
                        <w:rFonts w:cs="Times New Roman"/>
                        <w:b/>
                        <w:bCs/>
                        <w:sz w:val="28"/>
                        <w:szCs w:val="28"/>
                      </w:rPr>
                    </w:pPr>
                    <w:r w:rsidRPr="00165CF0">
                      <w:rPr>
                        <w:b/>
                        <w:bCs/>
                        <w:sz w:val="28"/>
                        <w:szCs w:val="28"/>
                      </w:rPr>
                      <w:t xml:space="preserve">Passive: </w:t>
                    </w:r>
                    <w:r>
                      <w:rPr>
                        <w:b/>
                        <w:bCs/>
                        <w:sz w:val="28"/>
                        <w:szCs w:val="28"/>
                      </w:rPr>
                      <w:t>Holy Hands</w:t>
                    </w:r>
                  </w:p>
                  <w:p w:rsidR="00353C85" w:rsidRPr="00030806" w:rsidRDefault="00353C85" w:rsidP="00C57B7C">
                    <w:pPr>
                      <w:rPr>
                        <w:rFonts w:cs="Times New Roman"/>
                      </w:rPr>
                    </w:pPr>
                    <w:r>
                      <w:t>Gladice heals double when healing a Breaker.</w:t>
                    </w:r>
                  </w:p>
                  <w:p w:rsidR="00353C85" w:rsidRPr="0090110C" w:rsidRDefault="00353C85" w:rsidP="00C57B7C">
                    <w:pPr>
                      <w:rPr>
                        <w:rFonts w:cs="Times New Roman"/>
                      </w:rPr>
                    </w:pPr>
                  </w:p>
                </w:txbxContent>
              </v:textbox>
            </v:shape>
            <v:shape id="_x0000_s1511" type="#_x0000_t202" style="position:absolute;left:457;top:5507;width:3355;height:566;v-text-anchor:middle" fillcolor="#ff6">
              <v:textbox style="mso-next-textbox:#_x0000_s1511" inset="0,0,0,0">
                <w:txbxContent>
                  <w:p w:rsidR="00353C85" w:rsidRPr="004755ED" w:rsidRDefault="00353C85" w:rsidP="00C57B7C">
                    <w:pPr>
                      <w:pStyle w:val="NoSpacing"/>
                      <w:jc w:val="center"/>
                      <w:rPr>
                        <w:color w:val="000000"/>
                        <w:sz w:val="16"/>
                        <w:szCs w:val="16"/>
                      </w:rPr>
                    </w:pPr>
                    <w:r w:rsidRPr="004755ED">
                      <w:rPr>
                        <w:color w:val="000000"/>
                        <w:sz w:val="16"/>
                        <w:szCs w:val="16"/>
                      </w:rPr>
                      <w:t>Cleric</w:t>
                    </w:r>
                  </w:p>
                  <w:p w:rsidR="00353C85" w:rsidRPr="004755ED" w:rsidRDefault="00353C85" w:rsidP="00C57B7C">
                    <w:pPr>
                      <w:pStyle w:val="NoSpacing"/>
                      <w:jc w:val="center"/>
                      <w:rPr>
                        <w:color w:val="000000"/>
                        <w:sz w:val="32"/>
                        <w:szCs w:val="32"/>
                      </w:rPr>
                    </w:pPr>
                    <w:r w:rsidRPr="004755ED">
                      <w:rPr>
                        <w:color w:val="000000"/>
                        <w:sz w:val="32"/>
                        <w:szCs w:val="32"/>
                      </w:rPr>
                      <w:t>Gladice</w:t>
                    </w:r>
                  </w:p>
                  <w:p w:rsidR="00353C85" w:rsidRPr="004755ED" w:rsidRDefault="00353C85" w:rsidP="00C57B7C">
                    <w:pPr>
                      <w:pStyle w:val="NoSpacing"/>
                      <w:jc w:val="center"/>
                      <w:rPr>
                        <w:rFonts w:cs="Times New Roman"/>
                        <w:color w:val="000000"/>
                      </w:rPr>
                    </w:pPr>
                  </w:p>
                  <w:p w:rsidR="00353C85" w:rsidRPr="004755ED" w:rsidRDefault="00353C85" w:rsidP="00C57B7C">
                    <w:pPr>
                      <w:pStyle w:val="NoSpacing"/>
                      <w:jc w:val="center"/>
                      <w:rPr>
                        <w:rFonts w:cs="Times New Roman"/>
                        <w:color w:val="000000"/>
                        <w:sz w:val="36"/>
                        <w:szCs w:val="36"/>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4755ED" w:rsidRDefault="00353C85" w:rsidP="00C57B7C">
                    <w:pPr>
                      <w:rPr>
                        <w:rFonts w:cs="Times New Roman"/>
                        <w:color w:val="000000"/>
                      </w:rPr>
                    </w:pPr>
                  </w:p>
                  <w:p w:rsidR="00353C85" w:rsidRPr="006A5B43" w:rsidRDefault="00353C85" w:rsidP="00C57B7C">
                    <w:pPr>
                      <w:rPr>
                        <w:rFonts w:cs="Times New Roman"/>
                      </w:rPr>
                    </w:pPr>
                  </w:p>
                </w:txbxContent>
              </v:textbox>
            </v:shape>
            <v:rect id="_x0000_s1512" style="position:absolute;left:446;top:6169;width:1609;height:291;v-text-anchor:middle" fillcolor="#d99594">
              <v:textbox style="mso-next-textbox:#_x0000_s1512" inset="0,0,0,0">
                <w:txbxContent>
                  <w:p w:rsidR="00353C85" w:rsidRPr="00BE375E" w:rsidRDefault="00353C85" w:rsidP="00C57B7C">
                    <w:pPr>
                      <w:jc w:val="center"/>
                    </w:pPr>
                    <w:r>
                      <w:t>6</w:t>
                    </w:r>
                    <w:r w:rsidRPr="00BE375E">
                      <w:t xml:space="preserve"> Health</w:t>
                    </w:r>
                  </w:p>
                </w:txbxContent>
              </v:textbox>
            </v:rect>
            <v:rect id="_x0000_s1513" style="position:absolute;left:2189;top:6169;width:1613;height:291;v-text-anchor:middle" fillcolor="#95b3d7">
              <v:textbox style="mso-next-textbox:#_x0000_s1513" inset="0,0,0,0">
                <w:txbxContent>
                  <w:p w:rsidR="00353C85" w:rsidRPr="00BB1A94" w:rsidRDefault="00353C85" w:rsidP="00C57B7C">
                    <w:pPr>
                      <w:jc w:val="center"/>
                    </w:pPr>
                    <w:r>
                      <w:t>2</w:t>
                    </w:r>
                    <w:r w:rsidRPr="00BB1A94">
                      <w:t xml:space="preserve"> </w:t>
                    </w:r>
                    <w:r>
                      <w:t>Crystal</w:t>
                    </w:r>
                    <w:r w:rsidRPr="00BB1A94">
                      <w:t xml:space="preserve"> Cost</w:t>
                    </w:r>
                  </w:p>
                </w:txbxContent>
              </v:textbox>
            </v:rect>
          </v:group>
        </w:pict>
      </w:r>
      <w:r>
        <w:rPr>
          <w:noProof/>
        </w:rPr>
        <w:pict>
          <v:shape id="_x0000_s1514" type="#_x0000_t202" style="position:absolute;margin-left:486pt;margin-top:6.5pt;width:53.8pt;height:152.9pt;z-index:251576320" wrapcoords="0 0 21600 0 21600 21600 0 21600 0 0" filled="f" stroked="f">
            <v:fill o:detectmouseclick="t"/>
            <v:textbox style="layout-flow:vertical;mso-layout-flow-alt:bottom-to-top;mso-next-textbox:#_x0000_s1514" inset=",7.2pt,,7.2pt">
              <w:txbxContent>
                <w:p w:rsidR="00353C85" w:rsidRPr="00C57B7C" w:rsidRDefault="00353C85" w:rsidP="00C57B7C">
                  <w:pPr>
                    <w:rPr>
                      <w:rFonts w:cs="Times New Roman"/>
                    </w:rPr>
                  </w:pPr>
                </w:p>
              </w:txbxContent>
            </v:textbox>
            <w10:wrap type="through"/>
          </v:shape>
        </w:pict>
      </w:r>
    </w:p>
    <w:p w:rsidR="00353C85" w:rsidRDefault="00353C85">
      <w:pPr>
        <w:rPr>
          <w:rFonts w:cs="Times New Roman"/>
          <w:noProof/>
        </w:rPr>
      </w:pPr>
    </w:p>
    <w:p w:rsidR="00353C85" w:rsidRDefault="00353C85">
      <w:pPr>
        <w:rPr>
          <w:rFonts w:cs="Times New Roman"/>
        </w:rPr>
      </w:pPr>
      <w:r>
        <w:rPr>
          <w:noProof/>
        </w:rPr>
        <w:pict>
          <v:group id="_x0000_s1515" style="position:absolute;margin-left:146.95pt;margin-top:157.65pt;width:179.25pt;height:247.15pt;z-index:251736064" coordorigin="260,5309" coordsize="3585,4943">
            <v:group id="_x0000_s1516" style="position:absolute;left:260;top:5309;width:3585;height:4943" coordorigin="260,222" coordsize="3585,4943">
              <v:rect id="_x0000_s1517" style="position:absolute;left:260;top:222;width:3585;height:4943" fillcolor="#d8d8d8"/>
              <v:shape id="_x0000_s1518" type="#_x0000_t202" style="position:absolute;left:386;top:1265;width:3355;height:3717">
                <v:textbox style="mso-next-textbox:#_x0000_s1518" inset="0,0,0,0">
                  <w:txbxContent>
                    <w:p w:rsidR="00353C85" w:rsidRPr="004B084B" w:rsidRDefault="00353C85" w:rsidP="00C57B7C">
                      <w:pPr>
                        <w:rPr>
                          <w:rFonts w:cs="Times New Roman"/>
                        </w:rPr>
                      </w:pPr>
                      <w:r>
                        <w:t>This Champion cannot use an ability unless they have been attacked at least once.  Once this occurs, do not Knock Out this card.</w:t>
                      </w:r>
                    </w:p>
                    <w:p w:rsidR="00353C85" w:rsidRDefault="00353C85" w:rsidP="00C57B7C">
                      <w:r>
                        <w:t>This card may be attached to an opponents Champion.</w:t>
                      </w:r>
                    </w:p>
                    <w:p w:rsidR="00353C85" w:rsidRDefault="00353C85" w:rsidP="00C57B7C">
                      <w:pPr>
                        <w:pStyle w:val="NoSpacing"/>
                        <w:rPr>
                          <w:rFonts w:cs="Times New Roman"/>
                        </w:rPr>
                      </w:pPr>
                    </w:p>
                    <w:p w:rsidR="00353C85" w:rsidRDefault="00353C85" w:rsidP="00C57B7C">
                      <w:pPr>
                        <w:pStyle w:val="NoSpacing"/>
                        <w:rPr>
                          <w:rFonts w:cs="Times New Roman"/>
                        </w:rPr>
                      </w:pPr>
                    </w:p>
                    <w:p w:rsidR="00353C85" w:rsidRDefault="00353C85" w:rsidP="00C57B7C">
                      <w:pPr>
                        <w:pStyle w:val="NoSpacing"/>
                      </w:pPr>
                      <w:r w:rsidRPr="00471576">
                        <w:rPr>
                          <w:b/>
                          <w:bCs/>
                        </w:rPr>
                        <w:t>Set Bonus</w:t>
                      </w:r>
                      <w:r w:rsidRPr="00471576">
                        <w:t>:</w:t>
                      </w:r>
                      <w:r>
                        <w:t xml:space="preserve"> </w:t>
                      </w:r>
                    </w:p>
                    <w:p w:rsidR="00353C85" w:rsidRPr="00B66117" w:rsidRDefault="00353C85" w:rsidP="00C57B7C">
                      <w:pPr>
                        <w:pStyle w:val="NoSpacing"/>
                        <w:rPr>
                          <w:rFonts w:cs="Times New Roman"/>
                        </w:rPr>
                      </w:pPr>
                      <w:r>
                        <w:t>The Champion with this set equipped now grants double Knock Out Points</w:t>
                      </w:r>
                    </w:p>
                    <w:p w:rsidR="00353C85" w:rsidRPr="00621E84" w:rsidRDefault="00353C85" w:rsidP="00C57B7C">
                      <w:pPr>
                        <w:rPr>
                          <w:rFonts w:cs="Times New Roman"/>
                        </w:rPr>
                      </w:pPr>
                    </w:p>
                    <w:p w:rsidR="00353C85" w:rsidRPr="007153F7" w:rsidRDefault="00353C85" w:rsidP="00C57B7C">
                      <w:pPr>
                        <w:rPr>
                          <w:rFonts w:cs="Times New Roman"/>
                        </w:rPr>
                      </w:pPr>
                    </w:p>
                    <w:p w:rsidR="00353C85" w:rsidRPr="00B012D9" w:rsidRDefault="00353C85" w:rsidP="00C57B7C">
                      <w:pPr>
                        <w:rPr>
                          <w:rFonts w:cs="Times New Roman"/>
                        </w:rPr>
                      </w:pPr>
                    </w:p>
                    <w:p w:rsidR="00353C85" w:rsidRPr="004C35B7" w:rsidRDefault="00353C85" w:rsidP="00C57B7C">
                      <w:pPr>
                        <w:rPr>
                          <w:rFonts w:cs="Times New Roman"/>
                        </w:rPr>
                      </w:pPr>
                    </w:p>
                  </w:txbxContent>
                </v:textbox>
              </v:shape>
              <v:shape id="_x0000_s1519" type="#_x0000_t202" style="position:absolute;left:386;top:330;width:3355;height:863">
                <v:textbox style="mso-next-textbox:#_x0000_s1519" inset="0,0,0,0">
                  <w:txbxContent>
                    <w:p w:rsidR="00353C85" w:rsidRPr="004755ED" w:rsidRDefault="00353C85" w:rsidP="00C57B7C">
                      <w:pPr>
                        <w:pStyle w:val="NoSpacing"/>
                        <w:shd w:val="clear" w:color="auto" w:fill="A6A6A6"/>
                        <w:jc w:val="center"/>
                        <w:rPr>
                          <w:rFonts w:cs="Times New Roman"/>
                          <w:color w:val="FFFFFF"/>
                          <w:sz w:val="40"/>
                          <w:szCs w:val="40"/>
                        </w:rPr>
                      </w:pPr>
                    </w:p>
                  </w:txbxContent>
                </v:textbox>
              </v:shape>
              <v:shape id="_x0000_s1520" type="#_x0000_t202" style="position:absolute;left:456;top:483;width:3193;height:566">
                <v:fill opacity="0"/>
                <v:textbox style="mso-next-textbox:#_x0000_s1520" inset="0,0,0,0">
                  <w:txbxContent>
                    <w:p w:rsidR="00353C85" w:rsidRPr="001C58BF" w:rsidRDefault="00353C85" w:rsidP="00C57B7C">
                      <w:pPr>
                        <w:pStyle w:val="NoSpacing"/>
                        <w:jc w:val="center"/>
                        <w:rPr>
                          <w:rFonts w:cs="Times New Roman"/>
                          <w:sz w:val="16"/>
                          <w:szCs w:val="16"/>
                        </w:rPr>
                      </w:pPr>
                      <w:r>
                        <w:rPr>
                          <w:sz w:val="16"/>
                          <w:szCs w:val="16"/>
                        </w:rPr>
                        <w:t>Thorngrasp’s Curse</w:t>
                      </w:r>
                    </w:p>
                    <w:p w:rsidR="00353C85" w:rsidRPr="005D7A63" w:rsidRDefault="00353C85" w:rsidP="00C57B7C">
                      <w:pPr>
                        <w:pStyle w:val="NoSpacing"/>
                        <w:jc w:val="center"/>
                        <w:rPr>
                          <w:rFonts w:cs="Times New Roman"/>
                          <w:sz w:val="32"/>
                          <w:szCs w:val="32"/>
                        </w:rPr>
                      </w:pPr>
                      <w:r>
                        <w:rPr>
                          <w:sz w:val="32"/>
                          <w:szCs w:val="32"/>
                        </w:rPr>
                        <w:t>Exlier of Fate</w:t>
                      </w:r>
                    </w:p>
                    <w:p w:rsidR="00353C85" w:rsidRPr="003C54D0" w:rsidRDefault="00353C85" w:rsidP="00C57B7C">
                      <w:pPr>
                        <w:pStyle w:val="NoSpacing"/>
                        <w:jc w:val="center"/>
                        <w:rPr>
                          <w:rFonts w:cs="Times New Roman"/>
                        </w:rPr>
                      </w:pPr>
                    </w:p>
                    <w:p w:rsidR="00353C85" w:rsidRPr="005D6663" w:rsidRDefault="00353C85" w:rsidP="00C57B7C">
                      <w:pPr>
                        <w:pStyle w:val="NoSpacing"/>
                        <w:jc w:val="center"/>
                        <w:rPr>
                          <w:rFonts w:cs="Times New Roman"/>
                          <w:sz w:val="36"/>
                          <w:szCs w:val="36"/>
                        </w:rPr>
                      </w:pPr>
                    </w:p>
                    <w:p w:rsidR="00353C85" w:rsidRPr="00B84545" w:rsidRDefault="00353C85" w:rsidP="00C57B7C">
                      <w:pPr>
                        <w:rPr>
                          <w:rFonts w:cs="Times New Roman"/>
                        </w:rPr>
                      </w:pPr>
                    </w:p>
                  </w:txbxContent>
                </v:textbox>
              </v:shape>
              <v:shape id="_x0000_s1521" type="#_x0000_t202" style="position:absolute;left:1058;top:4860;width:1932;height:209">
                <v:textbox style="mso-next-textbox:#_x0000_s1521" inset="0,0,0,0">
                  <w:txbxContent>
                    <w:p w:rsidR="00353C85" w:rsidRPr="00295FE5" w:rsidRDefault="00353C85" w:rsidP="00C57B7C">
                      <w:pPr>
                        <w:pStyle w:val="NoSpacing"/>
                        <w:shd w:val="clear" w:color="auto" w:fill="A6A6A6"/>
                        <w:jc w:val="center"/>
                        <w:rPr>
                          <w:rFonts w:cs="Times New Roman"/>
                          <w:sz w:val="18"/>
                          <w:szCs w:val="18"/>
                        </w:rPr>
                      </w:pPr>
                      <w:r>
                        <w:rPr>
                          <w:sz w:val="18"/>
                          <w:szCs w:val="18"/>
                        </w:rPr>
                        <w:t>-Gear-</w:t>
                      </w:r>
                    </w:p>
                    <w:p w:rsidR="00353C85" w:rsidRPr="00855C1F" w:rsidRDefault="00353C85" w:rsidP="00C57B7C">
                      <w:pPr>
                        <w:rPr>
                          <w:rFonts w:cs="Times New Roman"/>
                        </w:rPr>
                      </w:pPr>
                    </w:p>
                  </w:txbxContent>
                </v:textbox>
              </v:shape>
            </v:group>
            <v:shape id="_x0000_s1522" type="#_x0000_t202" style="position:absolute;left:2901;top:9769;width:810;height:300" filled="f" fillcolor="#c6c224" stroked="f">
              <v:textbox style="mso-next-textbox:#_x0000_s1522" inset="0,0,0,0">
                <w:txbxContent>
                  <w:p w:rsidR="00353C85" w:rsidRPr="0055737C" w:rsidRDefault="00353C85" w:rsidP="00C57B7C">
                    <w:pPr>
                      <w:rPr>
                        <w:rFonts w:cs="Times New Roman"/>
                      </w:rPr>
                    </w:pPr>
                  </w:p>
                </w:txbxContent>
              </v:textbox>
            </v:shape>
          </v:group>
        </w:pict>
      </w:r>
      <w:r>
        <w:rPr>
          <w:noProof/>
        </w:rPr>
        <w:pict>
          <v:group id="_x0000_s1523" style="position:absolute;margin-left:333pt;margin-top:157.65pt;width:179.25pt;height:247.15pt;z-index:251737088" coordorigin="260,5309" coordsize="3585,4943">
            <v:group id="_x0000_s1524" style="position:absolute;left:260;top:5309;width:3585;height:4943" coordorigin="260,222" coordsize="3585,4943">
              <v:rect id="_x0000_s1525" style="position:absolute;left:260;top:222;width:3585;height:4943" fillcolor="#d8d8d8"/>
              <v:shape id="_x0000_s1526" type="#_x0000_t202" style="position:absolute;left:386;top:1265;width:3355;height:3717">
                <v:textbox style="mso-next-textbox:#_x0000_s1526" inset="0,0,0,0">
                  <w:txbxContent>
                    <w:p w:rsidR="00353C85" w:rsidRPr="004B084B" w:rsidRDefault="00353C85" w:rsidP="00C57B7C">
                      <w:pPr>
                        <w:rPr>
                          <w:rFonts w:cs="Times New Roman"/>
                        </w:rPr>
                      </w:pPr>
                      <w:r>
                        <w:t>Any Poison damage this Champion takes is now doubled.</w:t>
                      </w:r>
                    </w:p>
                    <w:p w:rsidR="00353C85" w:rsidRDefault="00353C85" w:rsidP="00C57B7C">
                      <w:r>
                        <w:t>This card may be attached to an opponents Champion.</w:t>
                      </w:r>
                    </w:p>
                    <w:p w:rsidR="00353C85" w:rsidRDefault="00353C85" w:rsidP="00C57B7C">
                      <w:pPr>
                        <w:pStyle w:val="NoSpacing"/>
                        <w:rPr>
                          <w:rFonts w:cs="Times New Roman"/>
                        </w:rPr>
                      </w:pPr>
                    </w:p>
                    <w:p w:rsidR="00353C85" w:rsidRDefault="00353C85" w:rsidP="00C57B7C">
                      <w:pPr>
                        <w:pStyle w:val="NoSpacing"/>
                        <w:rPr>
                          <w:rFonts w:cs="Times New Roman"/>
                        </w:rPr>
                      </w:pPr>
                    </w:p>
                    <w:p w:rsidR="00353C85" w:rsidRDefault="00353C85" w:rsidP="00C57B7C">
                      <w:pPr>
                        <w:pStyle w:val="NoSpacing"/>
                        <w:rPr>
                          <w:rFonts w:cs="Times New Roman"/>
                        </w:rPr>
                      </w:pPr>
                    </w:p>
                    <w:p w:rsidR="00353C85" w:rsidRDefault="00353C85" w:rsidP="00C57B7C">
                      <w:pPr>
                        <w:pStyle w:val="NoSpacing"/>
                        <w:rPr>
                          <w:rFonts w:cs="Times New Roman"/>
                        </w:rPr>
                      </w:pPr>
                    </w:p>
                    <w:p w:rsidR="00353C85" w:rsidRDefault="00353C85" w:rsidP="00C57B7C">
                      <w:pPr>
                        <w:pStyle w:val="NoSpacing"/>
                      </w:pPr>
                      <w:r w:rsidRPr="00471576">
                        <w:rPr>
                          <w:b/>
                          <w:bCs/>
                        </w:rPr>
                        <w:t>Set Bonus</w:t>
                      </w:r>
                      <w:r w:rsidRPr="00471576">
                        <w:t>:</w:t>
                      </w:r>
                      <w:r>
                        <w:t xml:space="preserve"> </w:t>
                      </w:r>
                    </w:p>
                    <w:p w:rsidR="00353C85" w:rsidRPr="00B66117" w:rsidRDefault="00353C85" w:rsidP="00C57B7C">
                      <w:pPr>
                        <w:pStyle w:val="NoSpacing"/>
                        <w:rPr>
                          <w:rFonts w:cs="Times New Roman"/>
                        </w:rPr>
                      </w:pPr>
                      <w:r>
                        <w:t>The Champion with this set equipped now grants double Knock Out Points</w:t>
                      </w:r>
                    </w:p>
                    <w:p w:rsidR="00353C85" w:rsidRPr="00621E84" w:rsidRDefault="00353C85" w:rsidP="00C57B7C">
                      <w:pPr>
                        <w:rPr>
                          <w:rFonts w:cs="Times New Roman"/>
                        </w:rPr>
                      </w:pPr>
                    </w:p>
                    <w:p w:rsidR="00353C85" w:rsidRPr="007153F7" w:rsidRDefault="00353C85" w:rsidP="00C57B7C">
                      <w:pPr>
                        <w:rPr>
                          <w:rFonts w:cs="Times New Roman"/>
                        </w:rPr>
                      </w:pPr>
                    </w:p>
                    <w:p w:rsidR="00353C85" w:rsidRPr="00B012D9" w:rsidRDefault="00353C85" w:rsidP="00C57B7C">
                      <w:pPr>
                        <w:rPr>
                          <w:rFonts w:cs="Times New Roman"/>
                        </w:rPr>
                      </w:pPr>
                    </w:p>
                    <w:p w:rsidR="00353C85" w:rsidRPr="004C35B7" w:rsidRDefault="00353C85" w:rsidP="00C57B7C">
                      <w:pPr>
                        <w:rPr>
                          <w:rFonts w:cs="Times New Roman"/>
                        </w:rPr>
                      </w:pPr>
                    </w:p>
                  </w:txbxContent>
                </v:textbox>
              </v:shape>
              <v:shape id="_x0000_s1527" type="#_x0000_t202" style="position:absolute;left:386;top:330;width:3355;height:863">
                <v:textbox style="mso-next-textbox:#_x0000_s1527" inset="0,0,0,0">
                  <w:txbxContent>
                    <w:p w:rsidR="00353C85" w:rsidRPr="004755ED" w:rsidRDefault="00353C85" w:rsidP="00C57B7C">
                      <w:pPr>
                        <w:pStyle w:val="NoSpacing"/>
                        <w:shd w:val="clear" w:color="auto" w:fill="A6A6A6"/>
                        <w:jc w:val="center"/>
                        <w:rPr>
                          <w:rFonts w:cs="Times New Roman"/>
                          <w:color w:val="FFFFFF"/>
                          <w:sz w:val="40"/>
                          <w:szCs w:val="40"/>
                        </w:rPr>
                      </w:pPr>
                    </w:p>
                  </w:txbxContent>
                </v:textbox>
              </v:shape>
              <v:shape id="_x0000_s1528" type="#_x0000_t202" style="position:absolute;left:456;top:483;width:3193;height:566">
                <v:fill opacity="0"/>
                <v:textbox style="mso-next-textbox:#_x0000_s1528" inset="0,0,0,0">
                  <w:txbxContent>
                    <w:p w:rsidR="00353C85" w:rsidRPr="001C58BF" w:rsidRDefault="00353C85" w:rsidP="00C57B7C">
                      <w:pPr>
                        <w:pStyle w:val="NoSpacing"/>
                        <w:jc w:val="center"/>
                        <w:rPr>
                          <w:rFonts w:cs="Times New Roman"/>
                          <w:sz w:val="16"/>
                          <w:szCs w:val="16"/>
                        </w:rPr>
                      </w:pPr>
                      <w:r>
                        <w:rPr>
                          <w:sz w:val="16"/>
                          <w:szCs w:val="16"/>
                        </w:rPr>
                        <w:t>Thorngrasp’s Curse</w:t>
                      </w:r>
                    </w:p>
                    <w:p w:rsidR="00353C85" w:rsidRPr="005D7A63" w:rsidRDefault="00353C85" w:rsidP="00C57B7C">
                      <w:pPr>
                        <w:pStyle w:val="NoSpacing"/>
                        <w:jc w:val="center"/>
                        <w:rPr>
                          <w:rFonts w:cs="Times New Roman"/>
                          <w:sz w:val="32"/>
                          <w:szCs w:val="32"/>
                        </w:rPr>
                      </w:pPr>
                      <w:r>
                        <w:rPr>
                          <w:sz w:val="32"/>
                          <w:szCs w:val="32"/>
                        </w:rPr>
                        <w:t>Demon’s Breath</w:t>
                      </w:r>
                    </w:p>
                    <w:p w:rsidR="00353C85" w:rsidRPr="003C54D0" w:rsidRDefault="00353C85" w:rsidP="00C57B7C">
                      <w:pPr>
                        <w:pStyle w:val="NoSpacing"/>
                        <w:jc w:val="center"/>
                        <w:rPr>
                          <w:rFonts w:cs="Times New Roman"/>
                        </w:rPr>
                      </w:pPr>
                    </w:p>
                    <w:p w:rsidR="00353C85" w:rsidRPr="005D6663" w:rsidRDefault="00353C85" w:rsidP="00C57B7C">
                      <w:pPr>
                        <w:pStyle w:val="NoSpacing"/>
                        <w:jc w:val="center"/>
                        <w:rPr>
                          <w:rFonts w:cs="Times New Roman"/>
                          <w:sz w:val="36"/>
                          <w:szCs w:val="36"/>
                        </w:rPr>
                      </w:pPr>
                    </w:p>
                    <w:p w:rsidR="00353C85" w:rsidRPr="00B84545" w:rsidRDefault="00353C85" w:rsidP="00C57B7C">
                      <w:pPr>
                        <w:rPr>
                          <w:rFonts w:cs="Times New Roman"/>
                        </w:rPr>
                      </w:pPr>
                    </w:p>
                  </w:txbxContent>
                </v:textbox>
              </v:shape>
              <v:shape id="_x0000_s1529" type="#_x0000_t202" style="position:absolute;left:1058;top:4860;width:1932;height:209">
                <v:textbox style="mso-next-textbox:#_x0000_s1529" inset="0,0,0,0">
                  <w:txbxContent>
                    <w:p w:rsidR="00353C85" w:rsidRPr="00295FE5" w:rsidRDefault="00353C85" w:rsidP="00C57B7C">
                      <w:pPr>
                        <w:pStyle w:val="NoSpacing"/>
                        <w:shd w:val="clear" w:color="auto" w:fill="A6A6A6"/>
                        <w:jc w:val="center"/>
                        <w:rPr>
                          <w:rFonts w:cs="Times New Roman"/>
                          <w:sz w:val="18"/>
                          <w:szCs w:val="18"/>
                        </w:rPr>
                      </w:pPr>
                      <w:r>
                        <w:rPr>
                          <w:sz w:val="18"/>
                          <w:szCs w:val="18"/>
                        </w:rPr>
                        <w:t>-Gear-</w:t>
                      </w:r>
                    </w:p>
                    <w:p w:rsidR="00353C85" w:rsidRPr="00855C1F" w:rsidRDefault="00353C85" w:rsidP="00C57B7C">
                      <w:pPr>
                        <w:rPr>
                          <w:rFonts w:cs="Times New Roman"/>
                        </w:rPr>
                      </w:pPr>
                    </w:p>
                  </w:txbxContent>
                </v:textbox>
              </v:shape>
            </v:group>
            <v:shape id="_x0000_s1530" type="#_x0000_t202" style="position:absolute;left:2901;top:9769;width:810;height:300" filled="f" fillcolor="#c6c224" stroked="f">
              <v:textbox style="mso-next-textbox:#_x0000_s1530" inset="0,0,0,0">
                <w:txbxContent>
                  <w:p w:rsidR="00353C85" w:rsidRPr="0055737C" w:rsidRDefault="00353C85" w:rsidP="00C57B7C">
                    <w:pPr>
                      <w:rPr>
                        <w:rFonts w:cs="Times New Roman"/>
                      </w:rPr>
                    </w:pPr>
                  </w:p>
                </w:txbxContent>
              </v:textbox>
            </v:shape>
          </v:group>
        </w:pict>
      </w:r>
      <w:r>
        <w:rPr>
          <w:noProof/>
        </w:rPr>
        <w:pict>
          <v:group id="_x0000_s1531" style="position:absolute;margin-left:-45pt;margin-top:157.65pt;width:179.25pt;height:247.15pt;z-index:251735040" coordorigin="7606,697" coordsize="3585,4943">
            <v:rect id="_x0000_s1532" style="position:absolute;left:7606;top:697;width:3585;height:4943" fillcolor="#d8d8d8"/>
            <v:shape id="_x0000_s1533" type="#_x0000_t202" style="position:absolute;left:7732;top:3447;width:3355;height:2008">
              <v:textbox style="mso-next-textbox:#_x0000_s1533">
                <w:txbxContent>
                  <w:p w:rsidR="00353C85" w:rsidRPr="00157A79" w:rsidRDefault="00353C85" w:rsidP="00C57B7C">
                    <w:pPr>
                      <w:pStyle w:val="NoSpacing"/>
                      <w:rPr>
                        <w:rFonts w:cs="Times New Roman"/>
                        <w:sz w:val="32"/>
                        <w:szCs w:val="32"/>
                      </w:rPr>
                    </w:pPr>
                    <w:r>
                      <w:rPr>
                        <w:sz w:val="32"/>
                        <w:szCs w:val="32"/>
                      </w:rPr>
                      <w:t xml:space="preserve">Protect </w:t>
                    </w:r>
                  </w:p>
                  <w:p w:rsidR="00353C85" w:rsidRPr="00C2478D" w:rsidRDefault="00353C85" w:rsidP="00C57B7C">
                    <w:pPr>
                      <w:rPr>
                        <w:rFonts w:cs="Times New Roman"/>
                      </w:rPr>
                    </w:pPr>
                    <w:r w:rsidRPr="000D4965">
                      <w:rPr>
                        <w:sz w:val="18"/>
                        <w:szCs w:val="18"/>
                      </w:rPr>
                      <w:t xml:space="preserve">Knock Out as many Item cards attached to Barge as you’d like. Choose </w:t>
                    </w:r>
                    <w:r>
                      <w:rPr>
                        <w:sz w:val="18"/>
                        <w:szCs w:val="18"/>
                      </w:rPr>
                      <w:t xml:space="preserve">any Champion, </w:t>
                    </w:r>
                    <w:r w:rsidRPr="000D4965">
                      <w:rPr>
                        <w:sz w:val="18"/>
                        <w:szCs w:val="18"/>
                      </w:rPr>
                      <w:t>for each card Knocked Out, add 3 to their</w:t>
                    </w:r>
                    <w:r>
                      <w:t xml:space="preserve"> </w:t>
                    </w:r>
                    <w:r w:rsidRPr="000D4965">
                      <w:rPr>
                        <w:sz w:val="18"/>
                        <w:szCs w:val="18"/>
                      </w:rPr>
                      <w:t>Armor Dice.</w:t>
                    </w:r>
                  </w:p>
                  <w:p w:rsidR="00353C85" w:rsidRPr="000D4965" w:rsidRDefault="00353C85" w:rsidP="00C57B7C">
                    <w:pPr>
                      <w:rPr>
                        <w:rFonts w:cs="Times New Roman"/>
                      </w:rPr>
                    </w:pPr>
                  </w:p>
                </w:txbxContent>
              </v:textbox>
            </v:shape>
            <v:shape id="_x0000_s1534" type="#_x0000_t202" style="position:absolute;left:7732;top:805;width:3355;height:566;v-text-anchor:middle" fillcolor="#4bacc6">
              <v:textbox style="mso-next-textbox:#_x0000_s1534" inset="0,0,0,0">
                <w:txbxContent>
                  <w:p w:rsidR="00353C85" w:rsidRPr="004755ED" w:rsidRDefault="00353C85" w:rsidP="00C57B7C">
                    <w:pPr>
                      <w:pStyle w:val="NoSpacing"/>
                      <w:jc w:val="center"/>
                      <w:rPr>
                        <w:color w:val="FFFFFF"/>
                        <w:sz w:val="16"/>
                        <w:szCs w:val="16"/>
                      </w:rPr>
                    </w:pPr>
                    <w:r w:rsidRPr="004755ED">
                      <w:rPr>
                        <w:color w:val="FFFFFF"/>
                        <w:sz w:val="16"/>
                        <w:szCs w:val="16"/>
                      </w:rPr>
                      <w:t>Breaker</w:t>
                    </w:r>
                  </w:p>
                  <w:p w:rsidR="00353C85" w:rsidRPr="004755ED" w:rsidRDefault="00353C85" w:rsidP="00C57B7C">
                    <w:pPr>
                      <w:pStyle w:val="NoSpacing"/>
                      <w:jc w:val="center"/>
                      <w:rPr>
                        <w:color w:val="FFFFFF"/>
                        <w:sz w:val="32"/>
                        <w:szCs w:val="32"/>
                      </w:rPr>
                    </w:pPr>
                    <w:r w:rsidRPr="004755ED">
                      <w:rPr>
                        <w:color w:val="FFFFFF"/>
                        <w:sz w:val="32"/>
                        <w:szCs w:val="32"/>
                      </w:rPr>
                      <w:t>Barge</w:t>
                    </w:r>
                  </w:p>
                  <w:p w:rsidR="00353C85" w:rsidRPr="004755ED" w:rsidRDefault="00353C85" w:rsidP="00C57B7C">
                    <w:pPr>
                      <w:pStyle w:val="NoSpacing"/>
                      <w:jc w:val="center"/>
                      <w:rPr>
                        <w:rFonts w:cs="Times New Roman"/>
                        <w:color w:val="FFFFFF"/>
                      </w:rPr>
                    </w:pPr>
                  </w:p>
                  <w:p w:rsidR="00353C85" w:rsidRPr="004755ED" w:rsidRDefault="00353C85" w:rsidP="00C57B7C">
                    <w:pPr>
                      <w:pStyle w:val="NoSpacing"/>
                      <w:jc w:val="center"/>
                      <w:rPr>
                        <w:rFonts w:cs="Times New Roman"/>
                        <w:color w:val="FFFFFF"/>
                        <w:sz w:val="36"/>
                        <w:szCs w:val="36"/>
                      </w:rPr>
                    </w:pPr>
                  </w:p>
                  <w:p w:rsidR="00353C85" w:rsidRPr="004755ED" w:rsidRDefault="00353C85" w:rsidP="00C57B7C">
                    <w:pPr>
                      <w:rPr>
                        <w:rFonts w:cs="Times New Roman"/>
                        <w:color w:val="FFFFFF"/>
                      </w:rPr>
                    </w:pPr>
                  </w:p>
                  <w:p w:rsidR="00353C85" w:rsidRPr="004755ED" w:rsidRDefault="00353C85" w:rsidP="00C57B7C">
                    <w:pPr>
                      <w:rPr>
                        <w:rFonts w:cs="Times New Roman"/>
                        <w:color w:val="FFFFFF"/>
                      </w:rPr>
                    </w:pPr>
                  </w:p>
                  <w:p w:rsidR="00353C85" w:rsidRPr="004755ED" w:rsidRDefault="00353C85" w:rsidP="00C57B7C">
                    <w:pPr>
                      <w:rPr>
                        <w:rFonts w:cs="Times New Roman"/>
                        <w:color w:val="FFFFFF"/>
                      </w:rPr>
                    </w:pPr>
                  </w:p>
                  <w:p w:rsidR="00353C85" w:rsidRPr="007166F9" w:rsidRDefault="00353C85" w:rsidP="00C57B7C">
                    <w:pPr>
                      <w:rPr>
                        <w:rFonts w:cs="Times New Roman"/>
                      </w:rPr>
                    </w:pPr>
                  </w:p>
                </w:txbxContent>
              </v:textbox>
            </v:shape>
            <v:shape id="_x0000_s1535" type="#_x0000_t202" style="position:absolute;left:7731;top:1830;width:3355;height:1483">
              <v:textbox style="mso-next-textbox:#_x0000_s1535">
                <w:txbxContent>
                  <w:p w:rsidR="00353C85" w:rsidRDefault="00353C85" w:rsidP="00C57B7C">
                    <w:pPr>
                      <w:pStyle w:val="NoSpacing"/>
                      <w:rPr>
                        <w:rFonts w:cs="Times New Roman"/>
                        <w:sz w:val="32"/>
                        <w:szCs w:val="32"/>
                      </w:rPr>
                    </w:pPr>
                    <w:r>
                      <w:rPr>
                        <w:sz w:val="32"/>
                        <w:szCs w:val="32"/>
                      </w:rPr>
                      <w:t xml:space="preserve">Suppression </w:t>
                    </w:r>
                    <w:r w:rsidRPr="00C25CE8">
                      <w:rPr>
                        <w:sz w:val="32"/>
                        <w:szCs w:val="32"/>
                      </w:rPr>
                      <w:t xml:space="preserve">                 1</w:t>
                    </w:r>
                  </w:p>
                  <w:p w:rsidR="00353C85" w:rsidRPr="00610641" w:rsidRDefault="00353C85" w:rsidP="00C57B7C">
                    <w:pPr>
                      <w:rPr>
                        <w:rFonts w:cs="Times New Roman"/>
                      </w:rPr>
                    </w:pPr>
                    <w:r>
                      <w:t>The Defending Champion may not use an ability next turn.</w:t>
                    </w:r>
                  </w:p>
                  <w:p w:rsidR="00353C85" w:rsidRPr="00303F43" w:rsidRDefault="00353C85" w:rsidP="00C57B7C">
                    <w:pPr>
                      <w:rPr>
                        <w:rFonts w:cs="Times New Roman"/>
                      </w:rPr>
                    </w:pPr>
                  </w:p>
                </w:txbxContent>
              </v:textbox>
            </v:shape>
            <v:rect id="_x0000_s1536" style="position:absolute;left:7730;top:1439;width:3356;height:291;v-text-anchor:middle" fillcolor="#d99594">
              <v:textbox style="mso-next-textbox:#_x0000_s1536" inset="0,0,0,0">
                <w:txbxContent>
                  <w:p w:rsidR="00353C85" w:rsidRDefault="00353C85" w:rsidP="00C57B7C">
                    <w:pPr>
                      <w:jc w:val="center"/>
                    </w:pPr>
                    <w:r>
                      <w:t>10 Health</w:t>
                    </w:r>
                  </w:p>
                </w:txbxContent>
              </v:textbox>
            </v:rect>
          </v:group>
        </w:pict>
      </w:r>
      <w:r>
        <w:rPr>
          <w:noProof/>
        </w:rPr>
        <w:pict>
          <v:shape id="_x0000_s1537" type="#_x0000_t202" style="position:absolute;margin-left:198pt;margin-top:598.65pt;width:67.65pt;height:33.4pt;z-index:251734016">
            <v:textbox style="mso-next-textbox:#_x0000_s1537;mso-fit-shape-to-text:t">
              <w:txbxContent>
                <w:p w:rsidR="00353C85" w:rsidRDefault="00353C85" w:rsidP="00C57B7C">
                  <w:r>
                    <w:t>2</w:t>
                  </w:r>
                </w:p>
              </w:txbxContent>
            </v:textbox>
          </v:shape>
        </w:pict>
      </w:r>
      <w:r>
        <w:rPr>
          <w:noProof/>
        </w:rPr>
        <w:pict>
          <v:shape id="_x0000_s1538" type="#_x0000_t202" style="position:absolute;margin-left:67.85pt;margin-top:391.3pt;width:38.75pt;height:23.05pt;z-index:251671552;v-text-anchor:middle" o:regroupid="4" stroked="f">
            <v:fill opacity="0"/>
            <v:textbox style="mso-next-textbox:#_x0000_s1538" inset="0,0,0,0">
              <w:txbxContent>
                <w:p w:rsidR="00353C85" w:rsidRPr="00676D6A" w:rsidRDefault="00353C85" w:rsidP="00B059C6">
                  <w:pPr>
                    <w:spacing w:after="0"/>
                    <w:jc w:val="center"/>
                    <w:rPr>
                      <w:rFonts w:cs="Times New Roman"/>
                      <w:sz w:val="14"/>
                      <w:szCs w:val="14"/>
                    </w:rPr>
                  </w:pPr>
                  <w:r>
                    <w:rPr>
                      <w:sz w:val="14"/>
                      <w:szCs w:val="14"/>
                    </w:rPr>
                    <w:t xml:space="preserve">          </w:t>
                  </w:r>
                </w:p>
              </w:txbxContent>
            </v:textbox>
          </v:shape>
        </w:pict>
      </w:r>
      <w:r>
        <w:rPr>
          <w:noProof/>
        </w:rPr>
        <w:pict>
          <v:shape id="_x0000_s1539" type="#_x0000_t202" style="position:absolute;margin-left:443.6pt;margin-top:391.3pt;width:38.75pt;height:23.05pt;z-index:251619328;v-text-anchor:middle" o:regroupid="1" stroked="f">
            <v:fill opacity="0"/>
            <v:textbox style="mso-next-textbox:#_x0000_s1539" inset="0,0,0,0">
              <w:txbxContent>
                <w:p w:rsidR="00353C85" w:rsidRPr="00676D6A" w:rsidRDefault="00353C85" w:rsidP="00AD25BF">
                  <w:pPr>
                    <w:spacing w:after="0"/>
                    <w:jc w:val="right"/>
                    <w:rPr>
                      <w:rFonts w:cs="Times New Roman"/>
                      <w:sz w:val="14"/>
                      <w:szCs w:val="14"/>
                    </w:rPr>
                  </w:pPr>
                </w:p>
              </w:txbxContent>
            </v:textbox>
          </v:shape>
        </w:pict>
      </w:r>
      <w:r>
        <w:rPr>
          <w:noProof/>
        </w:rPr>
        <w:pict>
          <v:shape id="_x0000_s1540" type="#_x0000_t202" style="position:absolute;margin-left:67.85pt;margin-top:134.1pt;width:38.75pt;height:23.05pt;z-index:251621376;v-text-anchor:middle" o:regroupid="49" stroked="f">
            <v:fill opacity="0"/>
            <v:textbox style="mso-next-textbox:#_x0000_s1540" inset="0,0,0,0">
              <w:txbxContent>
                <w:p w:rsidR="00353C85" w:rsidRPr="00676D6A" w:rsidRDefault="00353C85" w:rsidP="00AD25BF">
                  <w:pPr>
                    <w:spacing w:after="0"/>
                    <w:jc w:val="right"/>
                    <w:rPr>
                      <w:rFonts w:cs="Times New Roman"/>
                      <w:sz w:val="14"/>
                      <w:szCs w:val="14"/>
                    </w:rPr>
                  </w:pPr>
                </w:p>
              </w:txbxContent>
            </v:textbox>
          </v:shape>
        </w:pict>
      </w:r>
      <w:r>
        <w:rPr>
          <w:noProof/>
        </w:rPr>
        <w:pict>
          <v:shape id="_x0000_s1541" type="#_x0000_t202" style="position:absolute;margin-left:253.9pt;margin-top:134.1pt;width:38.75pt;height:23.05pt;z-index:251620352;v-text-anchor:middle" o:regroupid="48" stroked="f">
            <v:fill opacity="0"/>
            <v:textbox style="mso-next-textbox:#_x0000_s1541" inset="0,0,0,0">
              <w:txbxContent>
                <w:p w:rsidR="00353C85" w:rsidRPr="00676D6A" w:rsidRDefault="00353C85" w:rsidP="00AD25BF">
                  <w:pPr>
                    <w:spacing w:after="0"/>
                    <w:jc w:val="right"/>
                    <w:rPr>
                      <w:rFonts w:cs="Times New Roman"/>
                      <w:sz w:val="14"/>
                      <w:szCs w:val="14"/>
                    </w:rPr>
                  </w:pPr>
                </w:p>
              </w:txbxContent>
            </v:textbox>
          </v:shape>
        </w:pict>
      </w:r>
      <w:r>
        <w:rPr>
          <w:noProof/>
        </w:rPr>
        <w:pict>
          <v:shape id="_x0000_s1542" type="#_x0000_t202" style="position:absolute;margin-left:67.85pt;margin-top:649.1pt;width:38.75pt;height:23.05pt;z-index:251618304;v-text-anchor:middle" o:regroupid="47" stroked="f">
            <v:fill opacity="0"/>
            <v:textbox style="mso-next-textbox:#_x0000_s1542" inset="0,0,0,0">
              <w:txbxContent>
                <w:p w:rsidR="00353C85" w:rsidRPr="00676D6A" w:rsidRDefault="00353C85" w:rsidP="001B4146">
                  <w:pPr>
                    <w:spacing w:after="0"/>
                    <w:jc w:val="right"/>
                    <w:rPr>
                      <w:rFonts w:cs="Times New Roman"/>
                      <w:sz w:val="14"/>
                      <w:szCs w:val="14"/>
                    </w:rPr>
                  </w:pPr>
                </w:p>
              </w:txbxContent>
            </v:textbox>
          </v:shape>
        </w:pict>
      </w:r>
      <w:r>
        <w:rPr>
          <w:noProof/>
        </w:rPr>
        <w:pict>
          <v:shape id="_x0000_s1543" type="#_x0000_t202" style="position:absolute;margin-left:253.9pt;margin-top:391.3pt;width:38.75pt;height:23.05pt;z-index:251617280;v-text-anchor:middle" o:regroupid="45" stroked="f">
            <v:fill opacity="0"/>
            <v:textbox style="mso-next-textbox:#_x0000_s1543" inset="0,0,0,0">
              <w:txbxContent>
                <w:p w:rsidR="00353C85" w:rsidRPr="00676D6A" w:rsidRDefault="00353C85" w:rsidP="00AD25BF">
                  <w:pPr>
                    <w:spacing w:after="0"/>
                    <w:jc w:val="right"/>
                    <w:rPr>
                      <w:rFonts w:cs="Times New Roman"/>
                      <w:sz w:val="14"/>
                      <w:szCs w:val="14"/>
                    </w:rPr>
                  </w:pPr>
                </w:p>
              </w:txbxContent>
            </v:textbox>
          </v:shape>
        </w:pict>
      </w:r>
      <w:r>
        <w:rPr>
          <w:noProof/>
        </w:rPr>
        <w:pict>
          <v:shape id="_x0000_s1544" type="#_x0000_t202" style="position:absolute;margin-left:443.6pt;margin-top:134.1pt;width:38.75pt;height:23.05pt;z-index:251616256;v-text-anchor:middle" o:regroupid="43" stroked="f">
            <v:fill opacity="0"/>
            <v:textbox style="mso-next-textbox:#_x0000_s1544" inset="0,0,0,0">
              <w:txbxContent>
                <w:p w:rsidR="00353C85" w:rsidRPr="00676D6A" w:rsidRDefault="00353C85" w:rsidP="00AD25BF">
                  <w:pPr>
                    <w:spacing w:after="0"/>
                    <w:jc w:val="right"/>
                    <w:rPr>
                      <w:rFonts w:cs="Times New Roman"/>
                      <w:sz w:val="14"/>
                      <w:szCs w:val="14"/>
                    </w:rPr>
                  </w:pPr>
                </w:p>
              </w:txbxContent>
            </v:textbox>
          </v:shape>
        </w:pict>
      </w:r>
      <w:r>
        <w:rPr>
          <w:rFonts w:cs="Times New Roman"/>
        </w:rPr>
        <w:br w:type="page"/>
      </w:r>
    </w:p>
    <w:p w:rsidR="00353C85" w:rsidRDefault="00353C85">
      <w:pPr>
        <w:rPr>
          <w:rFonts w:cs="Times New Roman"/>
        </w:rPr>
      </w:pPr>
      <w:r>
        <w:rPr>
          <w:noProof/>
        </w:rPr>
        <w:pict>
          <v:group id="_x0000_s1545" style="position:absolute;margin-left:130.85pt;margin-top:-38.55pt;width:179.25pt;height:247.15pt;z-index:251673600" coordorigin="3875,628" coordsize="3585,4943">
            <v:rect id="_x0000_s1546" style="position:absolute;left:3875;top:628;width:3585;height:4943" o:regroupid="9" fillcolor="#938953"/>
            <v:shape id="_x0000_s1547" type="#_x0000_t202" style="position:absolute;left:4001;top:1761;width:3355;height:3625" o:regroupid="9">
              <v:textbox style="mso-next-textbox:#_x0000_s1547">
                <w:txbxContent>
                  <w:p w:rsidR="00353C85" w:rsidRPr="00664515" w:rsidRDefault="00353C85" w:rsidP="00D41BBC">
                    <w:pPr>
                      <w:pStyle w:val="NoSpacing"/>
                      <w:rPr>
                        <w:rFonts w:cs="Times New Roman"/>
                        <w:sz w:val="36"/>
                        <w:szCs w:val="36"/>
                      </w:rPr>
                    </w:pPr>
                    <w:r>
                      <w:rPr>
                        <w:sz w:val="36"/>
                        <w:szCs w:val="36"/>
                      </w:rPr>
                      <w:t>Disorient</w:t>
                    </w:r>
                    <w:r w:rsidRPr="00664515">
                      <w:rPr>
                        <w:sz w:val="36"/>
                        <w:szCs w:val="36"/>
                      </w:rPr>
                      <w:t xml:space="preserve">               </w:t>
                    </w:r>
                    <w:r>
                      <w:rPr>
                        <w:sz w:val="36"/>
                        <w:szCs w:val="36"/>
                      </w:rPr>
                      <w:t xml:space="preserve">   2</w:t>
                    </w:r>
                  </w:p>
                  <w:p w:rsidR="00353C85" w:rsidRPr="00C949A8" w:rsidRDefault="00353C85" w:rsidP="00D41BBC">
                    <w:pPr>
                      <w:pStyle w:val="NoSpacing"/>
                      <w:rPr>
                        <w:rFonts w:cs="Times New Roman"/>
                        <w:sz w:val="20"/>
                        <w:szCs w:val="20"/>
                      </w:rPr>
                    </w:pPr>
                    <w:r>
                      <w:rPr>
                        <w:sz w:val="20"/>
                        <w:szCs w:val="20"/>
                      </w:rPr>
                      <w:t>All of you opponents discard 1 card.</w:t>
                    </w:r>
                  </w:p>
                  <w:p w:rsidR="00353C85" w:rsidRPr="00D41BBC" w:rsidRDefault="00353C85" w:rsidP="00D41BBC">
                    <w:pPr>
                      <w:rPr>
                        <w:rFonts w:cs="Times New Roman"/>
                      </w:rPr>
                    </w:pPr>
                  </w:p>
                </w:txbxContent>
              </v:textbox>
            </v:shape>
            <v:shape id="_x0000_s1548" type="#_x0000_t202" style="position:absolute;left:4001;top:736;width:3355;height:566;v-text-anchor:middle" o:regroupid="9" fillcolor="#c0504d">
              <v:textbox style="mso-next-textbox:#_x0000_s1548"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Xerxes</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549" style="position:absolute;left:4000;top:1370;width:3356;height:291;v-text-anchor:middle" o:regroupid="9" fillcolor="#d99594">
              <v:textbox style="mso-next-textbox:#_x0000_s1549" inset="0,0,0,0">
                <w:txbxContent>
                  <w:p w:rsidR="00353C85" w:rsidRDefault="00353C85" w:rsidP="00B6318D">
                    <w:pPr>
                      <w:jc w:val="center"/>
                    </w:pPr>
                    <w:r>
                      <w:t>4 Health</w:t>
                    </w:r>
                  </w:p>
                </w:txbxContent>
              </v:textbox>
            </v:rect>
          </v:group>
        </w:pict>
      </w:r>
      <w:r>
        <w:rPr>
          <w:noProof/>
        </w:rPr>
        <w:pict>
          <v:group id="_x0000_s1550" style="position:absolute;margin-left:-58.15pt;margin-top:-38.55pt;width:179.25pt;height:247.15pt;z-index:251672576" coordorigin="95,638" coordsize="3585,4943">
            <v:rect id="_x0000_s1551" style="position:absolute;left:95;top:638;width:3585;height:4943" o:regroupid="8" fillcolor="#938953"/>
            <v:shape id="_x0000_s1552" type="#_x0000_t202" style="position:absolute;left:221;top:1771;width:3355;height:3625" o:regroupid="8">
              <v:textbox style="mso-next-textbox:#_x0000_s1552">
                <w:txbxContent>
                  <w:p w:rsidR="00353C85" w:rsidRPr="00664515" w:rsidRDefault="00353C85" w:rsidP="00AA605E">
                    <w:pPr>
                      <w:pStyle w:val="NoSpacing"/>
                      <w:rPr>
                        <w:rFonts w:cs="Times New Roman"/>
                        <w:sz w:val="36"/>
                        <w:szCs w:val="36"/>
                      </w:rPr>
                    </w:pPr>
                    <w:r>
                      <w:rPr>
                        <w:sz w:val="36"/>
                        <w:szCs w:val="36"/>
                      </w:rPr>
                      <w:t xml:space="preserve">Flank </w:t>
                    </w:r>
                    <w:r w:rsidRPr="00664515">
                      <w:rPr>
                        <w:sz w:val="36"/>
                        <w:szCs w:val="36"/>
                      </w:rPr>
                      <w:t xml:space="preserve">              </w:t>
                    </w:r>
                    <w:r>
                      <w:rPr>
                        <w:sz w:val="36"/>
                        <w:szCs w:val="36"/>
                      </w:rPr>
                      <w:t xml:space="preserve">          1</w:t>
                    </w:r>
                  </w:p>
                  <w:p w:rsidR="00353C85" w:rsidRPr="00C949A8" w:rsidRDefault="00353C85" w:rsidP="00AA605E">
                    <w:pPr>
                      <w:pStyle w:val="NoSpacing"/>
                      <w:rPr>
                        <w:rFonts w:cs="Times New Roman"/>
                        <w:sz w:val="20"/>
                        <w:szCs w:val="20"/>
                      </w:rPr>
                    </w:pPr>
                    <w:r>
                      <w:rPr>
                        <w:sz w:val="20"/>
                        <w:szCs w:val="20"/>
                      </w:rPr>
                      <w:t>This ability may be used on a Reserved Champion.</w:t>
                    </w:r>
                  </w:p>
                  <w:p w:rsidR="00353C85" w:rsidRPr="00D41BBC" w:rsidRDefault="00353C85" w:rsidP="00AA605E">
                    <w:pPr>
                      <w:rPr>
                        <w:rFonts w:cs="Times New Roman"/>
                      </w:rPr>
                    </w:pPr>
                  </w:p>
                </w:txbxContent>
              </v:textbox>
            </v:shape>
            <v:shape id="_x0000_s1553" type="#_x0000_t202" style="position:absolute;left:221;top:746;width:3355;height:566;v-text-anchor:middle" o:regroupid="8" fillcolor="#c0504d">
              <v:textbox style="mso-next-textbox:#_x0000_s1553" inset="0,0,0,0">
                <w:txbxContent>
                  <w:p w:rsidR="00353C85" w:rsidRPr="004755ED" w:rsidRDefault="00353C85" w:rsidP="00AA605E">
                    <w:pPr>
                      <w:pStyle w:val="NoSpacing"/>
                      <w:jc w:val="center"/>
                      <w:rPr>
                        <w:color w:val="FFFFFF"/>
                        <w:sz w:val="16"/>
                        <w:szCs w:val="16"/>
                      </w:rPr>
                    </w:pPr>
                    <w:r w:rsidRPr="004755ED">
                      <w:rPr>
                        <w:color w:val="FFFFFF"/>
                        <w:sz w:val="16"/>
                        <w:szCs w:val="16"/>
                      </w:rPr>
                      <w:t>Warrior</w:t>
                    </w:r>
                  </w:p>
                  <w:p w:rsidR="00353C85" w:rsidRPr="004755ED" w:rsidRDefault="00353C85" w:rsidP="00AA605E">
                    <w:pPr>
                      <w:pStyle w:val="NoSpacing"/>
                      <w:jc w:val="center"/>
                      <w:rPr>
                        <w:rFonts w:cs="Times New Roman"/>
                        <w:color w:val="FFFFFF"/>
                      </w:rPr>
                    </w:pPr>
                    <w:r>
                      <w:rPr>
                        <w:color w:val="FFFFFF"/>
                        <w:sz w:val="32"/>
                        <w:szCs w:val="32"/>
                      </w:rPr>
                      <w:t>Eldak</w:t>
                    </w:r>
                  </w:p>
                  <w:p w:rsidR="00353C85" w:rsidRPr="004755ED" w:rsidRDefault="00353C85" w:rsidP="00AA605E">
                    <w:pPr>
                      <w:pStyle w:val="NoSpacing"/>
                      <w:jc w:val="center"/>
                      <w:rPr>
                        <w:rFonts w:cs="Times New Roman"/>
                        <w:color w:val="FFFFFF"/>
                        <w:sz w:val="36"/>
                        <w:szCs w:val="36"/>
                      </w:rPr>
                    </w:pPr>
                  </w:p>
                  <w:p w:rsidR="00353C85" w:rsidRPr="004755ED" w:rsidRDefault="00353C85" w:rsidP="00AA605E">
                    <w:pPr>
                      <w:rPr>
                        <w:rFonts w:cs="Times New Roman"/>
                        <w:color w:val="FFFFFF"/>
                      </w:rPr>
                    </w:pPr>
                  </w:p>
                  <w:p w:rsidR="00353C85" w:rsidRPr="004755ED" w:rsidRDefault="00353C85" w:rsidP="00AA605E">
                    <w:pPr>
                      <w:rPr>
                        <w:rFonts w:cs="Times New Roman"/>
                        <w:color w:val="FFFFFF"/>
                      </w:rPr>
                    </w:pPr>
                  </w:p>
                  <w:p w:rsidR="00353C85" w:rsidRPr="004755ED" w:rsidRDefault="00353C85" w:rsidP="00AA605E">
                    <w:pPr>
                      <w:rPr>
                        <w:rFonts w:cs="Times New Roman"/>
                        <w:color w:val="FFFFFF"/>
                      </w:rPr>
                    </w:pPr>
                  </w:p>
                  <w:p w:rsidR="00353C85" w:rsidRPr="00556A5E" w:rsidRDefault="00353C85" w:rsidP="00AA605E">
                    <w:pPr>
                      <w:rPr>
                        <w:rFonts w:cs="Times New Roman"/>
                      </w:rPr>
                    </w:pPr>
                  </w:p>
                  <w:p w:rsidR="00353C85" w:rsidRPr="00556A5E" w:rsidRDefault="00353C85" w:rsidP="00AA605E">
                    <w:pPr>
                      <w:rPr>
                        <w:rFonts w:cs="Times New Roman"/>
                      </w:rPr>
                    </w:pPr>
                  </w:p>
                </w:txbxContent>
              </v:textbox>
            </v:shape>
            <v:rect id="_x0000_s1554" style="position:absolute;left:220;top:1380;width:3356;height:291;v-text-anchor:middle" o:regroupid="8" fillcolor="#d99594">
              <v:textbox style="mso-next-textbox:#_x0000_s1554" inset="0,0,0,0">
                <w:txbxContent>
                  <w:p w:rsidR="00353C85" w:rsidRDefault="00353C85" w:rsidP="00AA605E">
                    <w:pPr>
                      <w:jc w:val="center"/>
                    </w:pPr>
                    <w:r>
                      <w:t>6 Health</w:t>
                    </w:r>
                  </w:p>
                </w:txbxContent>
              </v:textbox>
            </v:rect>
          </v:group>
        </w:pict>
      </w:r>
      <w:r>
        <w:rPr>
          <w:noProof/>
        </w:rPr>
        <w:pict>
          <v:group id="_x0000_s1555" style="position:absolute;margin-left:322.15pt;margin-top:219.4pt;width:179.25pt;height:247.15pt;z-index:251716608" coordorigin="4082,217" coordsize="3585,4943">
            <v:rect id="_x0000_s1556" style="position:absolute;left:4082;top:217;width:3585;height:4943" fillcolor="#938953"/>
            <v:shape id="_x0000_s1557" type="#_x0000_t202" style="position:absolute;left:4208;top:1446;width:3355;height:1668">
              <v:textbox style="mso-next-textbox:#_x0000_s1557">
                <w:txbxContent>
                  <w:p w:rsidR="00353C85" w:rsidRDefault="00353C85" w:rsidP="00597284">
                    <w:pPr>
                      <w:pStyle w:val="NoSpacing"/>
                      <w:rPr>
                        <w:sz w:val="36"/>
                        <w:szCs w:val="36"/>
                      </w:rPr>
                    </w:pPr>
                    <w:r>
                      <w:rPr>
                        <w:sz w:val="36"/>
                        <w:szCs w:val="36"/>
                      </w:rPr>
                      <w:t>Angelic Void          +2</w:t>
                    </w:r>
                  </w:p>
                  <w:p w:rsidR="00353C85" w:rsidRPr="00282191" w:rsidRDefault="00353C85" w:rsidP="00597284">
                    <w:pPr>
                      <w:rPr>
                        <w:rFonts w:cs="Times New Roman"/>
                        <w:sz w:val="20"/>
                        <w:szCs w:val="20"/>
                      </w:rPr>
                    </w:pPr>
                    <w:r>
                      <w:rPr>
                        <w:sz w:val="20"/>
                        <w:szCs w:val="20"/>
                      </w:rPr>
                      <w:t>If the Champion being healed has 3 or less Health, deal 2 damage to a Champion in an opponent’s  line-up.</w:t>
                    </w:r>
                  </w:p>
                  <w:p w:rsidR="00353C85" w:rsidRPr="00284545" w:rsidRDefault="00353C85" w:rsidP="00597284">
                    <w:pPr>
                      <w:pStyle w:val="NoSpacing"/>
                      <w:rPr>
                        <w:rFonts w:cs="Times New Roman"/>
                        <w:sz w:val="6"/>
                        <w:szCs w:val="6"/>
                      </w:rPr>
                    </w:pPr>
                  </w:p>
                  <w:p w:rsidR="00353C85" w:rsidRPr="00CA5200" w:rsidRDefault="00353C85" w:rsidP="00597284">
                    <w:pPr>
                      <w:rPr>
                        <w:rFonts w:cs="Times New Roman"/>
                      </w:rPr>
                    </w:pPr>
                  </w:p>
                  <w:p w:rsidR="00353C85" w:rsidRPr="000F7010" w:rsidRDefault="00353C85" w:rsidP="00597284">
                    <w:pPr>
                      <w:rPr>
                        <w:rFonts w:cs="Times New Roman"/>
                      </w:rPr>
                    </w:pPr>
                  </w:p>
                  <w:p w:rsidR="00353C85" w:rsidRPr="0081140E" w:rsidRDefault="00353C85" w:rsidP="00597284">
                    <w:pPr>
                      <w:rPr>
                        <w:rFonts w:cs="Times New Roman"/>
                      </w:rPr>
                    </w:pPr>
                  </w:p>
                </w:txbxContent>
              </v:textbox>
            </v:shape>
            <v:shape id="_x0000_s1558" type="#_x0000_t202" style="position:absolute;left:4218;top:3198;width:3355;height:1777">
              <v:textbox style="mso-next-textbox:#_x0000_s1558">
                <w:txbxContent>
                  <w:p w:rsidR="00353C85" w:rsidRDefault="00353C85" w:rsidP="00597284">
                    <w:pPr>
                      <w:pStyle w:val="NoSpacing"/>
                      <w:rPr>
                        <w:sz w:val="36"/>
                        <w:szCs w:val="36"/>
                      </w:rPr>
                    </w:pPr>
                    <w:r>
                      <w:rPr>
                        <w:sz w:val="36"/>
                        <w:szCs w:val="36"/>
                      </w:rPr>
                      <w:t>Destruction</w:t>
                    </w:r>
                  </w:p>
                  <w:p w:rsidR="00353C85" w:rsidRPr="00282191" w:rsidRDefault="00353C85" w:rsidP="00597284">
                    <w:pPr>
                      <w:rPr>
                        <w:rFonts w:cs="Times New Roman"/>
                        <w:sz w:val="20"/>
                        <w:szCs w:val="20"/>
                      </w:rPr>
                    </w:pPr>
                    <w:r>
                      <w:rPr>
                        <w:sz w:val="20"/>
                        <w:szCs w:val="20"/>
                      </w:rPr>
                      <w:t>Remove up to two Armor Dice from up to two Champions in one opponent’s line-up.</w:t>
                    </w:r>
                  </w:p>
                  <w:p w:rsidR="00353C85" w:rsidRPr="00284545" w:rsidRDefault="00353C85" w:rsidP="00597284">
                    <w:pPr>
                      <w:pStyle w:val="NoSpacing"/>
                      <w:rPr>
                        <w:rFonts w:cs="Times New Roman"/>
                        <w:sz w:val="6"/>
                        <w:szCs w:val="6"/>
                      </w:rPr>
                    </w:pPr>
                  </w:p>
                  <w:p w:rsidR="00353C85" w:rsidRPr="00CA5200" w:rsidRDefault="00353C85" w:rsidP="00597284">
                    <w:pPr>
                      <w:rPr>
                        <w:rFonts w:cs="Times New Roman"/>
                      </w:rPr>
                    </w:pPr>
                  </w:p>
                  <w:p w:rsidR="00353C85" w:rsidRPr="000F7010" w:rsidRDefault="00353C85" w:rsidP="00597284">
                    <w:pPr>
                      <w:rPr>
                        <w:rFonts w:cs="Times New Roman"/>
                      </w:rPr>
                    </w:pPr>
                  </w:p>
                </w:txbxContent>
              </v:textbox>
            </v:shape>
            <v:shape id="_x0000_s1559" type="#_x0000_t202" style="position:absolute;left:4208;top:325;width:3355;height:566;v-text-anchor:middle" fillcolor="#ff6">
              <v:textbox style="mso-next-textbox:#_x0000_s1559" inset="0,0,0,0">
                <w:txbxContent>
                  <w:p w:rsidR="00353C85" w:rsidRPr="004755ED" w:rsidRDefault="00353C85" w:rsidP="00597284">
                    <w:pPr>
                      <w:pStyle w:val="NoSpacing"/>
                      <w:jc w:val="center"/>
                      <w:rPr>
                        <w:color w:val="000000"/>
                        <w:sz w:val="16"/>
                        <w:szCs w:val="16"/>
                      </w:rPr>
                    </w:pPr>
                    <w:r w:rsidRPr="004755ED">
                      <w:rPr>
                        <w:color w:val="000000"/>
                        <w:sz w:val="16"/>
                        <w:szCs w:val="16"/>
                      </w:rPr>
                      <w:t>Cleric</w:t>
                    </w:r>
                  </w:p>
                  <w:p w:rsidR="00353C85" w:rsidRPr="004755ED" w:rsidRDefault="00353C85" w:rsidP="00597284">
                    <w:pPr>
                      <w:pStyle w:val="NoSpacing"/>
                      <w:jc w:val="center"/>
                      <w:rPr>
                        <w:color w:val="000000"/>
                        <w:sz w:val="32"/>
                        <w:szCs w:val="32"/>
                      </w:rPr>
                    </w:pPr>
                    <w:r w:rsidRPr="004755ED">
                      <w:rPr>
                        <w:color w:val="000000"/>
                        <w:sz w:val="32"/>
                        <w:szCs w:val="32"/>
                      </w:rPr>
                      <w:t>Ava</w:t>
                    </w:r>
                  </w:p>
                  <w:p w:rsidR="00353C85" w:rsidRPr="004755ED" w:rsidRDefault="00353C85" w:rsidP="00597284">
                    <w:pPr>
                      <w:pStyle w:val="NoSpacing"/>
                      <w:jc w:val="center"/>
                      <w:rPr>
                        <w:rFonts w:cs="Times New Roman"/>
                        <w:color w:val="000000"/>
                      </w:rPr>
                    </w:pPr>
                  </w:p>
                  <w:p w:rsidR="00353C85" w:rsidRPr="004755ED" w:rsidRDefault="00353C85" w:rsidP="00597284">
                    <w:pPr>
                      <w:pStyle w:val="NoSpacing"/>
                      <w:jc w:val="center"/>
                      <w:rPr>
                        <w:rFonts w:cs="Times New Roman"/>
                        <w:color w:val="000000"/>
                        <w:sz w:val="36"/>
                        <w:szCs w:val="36"/>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4755ED" w:rsidRDefault="00353C85" w:rsidP="00597284">
                    <w:pPr>
                      <w:rPr>
                        <w:rFonts w:cs="Times New Roman"/>
                        <w:color w:val="000000"/>
                      </w:rPr>
                    </w:pPr>
                  </w:p>
                  <w:p w:rsidR="00353C85" w:rsidRPr="006A5B43" w:rsidRDefault="00353C85" w:rsidP="00597284">
                    <w:pPr>
                      <w:rPr>
                        <w:rFonts w:cs="Times New Roman"/>
                      </w:rPr>
                    </w:pPr>
                  </w:p>
                </w:txbxContent>
              </v:textbox>
            </v:shape>
            <v:rect id="_x0000_s1560" style="position:absolute;left:4197;top:1021;width:1609;height:291;v-text-anchor:middle" fillcolor="#d99594">
              <v:textbox style="mso-next-textbox:#_x0000_s1560" inset="0,0,0,0">
                <w:txbxContent>
                  <w:p w:rsidR="00353C85" w:rsidRPr="00BE375E" w:rsidRDefault="00353C85" w:rsidP="00597284">
                    <w:pPr>
                      <w:jc w:val="center"/>
                    </w:pPr>
                    <w:r>
                      <w:t>4</w:t>
                    </w:r>
                    <w:r w:rsidRPr="00BE375E">
                      <w:t xml:space="preserve"> Health</w:t>
                    </w:r>
                  </w:p>
                </w:txbxContent>
              </v:textbox>
            </v:rect>
            <v:rect id="_x0000_s1561" style="position:absolute;left:5940;top:1021;width:1613;height:291;v-text-anchor:middle" fillcolor="#95b3d7">
              <v:textbox style="mso-next-textbox:#_x0000_s1561" inset="0,0,0,0">
                <w:txbxContent>
                  <w:p w:rsidR="00353C85" w:rsidRPr="00BB1A94" w:rsidRDefault="00353C85" w:rsidP="00597284">
                    <w:pPr>
                      <w:jc w:val="center"/>
                    </w:pPr>
                    <w:r>
                      <w:t>3</w:t>
                    </w:r>
                    <w:r w:rsidRPr="00BB1A94">
                      <w:t xml:space="preserve"> </w:t>
                    </w:r>
                    <w:r>
                      <w:t>Crystal</w:t>
                    </w:r>
                    <w:r w:rsidRPr="00BB1A94">
                      <w:t xml:space="preserve"> Cost</w:t>
                    </w:r>
                  </w:p>
                </w:txbxContent>
              </v:textbox>
            </v:rect>
          </v:group>
        </w:pict>
      </w:r>
      <w:r>
        <w:rPr>
          <w:noProof/>
        </w:rPr>
        <w:pict>
          <v:group id="_x0000_s1562" style="position:absolute;margin-left:130.85pt;margin-top:219.4pt;width:179.25pt;height:247.15pt;z-index:251676672" coordorigin="3875,5796" coordsize="3585,4943">
            <v:rect id="_x0000_s1563" style="position:absolute;left:3875;top:5796;width:3585;height:4943" o:regroupid="12" fillcolor="#938953"/>
            <v:shape id="_x0000_s1564" type="#_x0000_t202" style="position:absolute;left:4001;top:6929;width:3355;height:3625" o:regroupid="12">
              <v:textbox style="mso-next-textbox:#_x0000_s1564">
                <w:txbxContent>
                  <w:p w:rsidR="00353C85" w:rsidRDefault="00353C85" w:rsidP="00A53D90">
                    <w:pPr>
                      <w:pStyle w:val="NoSpacing"/>
                      <w:rPr>
                        <w:sz w:val="36"/>
                        <w:szCs w:val="36"/>
                      </w:rPr>
                    </w:pPr>
                    <w:r>
                      <w:rPr>
                        <w:sz w:val="36"/>
                        <w:szCs w:val="36"/>
                      </w:rPr>
                      <w:t>Stunner                     2</w:t>
                    </w:r>
                  </w:p>
                  <w:p w:rsidR="00353C85" w:rsidRPr="00DA7E04" w:rsidRDefault="00353C85" w:rsidP="00A53D90">
                    <w:pPr>
                      <w:pStyle w:val="NoSpacing"/>
                      <w:rPr>
                        <w:rFonts w:cs="Times New Roman"/>
                        <w:sz w:val="20"/>
                        <w:szCs w:val="20"/>
                      </w:rPr>
                    </w:pPr>
                    <w:r>
                      <w:rPr>
                        <w:sz w:val="20"/>
                        <w:szCs w:val="20"/>
                      </w:rPr>
                      <w:t>The opponent you attacked discards one card.</w:t>
                    </w:r>
                  </w:p>
                  <w:p w:rsidR="00353C85" w:rsidRDefault="00353C85" w:rsidP="00A53D90">
                    <w:pPr>
                      <w:rPr>
                        <w:rFonts w:cs="Times New Roman"/>
                      </w:rPr>
                    </w:pPr>
                  </w:p>
                  <w:p w:rsidR="00353C85" w:rsidRPr="00056334" w:rsidRDefault="00353C85" w:rsidP="00A53D90">
                    <w:pPr>
                      <w:rPr>
                        <w:rFonts w:cs="Times New Roman"/>
                      </w:rPr>
                    </w:pPr>
                  </w:p>
                </w:txbxContent>
              </v:textbox>
            </v:shape>
            <v:shape id="_x0000_s1565" type="#_x0000_t202" style="position:absolute;left:4001;top:5904;width:3355;height:566;v-text-anchor:middle" o:regroupid="12" fillcolor="#c0504d">
              <v:textbox style="mso-next-textbox:#_x0000_s1565"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Foxy</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566" style="position:absolute;left:4000;top:6552;width:3356;height:291;v-text-anchor:middle" o:regroupid="12" fillcolor="#d99594">
              <v:textbox style="mso-next-textbox:#_x0000_s1566" inset="0,0,0,0">
                <w:txbxContent>
                  <w:p w:rsidR="00353C85" w:rsidRDefault="00353C85" w:rsidP="002C24B7">
                    <w:pPr>
                      <w:jc w:val="center"/>
                    </w:pPr>
                    <w:r>
                      <w:t>5 Health</w:t>
                    </w:r>
                  </w:p>
                </w:txbxContent>
              </v:textbox>
            </v:rect>
          </v:group>
        </w:pict>
      </w:r>
      <w:r>
        <w:rPr>
          <w:noProof/>
        </w:rPr>
        <w:pict>
          <v:group id="_x0000_s1567" style="position:absolute;margin-left:-57.4pt;margin-top:220.1pt;width:179.25pt;height:247.15pt;z-index:251675648" coordorigin="110,5810" coordsize="3585,4943">
            <v:rect id="_x0000_s1568" style="position:absolute;left:110;top:5810;width:3585;height:4943" o:regroupid="11" fillcolor="#938953"/>
            <v:shape id="_x0000_s1569" type="#_x0000_t202" style="position:absolute;left:236;top:6943;width:3355;height:3625" o:regroupid="11">
              <v:textbox style="mso-next-textbox:#_x0000_s1569">
                <w:txbxContent>
                  <w:p w:rsidR="00353C85" w:rsidRDefault="00353C85" w:rsidP="008B2C42">
                    <w:pPr>
                      <w:pStyle w:val="NoSpacing"/>
                      <w:rPr>
                        <w:sz w:val="36"/>
                        <w:szCs w:val="36"/>
                      </w:rPr>
                    </w:pPr>
                    <w:r>
                      <w:rPr>
                        <w:sz w:val="36"/>
                        <w:szCs w:val="36"/>
                      </w:rPr>
                      <w:t>Loose Change          2</w:t>
                    </w:r>
                  </w:p>
                  <w:p w:rsidR="00353C85" w:rsidRPr="00DA7E04" w:rsidRDefault="00353C85" w:rsidP="008B2C42">
                    <w:pPr>
                      <w:pStyle w:val="NoSpacing"/>
                      <w:rPr>
                        <w:rFonts w:cs="Times New Roman"/>
                        <w:sz w:val="20"/>
                        <w:szCs w:val="20"/>
                      </w:rPr>
                    </w:pPr>
                    <w:r>
                      <w:rPr>
                        <w:sz w:val="20"/>
                        <w:szCs w:val="20"/>
                      </w:rPr>
                      <w:t>A</w:t>
                    </w:r>
                    <w:r w:rsidRPr="00C43F73">
                      <w:rPr>
                        <w:sz w:val="20"/>
                        <w:szCs w:val="20"/>
                      </w:rPr>
                      <w:t xml:space="preserve">t </w:t>
                    </w:r>
                    <w:r>
                      <w:rPr>
                        <w:sz w:val="20"/>
                        <w:szCs w:val="20"/>
                      </w:rPr>
                      <w:t xml:space="preserve">the </w:t>
                    </w:r>
                    <w:r w:rsidRPr="00C43F73">
                      <w:rPr>
                        <w:sz w:val="20"/>
                        <w:szCs w:val="20"/>
                      </w:rPr>
                      <w:t>beginning of next turn draw 1 additional card</w:t>
                    </w:r>
                    <w:r>
                      <w:rPr>
                        <w:sz w:val="20"/>
                        <w:szCs w:val="20"/>
                      </w:rPr>
                      <w:t xml:space="preserve"> from the Coin Deck</w:t>
                    </w:r>
                  </w:p>
                  <w:p w:rsidR="00353C85" w:rsidRDefault="00353C85" w:rsidP="008B2C42">
                    <w:pPr>
                      <w:rPr>
                        <w:rFonts w:cs="Times New Roman"/>
                      </w:rPr>
                    </w:pPr>
                  </w:p>
                  <w:p w:rsidR="00353C85" w:rsidRPr="00056334" w:rsidRDefault="00353C85" w:rsidP="008B2C42">
                    <w:pPr>
                      <w:rPr>
                        <w:rFonts w:cs="Times New Roman"/>
                      </w:rPr>
                    </w:pPr>
                  </w:p>
                  <w:p w:rsidR="00353C85" w:rsidRPr="008B2C42" w:rsidRDefault="00353C85" w:rsidP="008B2C42">
                    <w:pPr>
                      <w:rPr>
                        <w:rFonts w:cs="Times New Roman"/>
                      </w:rPr>
                    </w:pPr>
                  </w:p>
                </w:txbxContent>
              </v:textbox>
            </v:shape>
            <v:shape id="_x0000_s1570" type="#_x0000_t202" style="position:absolute;left:236;top:5918;width:3355;height:566;v-text-anchor:middle" o:regroupid="11" fillcolor="#c0504d">
              <v:textbox style="mso-next-textbox:#_x0000_s1570"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Gwynn</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571" style="position:absolute;left:235;top:6552;width:3356;height:291;v-text-anchor:middle" o:regroupid="11" fillcolor="#d99594">
              <v:textbox style="mso-next-textbox:#_x0000_s1571" inset="0,0,0,0">
                <w:txbxContent>
                  <w:p w:rsidR="00353C85" w:rsidRDefault="00353C85" w:rsidP="002C24B7">
                    <w:pPr>
                      <w:jc w:val="center"/>
                    </w:pPr>
                    <w:r>
                      <w:t>6 Health</w:t>
                    </w:r>
                  </w:p>
                </w:txbxContent>
              </v:textbox>
            </v:rect>
          </v:group>
        </w:pict>
      </w:r>
      <w:r>
        <w:rPr>
          <w:noProof/>
        </w:rPr>
        <w:pict>
          <v:group id="_x0000_s1572" style="position:absolute;margin-left:322.15pt;margin-top:-39.05pt;width:179.25pt;height:247.15pt;z-index:251674624" coordorigin="7701,628" coordsize="3585,4943">
            <v:rect id="_x0000_s1573" style="position:absolute;left:7701;top:628;width:3585;height:4943" o:regroupid="10" fillcolor="#938953"/>
            <v:shape id="_x0000_s1574" type="#_x0000_t202" style="position:absolute;left:7827;top:1752;width:3355;height:891" o:regroupid="10">
              <v:textbox style="mso-next-textbox:#_x0000_s1574">
                <w:txbxContent>
                  <w:p w:rsidR="00353C85" w:rsidRPr="00E93C45" w:rsidRDefault="00353C85" w:rsidP="00E93C45">
                    <w:pPr>
                      <w:pStyle w:val="NoSpacing"/>
                      <w:rPr>
                        <w:sz w:val="36"/>
                        <w:szCs w:val="36"/>
                      </w:rPr>
                    </w:pPr>
                    <w:r w:rsidRPr="00E93C45">
                      <w:rPr>
                        <w:sz w:val="36"/>
                        <w:szCs w:val="36"/>
                      </w:rPr>
                      <w:t xml:space="preserve">Sword Lunge       </w:t>
                    </w:r>
                    <w:r>
                      <w:rPr>
                        <w:sz w:val="36"/>
                        <w:szCs w:val="36"/>
                      </w:rPr>
                      <w:t xml:space="preserve">     </w:t>
                    </w:r>
                    <w:r w:rsidRPr="00E93C45">
                      <w:rPr>
                        <w:sz w:val="36"/>
                        <w:szCs w:val="36"/>
                      </w:rPr>
                      <w:t>2</w:t>
                    </w:r>
                  </w:p>
                  <w:p w:rsidR="00353C85" w:rsidRDefault="00353C85" w:rsidP="00E93C45">
                    <w:pPr>
                      <w:rPr>
                        <w:rFonts w:cs="Times New Roman"/>
                      </w:rPr>
                    </w:pPr>
                  </w:p>
                  <w:p w:rsidR="00353C85" w:rsidRPr="00C8295D" w:rsidRDefault="00353C85" w:rsidP="00E93C45">
                    <w:pPr>
                      <w:rPr>
                        <w:rFonts w:cs="Times New Roman"/>
                      </w:rPr>
                    </w:pPr>
                  </w:p>
                  <w:p w:rsidR="00353C85" w:rsidRPr="00E93C45" w:rsidRDefault="00353C85" w:rsidP="00E93C45">
                    <w:pPr>
                      <w:rPr>
                        <w:rFonts w:cs="Times New Roman"/>
                      </w:rPr>
                    </w:pPr>
                  </w:p>
                </w:txbxContent>
              </v:textbox>
            </v:shape>
            <v:shape id="_x0000_s1575" type="#_x0000_t202" style="position:absolute;left:7827;top:2737;width:3355;height:2649" o:regroupid="10">
              <v:textbox style="mso-next-textbox:#_x0000_s1575">
                <w:txbxContent>
                  <w:p w:rsidR="00353C85" w:rsidRPr="002E0226" w:rsidRDefault="00353C85" w:rsidP="00E93C45">
                    <w:pPr>
                      <w:pStyle w:val="NoSpacing"/>
                      <w:rPr>
                        <w:rFonts w:cs="Times New Roman"/>
                        <w:b/>
                        <w:bCs/>
                        <w:sz w:val="32"/>
                        <w:szCs w:val="32"/>
                      </w:rPr>
                    </w:pPr>
                    <w:r w:rsidRPr="002E0226">
                      <w:rPr>
                        <w:b/>
                        <w:bCs/>
                        <w:sz w:val="32"/>
                        <w:szCs w:val="32"/>
                      </w:rPr>
                      <w:t>Passive:</w:t>
                    </w:r>
                    <w:r>
                      <w:rPr>
                        <w:b/>
                        <w:bCs/>
                        <w:sz w:val="32"/>
                        <w:szCs w:val="32"/>
                      </w:rPr>
                      <w:t xml:space="preserve"> Deep Wounds</w:t>
                    </w:r>
                  </w:p>
                  <w:p w:rsidR="00353C85" w:rsidRPr="002A381F" w:rsidRDefault="00353C85" w:rsidP="00E93C45">
                    <w:pPr>
                      <w:rPr>
                        <w:rFonts w:cs="Times New Roman"/>
                      </w:rPr>
                    </w:pPr>
                    <w:r>
                      <w:rPr>
                        <w:sz w:val="20"/>
                        <w:szCs w:val="20"/>
                      </w:rPr>
                      <w:t>If Sir Cale is attacking the Champion that has attacked Sir Cale since your last turn, Sir Cale deals double damage.</w:t>
                    </w:r>
                  </w:p>
                  <w:p w:rsidR="00353C85" w:rsidRPr="00E93C45" w:rsidRDefault="00353C85" w:rsidP="00E93C45">
                    <w:pPr>
                      <w:rPr>
                        <w:rFonts w:cs="Times New Roman"/>
                      </w:rPr>
                    </w:pPr>
                  </w:p>
                </w:txbxContent>
              </v:textbox>
            </v:shape>
            <v:shape id="_x0000_s1576" type="#_x0000_t202" style="position:absolute;left:7827;top:736;width:3355;height:566;v-text-anchor:middle" o:regroupid="10" fillcolor="#c0504d">
              <v:textbox style="mso-next-textbox:#_x0000_s1576"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Sir Cale</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577" style="position:absolute;left:7856;top:1370;width:3326;height:291;v-text-anchor:middle" o:regroupid="10" fillcolor="#d99594">
              <v:textbox style="mso-next-textbox:#_x0000_s1577" inset="0,0,0,0">
                <w:txbxContent>
                  <w:p w:rsidR="00353C85" w:rsidRDefault="00353C85" w:rsidP="000753DB">
                    <w:pPr>
                      <w:jc w:val="center"/>
                    </w:pPr>
                    <w:r>
                      <w:t>6 Health</w:t>
                    </w:r>
                  </w:p>
                </w:txbxContent>
              </v:textbox>
            </v:rect>
          </v:group>
        </w:pict>
      </w:r>
    </w:p>
    <w:p w:rsidR="00353C85" w:rsidRDefault="00353C85">
      <w:pPr>
        <w:rPr>
          <w:rFonts w:cs="Times New Roman"/>
        </w:rPr>
      </w:pPr>
    </w:p>
    <w:p w:rsidR="00353C85" w:rsidRDefault="00353C85">
      <w:pPr>
        <w:rPr>
          <w:rFonts w:cs="Times New Roman"/>
        </w:rPr>
      </w:pPr>
    </w:p>
    <w:p w:rsidR="00353C85" w:rsidRDefault="00353C85">
      <w:pPr>
        <w:rPr>
          <w:rFonts w:cs="Times New Roman"/>
        </w:rPr>
      </w:pPr>
      <w:r>
        <w:rPr>
          <w:noProof/>
        </w:rPr>
        <w:pict>
          <v:shape id="_x0000_s1578" type="#_x0000_t202" style="position:absolute;margin-left:448.35pt;margin-top:363.65pt;width:38.75pt;height:23.05pt;z-index:251627520;v-text-anchor:middle" o:regroupid="55" stroked="f">
            <v:fill opacity="0"/>
            <v:textbox style="mso-next-textbox:#_x0000_s1578" inset="0,0,0,0">
              <w:txbxContent>
                <w:p w:rsidR="00353C85" w:rsidRPr="00ED5027" w:rsidRDefault="00353C85" w:rsidP="00ED5027">
                  <w:pPr>
                    <w:rPr>
                      <w:rFonts w:cs="Times New Roman"/>
                    </w:rPr>
                  </w:pPr>
                </w:p>
              </w:txbxContent>
            </v:textbox>
          </v:shape>
        </w:pict>
      </w:r>
      <w:r>
        <w:rPr>
          <w:noProof/>
        </w:rPr>
        <w:pict>
          <v:shape id="_x0000_s1579" type="#_x0000_t202" style="position:absolute;margin-left:257.05pt;margin-top:363.65pt;width:38.75pt;height:23.05pt;z-index:251626496;v-text-anchor:middle" o:regroupid="54" stroked="f">
            <v:fill opacity="0"/>
            <v:textbox style="mso-next-textbox:#_x0000_s1579" inset="0,0,0,0">
              <w:txbxContent>
                <w:p w:rsidR="00353C85" w:rsidRPr="00ED5027" w:rsidRDefault="00353C85" w:rsidP="00ED5027">
                  <w:pPr>
                    <w:rPr>
                      <w:rFonts w:cs="Times New Roman"/>
                    </w:rPr>
                  </w:pPr>
                </w:p>
              </w:txbxContent>
            </v:textbox>
          </v:shape>
        </w:pict>
      </w:r>
      <w:r>
        <w:rPr>
          <w:noProof/>
        </w:rPr>
        <w:pict>
          <v:shape id="_x0000_s1580" type="#_x0000_t202" style="position:absolute;margin-left:68.8pt;margin-top:364.35pt;width:38.75pt;height:23.05pt;z-index:251625472;v-text-anchor:middle" o:regroupid="53" stroked="f">
            <v:fill opacity="0"/>
            <v:textbox style="mso-next-textbox:#_x0000_s1580" inset="0,0,0,0">
              <w:txbxContent>
                <w:p w:rsidR="00353C85" w:rsidRPr="00ED5027" w:rsidRDefault="00353C85" w:rsidP="00ED5027">
                  <w:pPr>
                    <w:rPr>
                      <w:rFonts w:cs="Times New Roman"/>
                    </w:rPr>
                  </w:pPr>
                </w:p>
              </w:txbxContent>
            </v:textbox>
          </v:shape>
        </w:pict>
      </w:r>
      <w:r>
        <w:rPr>
          <w:noProof/>
        </w:rPr>
        <w:pict>
          <v:shape id="_x0000_s1581" type="#_x0000_t202" style="position:absolute;margin-left:448.35pt;margin-top:105.2pt;width:38.75pt;height:23.05pt;z-index:251624448;v-text-anchor:middle" o:regroupid="52" stroked="f">
            <v:fill opacity="0"/>
            <v:textbox style="mso-next-textbox:#_x0000_s1581" inset="0,0,0,0">
              <w:txbxContent>
                <w:p w:rsidR="00353C85" w:rsidRPr="00ED5027" w:rsidRDefault="00353C85" w:rsidP="00ED5027">
                  <w:pPr>
                    <w:rPr>
                      <w:rFonts w:cs="Times New Roman"/>
                    </w:rPr>
                  </w:pPr>
                </w:p>
              </w:txbxContent>
            </v:textbox>
          </v:shape>
        </w:pict>
      </w:r>
      <w:r>
        <w:rPr>
          <w:noProof/>
        </w:rPr>
        <w:pict>
          <v:shape id="_x0000_s1582" type="#_x0000_t202" style="position:absolute;margin-left:257.05pt;margin-top:105.2pt;width:38.75pt;height:23.05pt;z-index:251623424;v-text-anchor:middle" o:regroupid="51" stroked="f">
            <v:fill opacity="0"/>
            <v:textbox style="mso-next-textbox:#_x0000_s1582" inset="0,0,0,0">
              <w:txbxContent>
                <w:p w:rsidR="00353C85" w:rsidRPr="00ED5027" w:rsidRDefault="00353C85" w:rsidP="00ED5027">
                  <w:pPr>
                    <w:rPr>
                      <w:rFonts w:cs="Times New Roman"/>
                    </w:rPr>
                  </w:pPr>
                </w:p>
              </w:txbxContent>
            </v:textbox>
          </v:shape>
        </w:pict>
      </w:r>
      <w:r>
        <w:rPr>
          <w:noProof/>
        </w:rPr>
        <w:pict>
          <v:shape id="_x0000_s1583" type="#_x0000_t202" style="position:absolute;margin-left:68.8pt;margin-top:105.2pt;width:38.75pt;height:23.05pt;z-index:251622400;v-text-anchor:middle" o:regroupid="50" stroked="f">
            <v:fill opacity="0"/>
            <v:textbox style="mso-next-textbox:#_x0000_s1583" inset="0,0,0,0">
              <w:txbxContent>
                <w:p w:rsidR="00353C85" w:rsidRPr="00ED5027" w:rsidRDefault="00353C85" w:rsidP="00ED5027">
                  <w:pPr>
                    <w:rPr>
                      <w:rFonts w:cs="Times New Roman"/>
                    </w:rPr>
                  </w:pPr>
                </w:p>
              </w:txbxContent>
            </v:textbox>
          </v:shape>
        </w:pict>
      </w:r>
      <w:r>
        <w:rPr>
          <w:noProof/>
        </w:rPr>
        <w:pict>
          <v:shape id="_x0000_s1584" type="#_x0000_t202" style="position:absolute;margin-left:486pt;margin-top:-121pt;width:53.8pt;height:152.9pt;z-index:251577344" wrapcoords="0 0 21600 0 21600 21600 0 21600 0 0" filled="f" stroked="f">
            <v:fill o:detectmouseclick="t"/>
            <v:textbox style="layout-flow:vertical;mso-layout-flow-alt:bottom-to-top;mso-next-textbox:#_x0000_s1584" inset=",7.2pt,,7.2pt">
              <w:txbxContent>
                <w:p w:rsidR="00353C85" w:rsidRPr="00322361" w:rsidRDefault="00353C85" w:rsidP="00AD25BF">
                  <w:pPr>
                    <w:rPr>
                      <w:rFonts w:cs="Times New Roman"/>
                      <w:sz w:val="72"/>
                      <w:szCs w:val="72"/>
                    </w:rPr>
                  </w:pPr>
                  <w:r>
                    <w:rPr>
                      <w:sz w:val="72"/>
                      <w:szCs w:val="72"/>
                    </w:rPr>
                    <w:t>3</w:t>
                  </w:r>
                </w:p>
              </w:txbxContent>
            </v:textbox>
            <w10:wrap type="through"/>
          </v:shape>
        </w:pict>
      </w:r>
      <w:r>
        <w:rPr>
          <w:rFonts w:cs="Times New Roman"/>
        </w:rPr>
        <w:br w:type="page"/>
      </w:r>
    </w:p>
    <w:p w:rsidR="00353C85" w:rsidRDefault="00353C85">
      <w:pPr>
        <w:rPr>
          <w:rFonts w:cs="Times New Roman"/>
        </w:rPr>
      </w:pPr>
      <w:r>
        <w:rPr>
          <w:noProof/>
        </w:rPr>
        <w:pict>
          <v:group id="_x0000_s1585" style="position:absolute;margin-left:-61.15pt;margin-top:224.2pt;width:179.25pt;height:247.15pt;z-index:251726848" coordorigin="91,5841" coordsize="3585,4943">
            <v:rect id="_x0000_s1586" style="position:absolute;left:91;top:5841;width:3585;height:4943" fillcolor="#d8d8d8"/>
            <v:shape id="_x0000_s1587" type="#_x0000_t202" style="position:absolute;left:217;top:8470;width:3355;height:2129">
              <v:textbox style="mso-next-textbox:#_x0000_s1587">
                <w:txbxContent>
                  <w:p w:rsidR="00353C85" w:rsidRPr="00D77C8A" w:rsidRDefault="00353C85" w:rsidP="00855A3D">
                    <w:pPr>
                      <w:pStyle w:val="NoSpacing"/>
                      <w:rPr>
                        <w:rFonts w:cs="Times New Roman"/>
                        <w:sz w:val="32"/>
                        <w:szCs w:val="32"/>
                      </w:rPr>
                    </w:pPr>
                    <w:r>
                      <w:rPr>
                        <w:sz w:val="32"/>
                        <w:szCs w:val="32"/>
                      </w:rPr>
                      <w:t>Aggravation</w:t>
                    </w:r>
                  </w:p>
                  <w:p w:rsidR="00353C85" w:rsidRPr="00D77C8A" w:rsidRDefault="00353C85" w:rsidP="00855A3D">
                    <w:pPr>
                      <w:pStyle w:val="NoSpacing"/>
                      <w:rPr>
                        <w:rFonts w:cs="Times New Roman"/>
                        <w:sz w:val="18"/>
                        <w:szCs w:val="18"/>
                      </w:rPr>
                    </w:pPr>
                    <w:r w:rsidRPr="00D77C8A">
                      <w:rPr>
                        <w:sz w:val="18"/>
                        <w:szCs w:val="18"/>
                      </w:rPr>
                      <w:t>If this is your first time using Aggravation, set a</w:t>
                    </w:r>
                    <w:r>
                      <w:rPr>
                        <w:sz w:val="18"/>
                        <w:szCs w:val="18"/>
                      </w:rPr>
                      <w:t>n Attack</w:t>
                    </w:r>
                    <w:r w:rsidRPr="00D77C8A">
                      <w:rPr>
                        <w:sz w:val="18"/>
                        <w:szCs w:val="18"/>
                      </w:rPr>
                      <w:t xml:space="preserve"> </w:t>
                    </w:r>
                    <w:r>
                      <w:rPr>
                        <w:sz w:val="18"/>
                        <w:szCs w:val="18"/>
                      </w:rPr>
                      <w:t>D</w:t>
                    </w:r>
                    <w:r w:rsidRPr="00D77C8A">
                      <w:rPr>
                        <w:sz w:val="18"/>
                        <w:szCs w:val="18"/>
                      </w:rPr>
                      <w:t xml:space="preserve">ice on Donko to 0. Otherwise, increase this </w:t>
                    </w:r>
                    <w:r>
                      <w:rPr>
                        <w:sz w:val="18"/>
                        <w:szCs w:val="18"/>
                      </w:rPr>
                      <w:t>D</w:t>
                    </w:r>
                    <w:r w:rsidRPr="00D77C8A">
                      <w:rPr>
                        <w:sz w:val="18"/>
                        <w:szCs w:val="18"/>
                      </w:rPr>
                      <w:t>ice by 1</w:t>
                    </w:r>
                    <w:r>
                      <w:rPr>
                        <w:sz w:val="18"/>
                        <w:szCs w:val="18"/>
                      </w:rPr>
                      <w:t>.  If the dice is 2</w:t>
                    </w:r>
                    <w:r w:rsidRPr="00D77C8A">
                      <w:rPr>
                        <w:sz w:val="18"/>
                        <w:szCs w:val="18"/>
                      </w:rPr>
                      <w:t xml:space="preserve"> or more, </w:t>
                    </w:r>
                    <w:r>
                      <w:rPr>
                        <w:sz w:val="18"/>
                        <w:szCs w:val="18"/>
                      </w:rPr>
                      <w:t>when</w:t>
                    </w:r>
                    <w:r w:rsidRPr="00D77C8A">
                      <w:rPr>
                        <w:sz w:val="18"/>
                        <w:szCs w:val="18"/>
                      </w:rPr>
                      <w:t xml:space="preserve">ever you are attacked, your opponents may not attack any Champion </w:t>
                    </w:r>
                    <w:r>
                      <w:rPr>
                        <w:sz w:val="18"/>
                        <w:szCs w:val="18"/>
                      </w:rPr>
                      <w:t xml:space="preserve">other than </w:t>
                    </w:r>
                    <w:r w:rsidRPr="00D77C8A">
                      <w:rPr>
                        <w:sz w:val="18"/>
                        <w:szCs w:val="18"/>
                      </w:rPr>
                      <w:t>Donko.</w:t>
                    </w:r>
                  </w:p>
                </w:txbxContent>
              </v:textbox>
            </v:shape>
            <v:shape id="_x0000_s1588" type="#_x0000_t202" style="position:absolute;left:217;top:5949;width:3355;height:566;v-text-anchor:middle" fillcolor="#4bacc6">
              <v:textbox style="mso-next-textbox:#_x0000_s1588" inset="0,0,0,0">
                <w:txbxContent>
                  <w:p w:rsidR="00353C85" w:rsidRPr="004755ED" w:rsidRDefault="00353C85" w:rsidP="00855A3D">
                    <w:pPr>
                      <w:pStyle w:val="NoSpacing"/>
                      <w:jc w:val="center"/>
                      <w:rPr>
                        <w:color w:val="FFFFFF"/>
                        <w:sz w:val="16"/>
                        <w:szCs w:val="16"/>
                      </w:rPr>
                    </w:pPr>
                    <w:r w:rsidRPr="004755ED">
                      <w:rPr>
                        <w:color w:val="FFFFFF"/>
                        <w:sz w:val="16"/>
                        <w:szCs w:val="16"/>
                      </w:rPr>
                      <w:t>Breaker</w:t>
                    </w:r>
                  </w:p>
                  <w:p w:rsidR="00353C85" w:rsidRPr="004755ED" w:rsidRDefault="00353C85" w:rsidP="00855A3D">
                    <w:pPr>
                      <w:pStyle w:val="NoSpacing"/>
                      <w:jc w:val="center"/>
                      <w:rPr>
                        <w:color w:val="FFFFFF"/>
                        <w:sz w:val="32"/>
                        <w:szCs w:val="32"/>
                      </w:rPr>
                    </w:pPr>
                    <w:r w:rsidRPr="004755ED">
                      <w:rPr>
                        <w:color w:val="FFFFFF"/>
                        <w:sz w:val="32"/>
                        <w:szCs w:val="32"/>
                      </w:rPr>
                      <w:t>Donko</w:t>
                    </w:r>
                  </w:p>
                  <w:p w:rsidR="00353C85" w:rsidRPr="004755ED" w:rsidRDefault="00353C85" w:rsidP="00855A3D">
                    <w:pPr>
                      <w:pStyle w:val="NoSpacing"/>
                      <w:jc w:val="center"/>
                      <w:rPr>
                        <w:rFonts w:cs="Times New Roman"/>
                        <w:color w:val="FFFFFF"/>
                      </w:rPr>
                    </w:pPr>
                  </w:p>
                  <w:p w:rsidR="00353C85" w:rsidRPr="004755ED" w:rsidRDefault="00353C85" w:rsidP="00855A3D">
                    <w:pPr>
                      <w:pStyle w:val="NoSpacing"/>
                      <w:jc w:val="center"/>
                      <w:rPr>
                        <w:rFonts w:cs="Times New Roman"/>
                        <w:color w:val="FFFFFF"/>
                        <w:sz w:val="36"/>
                        <w:szCs w:val="36"/>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7166F9" w:rsidRDefault="00353C85" w:rsidP="00855A3D">
                    <w:pPr>
                      <w:rPr>
                        <w:rFonts w:cs="Times New Roman"/>
                      </w:rPr>
                    </w:pPr>
                    <w:r>
                      <w:t>Donko</w:t>
                    </w:r>
                  </w:p>
                </w:txbxContent>
              </v:textbox>
            </v:shape>
            <v:shape id="_x0000_s1589" type="#_x0000_t202" style="position:absolute;left:217;top:6974;width:3355;height:1379">
              <v:textbox style="mso-next-textbox:#_x0000_s1589">
                <w:txbxContent>
                  <w:p w:rsidR="00353C85" w:rsidRDefault="00353C85" w:rsidP="00855A3D">
                    <w:pPr>
                      <w:pStyle w:val="NoSpacing"/>
                      <w:rPr>
                        <w:rFonts w:cs="Times New Roman"/>
                        <w:sz w:val="32"/>
                        <w:szCs w:val="32"/>
                      </w:rPr>
                    </w:pPr>
                    <w:r>
                      <w:rPr>
                        <w:sz w:val="32"/>
                        <w:szCs w:val="32"/>
                      </w:rPr>
                      <w:t xml:space="preserve">Guardian     </w:t>
                    </w:r>
                    <w:r w:rsidRPr="00C25CE8">
                      <w:rPr>
                        <w:sz w:val="32"/>
                        <w:szCs w:val="32"/>
                      </w:rPr>
                      <w:t xml:space="preserve">              </w:t>
                    </w:r>
                    <w:r>
                      <w:rPr>
                        <w:sz w:val="32"/>
                        <w:szCs w:val="32"/>
                      </w:rPr>
                      <w:t xml:space="preserve">    </w:t>
                    </w:r>
                    <w:r w:rsidRPr="00C25CE8">
                      <w:rPr>
                        <w:sz w:val="32"/>
                        <w:szCs w:val="32"/>
                      </w:rPr>
                      <w:t>1</w:t>
                    </w:r>
                  </w:p>
                  <w:p w:rsidR="00353C85" w:rsidRPr="002E52E8" w:rsidRDefault="00353C85" w:rsidP="00855A3D">
                    <w:pPr>
                      <w:pStyle w:val="NoSpacing"/>
                      <w:rPr>
                        <w:rFonts w:cs="Times New Roman"/>
                        <w:sz w:val="20"/>
                        <w:szCs w:val="20"/>
                      </w:rPr>
                    </w:pPr>
                    <w:r>
                      <w:rPr>
                        <w:sz w:val="20"/>
                        <w:szCs w:val="20"/>
                      </w:rPr>
                      <w:t>Choose a Champion, increase their Armor Dice by 1.</w:t>
                    </w:r>
                  </w:p>
                  <w:p w:rsidR="00353C85" w:rsidRPr="00610641" w:rsidRDefault="00353C85" w:rsidP="00855A3D">
                    <w:pPr>
                      <w:rPr>
                        <w:rFonts w:cs="Times New Roman"/>
                      </w:rPr>
                    </w:pPr>
                  </w:p>
                  <w:p w:rsidR="00353C85" w:rsidRPr="00D64B87" w:rsidRDefault="00353C85" w:rsidP="00855A3D">
                    <w:pPr>
                      <w:rPr>
                        <w:rFonts w:cs="Times New Roman"/>
                      </w:rPr>
                    </w:pPr>
                  </w:p>
                  <w:p w:rsidR="00353C85" w:rsidRPr="00AD05E5" w:rsidRDefault="00353C85" w:rsidP="00855A3D">
                    <w:pPr>
                      <w:rPr>
                        <w:rFonts w:cs="Times New Roman"/>
                      </w:rPr>
                    </w:pPr>
                  </w:p>
                </w:txbxContent>
              </v:textbox>
            </v:shape>
            <v:rect id="_x0000_s1590" style="position:absolute;left:217;top:6600;width:3355;height:291;v-text-anchor:middle" fillcolor="#d99594">
              <v:textbox style="mso-next-textbox:#_x0000_s1590" inset="0,0,0,0">
                <w:txbxContent>
                  <w:p w:rsidR="00353C85" w:rsidRDefault="00353C85" w:rsidP="00855A3D">
                    <w:pPr>
                      <w:jc w:val="center"/>
                    </w:pPr>
                    <w:r>
                      <w:t>11 Health</w:t>
                    </w:r>
                  </w:p>
                </w:txbxContent>
              </v:textbox>
            </v:rect>
          </v:group>
        </w:pict>
      </w:r>
      <w:r>
        <w:rPr>
          <w:noProof/>
        </w:rPr>
        <w:pict>
          <v:group id="_x0000_s1591" style="position:absolute;margin-left:124.8pt;margin-top:224.2pt;width:179.25pt;height:247.15pt;z-index:251724800" coordorigin="3895,6288" coordsize="3585,4943">
            <v:rect id="_x0000_s1592" style="position:absolute;left:3895;top:6288;width:3585;height:4943" fillcolor="#d8d8d8"/>
            <v:shape id="_x0000_s1593" type="#_x0000_t202" style="position:absolute;left:4021;top:8900;width:3355;height:2146">
              <v:textbox style="mso-next-textbox:#_x0000_s1593">
                <w:txbxContent>
                  <w:p w:rsidR="00353C85" w:rsidRPr="009368BC" w:rsidRDefault="00353C85" w:rsidP="00855A3D">
                    <w:pPr>
                      <w:pStyle w:val="NoSpacing"/>
                      <w:rPr>
                        <w:rFonts w:cs="Times New Roman"/>
                        <w:b/>
                        <w:bCs/>
                        <w:sz w:val="32"/>
                        <w:szCs w:val="32"/>
                      </w:rPr>
                    </w:pPr>
                    <w:r w:rsidRPr="009368BC">
                      <w:rPr>
                        <w:b/>
                        <w:bCs/>
                        <w:sz w:val="32"/>
                        <w:szCs w:val="32"/>
                      </w:rPr>
                      <w:t>Passive:</w:t>
                    </w:r>
                    <w:r>
                      <w:rPr>
                        <w:b/>
                        <w:bCs/>
                        <w:sz w:val="32"/>
                        <w:szCs w:val="32"/>
                      </w:rPr>
                      <w:t xml:space="preserve"> Transmute</w:t>
                    </w:r>
                  </w:p>
                  <w:p w:rsidR="00353C85" w:rsidRPr="000C3C16" w:rsidRDefault="00353C85" w:rsidP="00855A3D">
                    <w:pPr>
                      <w:pStyle w:val="NoSpacing"/>
                      <w:rPr>
                        <w:rFonts w:cs="Times New Roman"/>
                        <w:sz w:val="24"/>
                        <w:szCs w:val="24"/>
                      </w:rPr>
                    </w:pPr>
                    <w:r>
                      <w:t>Once per turn, discard a single card and draw a new card off the top of the deck that the card originally came from.</w:t>
                    </w:r>
                  </w:p>
                  <w:p w:rsidR="00353C85" w:rsidRPr="00030806" w:rsidRDefault="00353C85" w:rsidP="00855A3D">
                    <w:pPr>
                      <w:rPr>
                        <w:rFonts w:cs="Times New Roman"/>
                      </w:rPr>
                    </w:pPr>
                  </w:p>
                  <w:p w:rsidR="00353C85" w:rsidRPr="000B7C1F" w:rsidRDefault="00353C85" w:rsidP="00855A3D">
                    <w:pPr>
                      <w:rPr>
                        <w:rFonts w:cs="Times New Roman"/>
                      </w:rPr>
                    </w:pPr>
                  </w:p>
                  <w:p w:rsidR="00353C85" w:rsidRPr="00E4397B" w:rsidRDefault="00353C85" w:rsidP="00855A3D">
                    <w:pPr>
                      <w:rPr>
                        <w:rFonts w:cs="Times New Roman"/>
                      </w:rPr>
                    </w:pPr>
                  </w:p>
                </w:txbxContent>
              </v:textbox>
            </v:shape>
            <v:shape id="_x0000_s1594" type="#_x0000_t202" style="position:absolute;left:4021;top:6396;width:3355;height:566;v-text-anchor:middle" fillcolor="#4f81bd">
              <v:textbox style="mso-next-textbox:#_x0000_s1594" inset="0,0,0,0">
                <w:txbxContent>
                  <w:p w:rsidR="00353C85" w:rsidRPr="004755ED" w:rsidRDefault="00353C85" w:rsidP="00855A3D">
                    <w:pPr>
                      <w:pStyle w:val="NoSpacing"/>
                      <w:jc w:val="center"/>
                      <w:rPr>
                        <w:color w:val="FFFFFF"/>
                        <w:sz w:val="16"/>
                        <w:szCs w:val="16"/>
                      </w:rPr>
                    </w:pPr>
                    <w:r w:rsidRPr="004755ED">
                      <w:rPr>
                        <w:color w:val="FFFFFF"/>
                        <w:sz w:val="16"/>
                        <w:szCs w:val="16"/>
                      </w:rPr>
                      <w:t>Mage</w:t>
                    </w:r>
                  </w:p>
                  <w:p w:rsidR="00353C85" w:rsidRPr="004755ED" w:rsidRDefault="00353C85" w:rsidP="00855A3D">
                    <w:pPr>
                      <w:pStyle w:val="NoSpacing"/>
                      <w:jc w:val="center"/>
                      <w:rPr>
                        <w:color w:val="FFFFFF"/>
                        <w:sz w:val="32"/>
                        <w:szCs w:val="32"/>
                      </w:rPr>
                    </w:pPr>
                    <w:r w:rsidRPr="004755ED">
                      <w:rPr>
                        <w:color w:val="FFFFFF"/>
                        <w:sz w:val="32"/>
                        <w:szCs w:val="32"/>
                      </w:rPr>
                      <w:t>Ebenezer</w:t>
                    </w:r>
                  </w:p>
                  <w:p w:rsidR="00353C85" w:rsidRPr="004755ED" w:rsidRDefault="00353C85" w:rsidP="00855A3D">
                    <w:pPr>
                      <w:pStyle w:val="NoSpacing"/>
                      <w:jc w:val="center"/>
                      <w:rPr>
                        <w:rFonts w:cs="Times New Roman"/>
                        <w:color w:val="FFFFFF"/>
                      </w:rPr>
                    </w:pPr>
                  </w:p>
                  <w:p w:rsidR="00353C85" w:rsidRPr="004755ED" w:rsidRDefault="00353C85" w:rsidP="00855A3D">
                    <w:pPr>
                      <w:pStyle w:val="NoSpacing"/>
                      <w:jc w:val="center"/>
                      <w:rPr>
                        <w:rFonts w:cs="Times New Roman"/>
                        <w:color w:val="FFFFFF"/>
                        <w:sz w:val="36"/>
                        <w:szCs w:val="36"/>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556A5E" w:rsidRDefault="00353C85" w:rsidP="00855A3D">
                    <w:pPr>
                      <w:rPr>
                        <w:rFonts w:cs="Times New Roman"/>
                      </w:rPr>
                    </w:pPr>
                  </w:p>
                  <w:p w:rsidR="00353C85" w:rsidRPr="00B64EFE" w:rsidRDefault="00353C85" w:rsidP="00855A3D">
                    <w:pPr>
                      <w:rPr>
                        <w:rFonts w:cs="Times New Roman"/>
                      </w:rPr>
                    </w:pPr>
                  </w:p>
                  <w:p w:rsidR="00353C85" w:rsidRPr="00B64EFE" w:rsidRDefault="00353C85" w:rsidP="00855A3D">
                    <w:pPr>
                      <w:rPr>
                        <w:rFonts w:cs="Times New Roman"/>
                      </w:rPr>
                    </w:pPr>
                  </w:p>
                </w:txbxContent>
              </v:textbox>
            </v:shape>
            <v:shape id="_x0000_s1595" type="#_x0000_t202" style="position:absolute;left:4011;top:7490;width:3355;height:1330">
              <v:textbox style="mso-next-textbox:#_x0000_s1595">
                <w:txbxContent>
                  <w:p w:rsidR="00353C85" w:rsidRPr="009368BC" w:rsidRDefault="00353C85" w:rsidP="00855A3D">
                    <w:pPr>
                      <w:pStyle w:val="NoSpacing"/>
                      <w:rPr>
                        <w:rFonts w:cs="Times New Roman"/>
                        <w:b/>
                        <w:bCs/>
                        <w:sz w:val="32"/>
                        <w:szCs w:val="32"/>
                      </w:rPr>
                    </w:pPr>
                    <w:r w:rsidRPr="009368BC">
                      <w:rPr>
                        <w:b/>
                        <w:bCs/>
                        <w:sz w:val="32"/>
                        <w:szCs w:val="32"/>
                      </w:rPr>
                      <w:t>Passive:</w:t>
                    </w:r>
                    <w:r>
                      <w:rPr>
                        <w:b/>
                        <w:bCs/>
                        <w:sz w:val="32"/>
                        <w:szCs w:val="32"/>
                      </w:rPr>
                      <w:t xml:space="preserve"> Conjure</w:t>
                    </w:r>
                  </w:p>
                  <w:p w:rsidR="00353C85" w:rsidRPr="00CC1B8F" w:rsidRDefault="00353C85" w:rsidP="00855A3D">
                    <w:pPr>
                      <w:pStyle w:val="NoSpacing"/>
                      <w:rPr>
                        <w:rFonts w:cs="Times New Roman"/>
                      </w:rPr>
                    </w:pPr>
                    <w:r w:rsidRPr="00CC1B8F">
                      <w:rPr>
                        <w:sz w:val="20"/>
                        <w:szCs w:val="20"/>
                      </w:rPr>
                      <w:t xml:space="preserve">Once per turn, you may draw the top card off the </w:t>
                    </w:r>
                    <w:r>
                      <w:rPr>
                        <w:sz w:val="20"/>
                        <w:szCs w:val="20"/>
                      </w:rPr>
                      <w:t>Gear</w:t>
                    </w:r>
                    <w:r w:rsidRPr="00CC1B8F">
                      <w:rPr>
                        <w:sz w:val="20"/>
                        <w:szCs w:val="20"/>
                      </w:rPr>
                      <w:t xml:space="preserve"> Deck at no cost.</w:t>
                    </w:r>
                  </w:p>
                  <w:p w:rsidR="00353C85" w:rsidRPr="00C54167" w:rsidRDefault="00353C85" w:rsidP="00855A3D">
                    <w:pPr>
                      <w:rPr>
                        <w:rFonts w:cs="Times New Roman"/>
                      </w:rPr>
                    </w:pPr>
                  </w:p>
                </w:txbxContent>
              </v:textbox>
            </v:shape>
            <v:rect id="_x0000_s1596" style="position:absolute;left:4020;top:7077;width:1609;height:291;v-text-anchor:middle" fillcolor="#d99594">
              <v:textbox style="mso-next-textbox:#_x0000_s1596" inset="0,0,0,0">
                <w:txbxContent>
                  <w:p w:rsidR="00353C85" w:rsidRDefault="00353C85" w:rsidP="00855A3D">
                    <w:pPr>
                      <w:jc w:val="center"/>
                    </w:pPr>
                    <w:r>
                      <w:t>9 Health</w:t>
                    </w:r>
                  </w:p>
                </w:txbxContent>
              </v:textbox>
            </v:rect>
            <v:rect id="_x0000_s1597" style="position:absolute;left:5763;top:7077;width:1613;height:291;v-text-anchor:middle" fillcolor="#95b3d7">
              <v:textbox style="mso-next-textbox:#_x0000_s1597" inset="0,0,0,0">
                <w:txbxContent>
                  <w:p w:rsidR="00353C85" w:rsidRDefault="00353C85" w:rsidP="00855A3D">
                    <w:pPr>
                      <w:jc w:val="center"/>
                    </w:pPr>
                    <w:r>
                      <w:t>0 Crystal Cost</w:t>
                    </w:r>
                  </w:p>
                </w:txbxContent>
              </v:textbox>
            </v:rect>
          </v:group>
        </w:pict>
      </w:r>
      <w:r>
        <w:rPr>
          <w:noProof/>
        </w:rPr>
        <w:pict>
          <v:group id="_x0000_s1598" style="position:absolute;margin-left:310.35pt;margin-top:224.2pt;width:179.25pt;height:247.15pt;z-index:251725824" coordorigin="7606,6288" coordsize="3585,4943">
            <v:rect id="_x0000_s1599" style="position:absolute;left:7606;top:6288;width:3585;height:4943" fillcolor="#d8d8d8"/>
            <v:shape id="_x0000_s1600" type="#_x0000_t202" style="position:absolute;left:7732;top:8910;width:3355;height:2136">
              <v:textbox style="mso-next-textbox:#_x0000_s1600">
                <w:txbxContent>
                  <w:p w:rsidR="00353C85" w:rsidRPr="008962D7" w:rsidRDefault="00353C85" w:rsidP="00855A3D">
                    <w:pPr>
                      <w:pStyle w:val="NoSpacing"/>
                      <w:rPr>
                        <w:rFonts w:cs="Times New Roman"/>
                        <w:sz w:val="36"/>
                        <w:szCs w:val="36"/>
                      </w:rPr>
                    </w:pPr>
                    <w:r>
                      <w:rPr>
                        <w:sz w:val="36"/>
                        <w:szCs w:val="36"/>
                      </w:rPr>
                      <w:t xml:space="preserve">Acid Burn    </w:t>
                    </w:r>
                    <w:r w:rsidRPr="008962D7">
                      <w:rPr>
                        <w:sz w:val="36"/>
                        <w:szCs w:val="36"/>
                      </w:rPr>
                      <w:t xml:space="preserve">     </w:t>
                    </w:r>
                    <w:r>
                      <w:rPr>
                        <w:sz w:val="36"/>
                        <w:szCs w:val="36"/>
                      </w:rPr>
                      <w:t xml:space="preserve">      </w:t>
                    </w:r>
                    <w:r w:rsidRPr="008962D7">
                      <w:rPr>
                        <w:sz w:val="36"/>
                        <w:szCs w:val="36"/>
                      </w:rPr>
                      <w:t xml:space="preserve">  </w:t>
                    </w:r>
                    <w:r>
                      <w:rPr>
                        <w:sz w:val="36"/>
                        <w:szCs w:val="36"/>
                      </w:rPr>
                      <w:t>6</w:t>
                    </w:r>
                  </w:p>
                  <w:p w:rsidR="00353C85" w:rsidRPr="00E80DA6" w:rsidRDefault="00353C85" w:rsidP="00855A3D">
                    <w:pPr>
                      <w:pStyle w:val="NoSpacing"/>
                      <w:rPr>
                        <w:rFonts w:cs="Times New Roman"/>
                        <w:sz w:val="20"/>
                        <w:szCs w:val="20"/>
                      </w:rPr>
                    </w:pPr>
                    <w:r>
                      <w:rPr>
                        <w:sz w:val="20"/>
                        <w:szCs w:val="20"/>
                      </w:rPr>
                      <w:t>This ability can only damage Poisoned Champions.</w:t>
                    </w:r>
                  </w:p>
                  <w:p w:rsidR="00353C85" w:rsidRPr="00E80DA6" w:rsidRDefault="00353C85" w:rsidP="00855A3D">
                    <w:pPr>
                      <w:pStyle w:val="NoSpacing"/>
                      <w:rPr>
                        <w:rFonts w:cs="Times New Roman"/>
                        <w:sz w:val="44"/>
                        <w:szCs w:val="44"/>
                      </w:rPr>
                    </w:pPr>
                  </w:p>
                  <w:p w:rsidR="00353C85" w:rsidRPr="008962D7" w:rsidRDefault="00353C85" w:rsidP="00855A3D">
                    <w:pPr>
                      <w:rPr>
                        <w:rFonts w:cs="Times New Roman"/>
                      </w:rPr>
                    </w:pPr>
                  </w:p>
                </w:txbxContent>
              </v:textbox>
            </v:shape>
            <v:shape id="_x0000_s1601" type="#_x0000_t202" style="position:absolute;left:7732;top:6396;width:3355;height:566;v-text-anchor:middle" fillcolor="#4f81bd">
              <v:textbox style="mso-next-textbox:#_x0000_s1601" inset="0,0,0,0">
                <w:txbxContent>
                  <w:p w:rsidR="00353C85" w:rsidRPr="004755ED" w:rsidRDefault="00353C85" w:rsidP="00855A3D">
                    <w:pPr>
                      <w:pStyle w:val="NoSpacing"/>
                      <w:jc w:val="center"/>
                      <w:rPr>
                        <w:color w:val="FFFFFF"/>
                        <w:sz w:val="16"/>
                        <w:szCs w:val="16"/>
                      </w:rPr>
                    </w:pPr>
                    <w:r w:rsidRPr="004755ED">
                      <w:rPr>
                        <w:color w:val="FFFFFF"/>
                        <w:sz w:val="16"/>
                        <w:szCs w:val="16"/>
                      </w:rPr>
                      <w:t>Mage</w:t>
                    </w:r>
                  </w:p>
                  <w:p w:rsidR="00353C85" w:rsidRPr="004755ED" w:rsidRDefault="00353C85" w:rsidP="00855A3D">
                    <w:pPr>
                      <w:pStyle w:val="NoSpacing"/>
                      <w:jc w:val="center"/>
                      <w:rPr>
                        <w:color w:val="FFFFFF"/>
                        <w:sz w:val="32"/>
                        <w:szCs w:val="32"/>
                      </w:rPr>
                    </w:pPr>
                    <w:r w:rsidRPr="004755ED">
                      <w:rPr>
                        <w:color w:val="FFFFFF"/>
                        <w:sz w:val="32"/>
                        <w:szCs w:val="32"/>
                      </w:rPr>
                      <w:t>Vicros</w:t>
                    </w:r>
                  </w:p>
                  <w:p w:rsidR="00353C85" w:rsidRPr="004755ED" w:rsidRDefault="00353C85" w:rsidP="00855A3D">
                    <w:pPr>
                      <w:pStyle w:val="NoSpacing"/>
                      <w:jc w:val="center"/>
                      <w:rPr>
                        <w:rFonts w:cs="Times New Roman"/>
                        <w:color w:val="FFFFFF"/>
                      </w:rPr>
                    </w:pPr>
                  </w:p>
                  <w:p w:rsidR="00353C85" w:rsidRPr="004755ED" w:rsidRDefault="00353C85" w:rsidP="00855A3D">
                    <w:pPr>
                      <w:pStyle w:val="NoSpacing"/>
                      <w:jc w:val="center"/>
                      <w:rPr>
                        <w:rFonts w:cs="Times New Roman"/>
                        <w:color w:val="FFFFFF"/>
                        <w:sz w:val="36"/>
                        <w:szCs w:val="36"/>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556A5E" w:rsidRDefault="00353C85" w:rsidP="00855A3D">
                    <w:pPr>
                      <w:rPr>
                        <w:rFonts w:cs="Times New Roman"/>
                      </w:rPr>
                    </w:pPr>
                  </w:p>
                  <w:p w:rsidR="00353C85" w:rsidRPr="00B64EFE" w:rsidRDefault="00353C85" w:rsidP="00855A3D">
                    <w:pPr>
                      <w:rPr>
                        <w:rFonts w:cs="Times New Roman"/>
                      </w:rPr>
                    </w:pPr>
                  </w:p>
                  <w:p w:rsidR="00353C85" w:rsidRPr="00B64EFE" w:rsidRDefault="00353C85" w:rsidP="00855A3D">
                    <w:pPr>
                      <w:rPr>
                        <w:rFonts w:cs="Times New Roman"/>
                      </w:rPr>
                    </w:pPr>
                  </w:p>
                </w:txbxContent>
              </v:textbox>
            </v:shape>
            <v:shape id="_x0000_s1602" type="#_x0000_t202" style="position:absolute;left:7722;top:7490;width:3355;height:1330">
              <v:textbox style="mso-next-textbox:#_x0000_s1602">
                <w:txbxContent>
                  <w:p w:rsidR="00353C85" w:rsidRPr="00F56DC2" w:rsidRDefault="00353C85" w:rsidP="00855A3D">
                    <w:pPr>
                      <w:pStyle w:val="NoSpacing"/>
                      <w:rPr>
                        <w:rFonts w:cs="Times New Roman"/>
                        <w:sz w:val="36"/>
                        <w:szCs w:val="36"/>
                      </w:rPr>
                    </w:pPr>
                    <w:r w:rsidRPr="00F56DC2">
                      <w:rPr>
                        <w:sz w:val="36"/>
                        <w:szCs w:val="36"/>
                      </w:rPr>
                      <w:t xml:space="preserve">Chem Bomb </w:t>
                    </w:r>
                    <w:r w:rsidRPr="00F56DC2">
                      <w:rPr>
                        <w:sz w:val="52"/>
                        <w:szCs w:val="52"/>
                      </w:rPr>
                      <w:t xml:space="preserve">     </w:t>
                    </w:r>
                    <w:r>
                      <w:rPr>
                        <w:sz w:val="52"/>
                        <w:szCs w:val="52"/>
                      </w:rPr>
                      <w:t xml:space="preserve"> </w:t>
                    </w:r>
                    <w:r w:rsidRPr="00F56DC2">
                      <w:rPr>
                        <w:sz w:val="52"/>
                        <w:szCs w:val="52"/>
                      </w:rPr>
                      <w:t xml:space="preserve">   </w:t>
                    </w:r>
                  </w:p>
                  <w:p w:rsidR="00353C85" w:rsidRPr="00F56DC2" w:rsidRDefault="00353C85" w:rsidP="00855A3D">
                    <w:pPr>
                      <w:pStyle w:val="NoSpacing"/>
                      <w:rPr>
                        <w:rFonts w:cs="Times New Roman"/>
                        <w:sz w:val="20"/>
                        <w:szCs w:val="20"/>
                      </w:rPr>
                    </w:pPr>
                    <w:r>
                      <w:rPr>
                        <w:sz w:val="20"/>
                        <w:szCs w:val="20"/>
                      </w:rPr>
                      <w:t>Apply Poison to all Champions in one opponent’s line-up.</w:t>
                    </w:r>
                  </w:p>
                  <w:p w:rsidR="00353C85" w:rsidRPr="008962D7" w:rsidRDefault="00353C85" w:rsidP="00855A3D">
                    <w:pPr>
                      <w:rPr>
                        <w:rFonts w:cs="Times New Roman"/>
                      </w:rPr>
                    </w:pPr>
                  </w:p>
                </w:txbxContent>
              </v:textbox>
            </v:shape>
            <v:rect id="_x0000_s1603" style="position:absolute;left:7741;top:7077;width:1609;height:291;v-text-anchor:middle" fillcolor="#d99594">
              <v:textbox style="mso-next-textbox:#_x0000_s1603" inset="0,0,0,0">
                <w:txbxContent>
                  <w:p w:rsidR="00353C85" w:rsidRDefault="00353C85" w:rsidP="00855A3D">
                    <w:pPr>
                      <w:jc w:val="center"/>
                    </w:pPr>
                    <w:r>
                      <w:t>7 Health</w:t>
                    </w:r>
                  </w:p>
                </w:txbxContent>
              </v:textbox>
            </v:rect>
            <v:rect id="_x0000_s1604" style="position:absolute;left:9484;top:7077;width:1613;height:291;v-text-anchor:middle" fillcolor="#95b3d7">
              <v:textbox style="mso-next-textbox:#_x0000_s1604" inset="0,0,0,0">
                <w:txbxContent>
                  <w:p w:rsidR="00353C85" w:rsidRDefault="00353C85" w:rsidP="00855A3D">
                    <w:pPr>
                      <w:jc w:val="center"/>
                    </w:pPr>
                    <w:r>
                      <w:t>5 Crystal Cost</w:t>
                    </w:r>
                  </w:p>
                </w:txbxContent>
              </v:textbox>
            </v:rect>
          </v:group>
        </w:pict>
      </w:r>
      <w:r>
        <w:rPr>
          <w:noProof/>
        </w:rPr>
        <w:pict>
          <v:group id="_x0000_s1605" style="position:absolute;margin-left:312.35pt;margin-top:-31.55pt;width:179.25pt;height:247.15pt;z-index:251679744" coordorigin="7687,778" coordsize="3585,4943">
            <v:rect id="_x0000_s1606" style="position:absolute;left:7687;top:778;width:3585;height:4943" o:regroupid="19" fillcolor="#d8d8d8"/>
            <v:shape id="_x0000_s1607" type="#_x0000_t202" style="position:absolute;left:7813;top:2700;width:3355;height:2836" o:regroupid="19">
              <v:textbox style="mso-next-textbox:#_x0000_s1607">
                <w:txbxContent>
                  <w:p w:rsidR="00353C85" w:rsidRPr="00061BFB" w:rsidRDefault="00353C85" w:rsidP="00061BFB">
                    <w:pPr>
                      <w:pStyle w:val="NoSpacing"/>
                      <w:rPr>
                        <w:sz w:val="36"/>
                        <w:szCs w:val="36"/>
                      </w:rPr>
                    </w:pPr>
                    <w:r w:rsidRPr="00061BFB">
                      <w:rPr>
                        <w:sz w:val="36"/>
                        <w:szCs w:val="36"/>
                      </w:rPr>
                      <w:t xml:space="preserve">Hammer Down                    </w:t>
                    </w:r>
                  </w:p>
                  <w:p w:rsidR="00353C85" w:rsidRDefault="00353C85" w:rsidP="00061BFB">
                    <w:pPr>
                      <w:pStyle w:val="NoSpacing"/>
                      <w:rPr>
                        <w:sz w:val="20"/>
                        <w:szCs w:val="20"/>
                      </w:rPr>
                    </w:pPr>
                    <w:r>
                      <w:rPr>
                        <w:sz w:val="20"/>
                        <w:szCs w:val="20"/>
                      </w:rPr>
                      <w:t>You may choose 1 item attached to one of your opponents Champions and Knock Out that item.</w:t>
                    </w:r>
                  </w:p>
                  <w:p w:rsidR="00353C85" w:rsidRPr="009E6518" w:rsidRDefault="00353C85" w:rsidP="007E7D98">
                    <w:pPr>
                      <w:rPr>
                        <w:rFonts w:cs="Times New Roman"/>
                      </w:rPr>
                    </w:pPr>
                  </w:p>
                </w:txbxContent>
              </v:textbox>
            </v:shape>
            <v:shape id="_x0000_s1608" type="#_x0000_t202" style="position:absolute;left:7813;top:886;width:3355;height:566;v-text-anchor:middle" o:regroupid="19" fillcolor="#c0504d">
              <v:textbox style="mso-next-textbox:#_x0000_s1608"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Petros</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609" style="position:absolute;left:7812;top:1534;width:3343;height:291;v-text-anchor:middle" o:regroupid="19" fillcolor="#d99594">
              <v:textbox style="mso-next-textbox:#_x0000_s1609" inset="0,0,0,0">
                <w:txbxContent>
                  <w:p w:rsidR="00353C85" w:rsidRDefault="00353C85" w:rsidP="008F4C96">
                    <w:pPr>
                      <w:jc w:val="center"/>
                    </w:pPr>
                    <w:r>
                      <w:t>7 Health</w:t>
                    </w:r>
                  </w:p>
                </w:txbxContent>
              </v:textbox>
            </v:rect>
            <v:shape id="_x0000_s1610" type="#_x0000_t202" style="position:absolute;left:7800;top:1900;width:3355;height:710" o:regroupid="19">
              <v:textbox style="mso-next-textbox:#_x0000_s1610">
                <w:txbxContent>
                  <w:p w:rsidR="00353C85" w:rsidRPr="00061BFB" w:rsidRDefault="00353C85" w:rsidP="00061BFB">
                    <w:pPr>
                      <w:pStyle w:val="NoSpacing"/>
                      <w:rPr>
                        <w:sz w:val="36"/>
                        <w:szCs w:val="36"/>
                      </w:rPr>
                    </w:pPr>
                    <w:r w:rsidRPr="00061BFB">
                      <w:rPr>
                        <w:sz w:val="36"/>
                        <w:szCs w:val="36"/>
                      </w:rPr>
                      <w:t xml:space="preserve"> Strong Arm             3</w:t>
                    </w:r>
                  </w:p>
                  <w:p w:rsidR="00353C85" w:rsidRPr="00561BE2" w:rsidRDefault="00353C85" w:rsidP="00061BFB">
                    <w:pPr>
                      <w:rPr>
                        <w:rFonts w:cs="Times New Roman"/>
                      </w:rPr>
                    </w:pPr>
                  </w:p>
                  <w:p w:rsidR="00353C85" w:rsidRPr="009E6518" w:rsidRDefault="00353C85" w:rsidP="00061BFB">
                    <w:pPr>
                      <w:rPr>
                        <w:rFonts w:cs="Times New Roman"/>
                      </w:rPr>
                    </w:pPr>
                  </w:p>
                </w:txbxContent>
              </v:textbox>
            </v:shape>
          </v:group>
        </w:pict>
      </w:r>
      <w:r>
        <w:rPr>
          <w:noProof/>
        </w:rPr>
        <w:pict>
          <v:group id="_x0000_s1611" style="position:absolute;margin-left:124.8pt;margin-top:-32.6pt;width:179.25pt;height:247.15pt;z-index:251678720" coordorigin="3936,757" coordsize="3585,4943">
            <v:rect id="_x0000_s1612" style="position:absolute;left:3936;top:757;width:3585;height:4943" o:regroupid="15" fillcolor="#d8d8d8"/>
            <v:shape id="_x0000_s1613" type="#_x0000_t202" style="position:absolute;left:4062;top:1890;width:3355;height:3625" o:regroupid="15">
              <v:textbox style="mso-next-textbox:#_x0000_s1613">
                <w:txbxContent>
                  <w:p w:rsidR="00353C85" w:rsidRPr="00664515" w:rsidRDefault="00353C85" w:rsidP="00A8726A">
                    <w:pPr>
                      <w:pStyle w:val="NoSpacing"/>
                      <w:rPr>
                        <w:rFonts w:cs="Times New Roman"/>
                        <w:sz w:val="36"/>
                        <w:szCs w:val="36"/>
                      </w:rPr>
                    </w:pPr>
                    <w:r>
                      <w:rPr>
                        <w:sz w:val="36"/>
                        <w:szCs w:val="36"/>
                      </w:rPr>
                      <w:t>Confusion</w:t>
                    </w:r>
                    <w:r w:rsidRPr="00664515">
                      <w:rPr>
                        <w:sz w:val="36"/>
                        <w:szCs w:val="36"/>
                      </w:rPr>
                      <w:t xml:space="preserve">               </w:t>
                    </w:r>
                    <w:r>
                      <w:rPr>
                        <w:sz w:val="36"/>
                        <w:szCs w:val="36"/>
                      </w:rPr>
                      <w:t xml:space="preserve">  X</w:t>
                    </w:r>
                  </w:p>
                  <w:p w:rsidR="00353C85" w:rsidRPr="00C949A8" w:rsidRDefault="00353C85" w:rsidP="00A8726A">
                    <w:pPr>
                      <w:pStyle w:val="NoSpacing"/>
                      <w:rPr>
                        <w:rFonts w:cs="Times New Roman"/>
                        <w:sz w:val="20"/>
                        <w:szCs w:val="20"/>
                      </w:rPr>
                    </w:pPr>
                    <w:r>
                      <w:rPr>
                        <w:sz w:val="20"/>
                        <w:szCs w:val="20"/>
                      </w:rPr>
                      <w:t>Roll an Attack Dice to determine how much damage this attack deals.  Then roll another Attack Dice, if you roll a 3 or less, apply that damage to yourself, otherwise, apply that damage to the defending Champion.</w:t>
                    </w:r>
                  </w:p>
                  <w:p w:rsidR="00353C85" w:rsidRPr="009E6518" w:rsidRDefault="00353C85" w:rsidP="00A8726A">
                    <w:pPr>
                      <w:rPr>
                        <w:rFonts w:cs="Times New Roman"/>
                      </w:rPr>
                    </w:pPr>
                  </w:p>
                  <w:p w:rsidR="00353C85" w:rsidRPr="00A8726A" w:rsidRDefault="00353C85" w:rsidP="00A8726A">
                    <w:pPr>
                      <w:rPr>
                        <w:rFonts w:cs="Times New Roman"/>
                      </w:rPr>
                    </w:pPr>
                  </w:p>
                </w:txbxContent>
              </v:textbox>
            </v:shape>
            <v:shape id="_x0000_s1614" type="#_x0000_t202" style="position:absolute;left:4062;top:865;width:3355;height:566;v-text-anchor:middle" o:regroupid="15" fillcolor="#c0504d">
              <v:textbox style="mso-next-textbox:#_x0000_s1614"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Leodak</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615" style="position:absolute;left:4062;top:1500;width:3355;height:291;v-text-anchor:middle" o:regroupid="15" fillcolor="#d99594">
              <v:textbox style="mso-next-textbox:#_x0000_s1615" inset="0,0,0,0">
                <w:txbxContent>
                  <w:p w:rsidR="00353C85" w:rsidRDefault="00353C85" w:rsidP="00EE468B">
                    <w:pPr>
                      <w:jc w:val="center"/>
                    </w:pPr>
                    <w:r>
                      <w:t>9 Health</w:t>
                    </w:r>
                  </w:p>
                </w:txbxContent>
              </v:textbox>
            </v:rect>
          </v:group>
        </w:pict>
      </w:r>
      <w:r>
        <w:rPr>
          <w:noProof/>
        </w:rPr>
        <w:pict>
          <v:group id="_x0000_s1616" style="position:absolute;margin-left:-62.2pt;margin-top:-32.6pt;width:179.25pt;height:247.15pt;z-index:251677696" coordorigin="196,757" coordsize="3585,4943">
            <v:rect id="_x0000_s1617" style="position:absolute;left:196;top:757;width:3585;height:4943" o:regroupid="14" fillcolor="#d8d8d8"/>
            <v:shape id="_x0000_s1618" type="#_x0000_t202" style="position:absolute;left:322;top:1890;width:3355;height:3625" o:regroupid="14">
              <v:textbox style="mso-next-textbox:#_x0000_s1618">
                <w:txbxContent>
                  <w:p w:rsidR="00353C85" w:rsidRPr="00664515" w:rsidRDefault="00353C85" w:rsidP="009E6518">
                    <w:pPr>
                      <w:pStyle w:val="NoSpacing"/>
                      <w:rPr>
                        <w:sz w:val="36"/>
                        <w:szCs w:val="36"/>
                      </w:rPr>
                    </w:pPr>
                    <w:r w:rsidRPr="00664515">
                      <w:rPr>
                        <w:sz w:val="36"/>
                        <w:szCs w:val="36"/>
                      </w:rPr>
                      <w:t>Group Hug               3</w:t>
                    </w:r>
                  </w:p>
                  <w:p w:rsidR="00353C85" w:rsidRDefault="00353C85" w:rsidP="009E6518">
                    <w:pPr>
                      <w:pStyle w:val="NoSpacing"/>
                      <w:rPr>
                        <w:sz w:val="20"/>
                        <w:szCs w:val="20"/>
                      </w:rPr>
                    </w:pPr>
                    <w:r>
                      <w:rPr>
                        <w:sz w:val="20"/>
                        <w:szCs w:val="20"/>
                      </w:rPr>
                      <w:t>This attack does +1 damage for each other Champion that has no Crystal Cost stated on their card that is in your line-up.</w:t>
                    </w:r>
                  </w:p>
                  <w:p w:rsidR="00353C85" w:rsidRDefault="00353C85" w:rsidP="009E6518">
                    <w:pPr>
                      <w:pStyle w:val="NoSpacing"/>
                      <w:rPr>
                        <w:sz w:val="20"/>
                        <w:szCs w:val="20"/>
                      </w:rPr>
                    </w:pPr>
                  </w:p>
                  <w:p w:rsidR="00353C85" w:rsidRPr="009E6518" w:rsidRDefault="00353C85" w:rsidP="009E6518">
                    <w:pPr>
                      <w:rPr>
                        <w:rFonts w:cs="Times New Roman"/>
                      </w:rPr>
                    </w:pPr>
                  </w:p>
                </w:txbxContent>
              </v:textbox>
            </v:shape>
            <v:shape id="_x0000_s1619" type="#_x0000_t202" style="position:absolute;left:322;top:865;width:3355;height:566;v-text-anchor:middle" o:regroupid="14" fillcolor="#c0504d">
              <v:textbox style="mso-next-textbox:#_x0000_s1619" inset="0,0,0,0">
                <w:txbxContent>
                  <w:p w:rsidR="00353C85" w:rsidRPr="004755ED" w:rsidRDefault="00353C85" w:rsidP="00556A5E">
                    <w:pPr>
                      <w:pStyle w:val="NoSpacing"/>
                      <w:jc w:val="center"/>
                      <w:rPr>
                        <w:color w:val="FFFFFF"/>
                        <w:sz w:val="16"/>
                        <w:szCs w:val="16"/>
                      </w:rPr>
                    </w:pPr>
                    <w:r w:rsidRPr="004755ED">
                      <w:rPr>
                        <w:color w:val="FFFFFF"/>
                        <w:sz w:val="16"/>
                        <w:szCs w:val="16"/>
                      </w:rPr>
                      <w:t>Warrior</w:t>
                    </w:r>
                  </w:p>
                  <w:p w:rsidR="00353C85" w:rsidRPr="004755ED" w:rsidRDefault="00353C85" w:rsidP="00556A5E">
                    <w:pPr>
                      <w:pStyle w:val="NoSpacing"/>
                      <w:jc w:val="center"/>
                      <w:rPr>
                        <w:color w:val="FFFFFF"/>
                        <w:sz w:val="32"/>
                        <w:szCs w:val="32"/>
                      </w:rPr>
                    </w:pPr>
                    <w:r w:rsidRPr="004755ED">
                      <w:rPr>
                        <w:color w:val="FFFFFF"/>
                        <w:sz w:val="32"/>
                        <w:szCs w:val="32"/>
                      </w:rPr>
                      <w:t>Shakuul</w:t>
                    </w:r>
                  </w:p>
                  <w:p w:rsidR="00353C85" w:rsidRPr="004755ED" w:rsidRDefault="00353C85" w:rsidP="00556A5E">
                    <w:pPr>
                      <w:pStyle w:val="NoSpacing"/>
                      <w:jc w:val="center"/>
                      <w:rPr>
                        <w:rFonts w:cs="Times New Roman"/>
                        <w:color w:val="FFFFFF"/>
                      </w:rPr>
                    </w:pPr>
                  </w:p>
                  <w:p w:rsidR="00353C85" w:rsidRPr="004755ED" w:rsidRDefault="00353C85" w:rsidP="00556A5E">
                    <w:pPr>
                      <w:pStyle w:val="NoSpacing"/>
                      <w:jc w:val="center"/>
                      <w:rPr>
                        <w:rFonts w:cs="Times New Roman"/>
                        <w:color w:val="FFFFFF"/>
                        <w:sz w:val="36"/>
                        <w:szCs w:val="36"/>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4755ED" w:rsidRDefault="00353C85" w:rsidP="00556A5E">
                    <w:pPr>
                      <w:rPr>
                        <w:rFonts w:cs="Times New Roman"/>
                        <w:color w:val="FFFFFF"/>
                      </w:rPr>
                    </w:pPr>
                  </w:p>
                  <w:p w:rsidR="00353C85" w:rsidRPr="00556A5E" w:rsidRDefault="00353C85" w:rsidP="00556A5E">
                    <w:pPr>
                      <w:rPr>
                        <w:rFonts w:cs="Times New Roman"/>
                      </w:rPr>
                    </w:pPr>
                  </w:p>
                  <w:p w:rsidR="00353C85" w:rsidRPr="00556A5E" w:rsidRDefault="00353C85" w:rsidP="00556A5E">
                    <w:pPr>
                      <w:rPr>
                        <w:rFonts w:cs="Times New Roman"/>
                      </w:rPr>
                    </w:pPr>
                  </w:p>
                </w:txbxContent>
              </v:textbox>
            </v:shape>
            <v:rect id="_x0000_s1620" style="position:absolute;left:334;top:1500;width:3343;height:291;v-text-anchor:middle" o:regroupid="14" fillcolor="#d99594">
              <v:textbox style="mso-next-textbox:#_x0000_s1620" inset="0,0,0,0">
                <w:txbxContent>
                  <w:p w:rsidR="00353C85" w:rsidRDefault="00353C85" w:rsidP="00733E49">
                    <w:pPr>
                      <w:jc w:val="center"/>
                    </w:pPr>
                    <w:r>
                      <w:t>6 Health</w:t>
                    </w:r>
                  </w:p>
                </w:txbxContent>
              </v:textbox>
            </v:rect>
          </v:group>
        </w:pict>
      </w:r>
      <w:r>
        <w:rPr>
          <w:noProof/>
        </w:rPr>
        <w:pict>
          <v:shape id="_x0000_s1621" type="#_x0000_t202" style="position:absolute;margin-left:449.75pt;margin-top:443.65pt;width:38.75pt;height:23.05pt;z-index:251633664;v-text-anchor:middle" o:regroupid="61" stroked="f">
            <v:fill opacity="0"/>
            <v:textbox style="mso-next-textbox:#_x0000_s1621" inset="0,0,0,0">
              <w:txbxContent>
                <w:p w:rsidR="00353C85" w:rsidRPr="00ED5027" w:rsidRDefault="00353C85" w:rsidP="00ED5027">
                  <w:pPr>
                    <w:rPr>
                      <w:rFonts w:cs="Times New Roman"/>
                    </w:rPr>
                  </w:pPr>
                </w:p>
              </w:txbxContent>
            </v:textbox>
          </v:shape>
        </w:pict>
      </w:r>
      <w:r>
        <w:rPr>
          <w:noProof/>
        </w:rPr>
        <w:pict>
          <v:shape id="_x0000_s1622" type="#_x0000_t202" style="position:absolute;margin-left:260.1pt;margin-top:443.65pt;width:38.75pt;height:23.05pt;z-index:251632640;v-text-anchor:middle" o:regroupid="60" stroked="f">
            <v:fill opacity="0"/>
            <v:textbox style="mso-next-textbox:#_x0000_s1622" inset="0,0,0,0">
              <w:txbxContent>
                <w:p w:rsidR="00353C85" w:rsidRPr="00ED5027" w:rsidRDefault="00353C85" w:rsidP="00ED5027">
                  <w:pPr>
                    <w:rPr>
                      <w:rFonts w:cs="Times New Roman"/>
                    </w:rPr>
                  </w:pPr>
                </w:p>
              </w:txbxContent>
            </v:textbox>
          </v:shape>
        </w:pict>
      </w:r>
      <w:r>
        <w:rPr>
          <w:noProof/>
        </w:rPr>
        <w:pict>
          <v:shape id="_x0000_s1623" type="#_x0000_t202" style="position:absolute;margin-left:73.1pt;margin-top:443.65pt;width:38.75pt;height:23.05pt;z-index:251631616;v-text-anchor:middle" o:regroupid="59" stroked="f">
            <v:fill opacity="0"/>
            <v:textbox style="mso-next-textbox:#_x0000_s1623" inset="0,0,0,0">
              <w:txbxContent>
                <w:p w:rsidR="00353C85" w:rsidRPr="00ED5027" w:rsidRDefault="00353C85" w:rsidP="00ED5027">
                  <w:pPr>
                    <w:rPr>
                      <w:rFonts w:cs="Times New Roman"/>
                    </w:rPr>
                  </w:pPr>
                </w:p>
              </w:txbxContent>
            </v:textbox>
          </v:shape>
        </w:pict>
      </w:r>
      <w:r>
        <w:rPr>
          <w:noProof/>
        </w:rPr>
        <w:pict>
          <v:shape id="_x0000_s1624" type="#_x0000_t202" style="position:absolute;margin-left:447.65pt;margin-top:189.05pt;width:38.75pt;height:23.05pt;z-index:251630592;v-text-anchor:middle" o:regroupid="58" stroked="f">
            <v:fill opacity="0"/>
            <v:textbox style="mso-next-textbox:#_x0000_s1624" inset="0,0,0,0">
              <w:txbxContent>
                <w:p w:rsidR="00353C85" w:rsidRPr="00ED5027" w:rsidRDefault="00353C85" w:rsidP="00ED5027">
                  <w:pPr>
                    <w:rPr>
                      <w:rFonts w:cs="Times New Roman"/>
                    </w:rPr>
                  </w:pPr>
                </w:p>
              </w:txbxContent>
            </v:textbox>
          </v:shape>
        </w:pict>
      </w:r>
      <w:r>
        <w:rPr>
          <w:noProof/>
        </w:rPr>
        <w:pict>
          <v:shape id="_x0000_s1625" type="#_x0000_t202" style="position:absolute;margin-left:260.1pt;margin-top:188pt;width:38.75pt;height:23.05pt;z-index:251629568;v-text-anchor:middle" o:regroupid="57" stroked="f">
            <v:fill opacity="0"/>
            <v:textbox style="mso-next-textbox:#_x0000_s1625" inset="0,0,0,0">
              <w:txbxContent>
                <w:p w:rsidR="00353C85" w:rsidRPr="00ED5027" w:rsidRDefault="00353C85" w:rsidP="00ED5027">
                  <w:pPr>
                    <w:rPr>
                      <w:rFonts w:cs="Times New Roman"/>
                    </w:rPr>
                  </w:pPr>
                </w:p>
              </w:txbxContent>
            </v:textbox>
          </v:shape>
        </w:pict>
      </w:r>
      <w:r>
        <w:rPr>
          <w:noProof/>
        </w:rPr>
        <w:pict>
          <v:shape id="_x0000_s1626" type="#_x0000_t202" style="position:absolute;margin-left:73.1pt;margin-top:188pt;width:38.75pt;height:23.05pt;z-index:251628544;v-text-anchor:middle" o:regroupid="56" stroked="f">
            <v:fill opacity="0"/>
            <v:textbox style="mso-next-textbox:#_x0000_s1626" inset="0,0,0,0">
              <w:txbxContent>
                <w:p w:rsidR="00353C85" w:rsidRPr="00ED5027" w:rsidRDefault="00353C85" w:rsidP="00ED5027">
                  <w:pPr>
                    <w:rPr>
                      <w:rFonts w:cs="Times New Roman"/>
                    </w:rPr>
                  </w:pPr>
                </w:p>
              </w:txbxContent>
            </v:textbox>
          </v:shape>
        </w:pict>
      </w:r>
      <w:r>
        <w:rPr>
          <w:noProof/>
        </w:rPr>
        <w:pict>
          <v:shape id="_x0000_s1627" type="#_x0000_t202" style="position:absolute;margin-left:486pt;margin-top:-46.35pt;width:53.8pt;height:152.9pt;z-index:251573248" wrapcoords="0 0 21600 0 21600 21600 0 21600 0 0" filled="f" stroked="f">
            <v:fill o:detectmouseclick="t"/>
            <v:textbox style="layout-flow:vertical;mso-layout-flow-alt:bottom-to-top;mso-next-textbox:#_x0000_s1627" inset=",7.2pt,,7.2pt">
              <w:txbxContent>
                <w:p w:rsidR="00353C85" w:rsidRPr="00322361" w:rsidRDefault="00353C85" w:rsidP="005A648F">
                  <w:pPr>
                    <w:rPr>
                      <w:rFonts w:cs="Times New Roman"/>
                      <w:sz w:val="72"/>
                      <w:szCs w:val="72"/>
                    </w:rPr>
                  </w:pPr>
                  <w:r>
                    <w:rPr>
                      <w:sz w:val="72"/>
                      <w:szCs w:val="72"/>
                    </w:rPr>
                    <w:t>2</w:t>
                  </w:r>
                </w:p>
              </w:txbxContent>
            </v:textbox>
            <w10:wrap type="through"/>
          </v:shape>
        </w:pict>
      </w:r>
      <w:r>
        <w:rPr>
          <w:rFonts w:cs="Times New Roman"/>
        </w:rPr>
        <w:br w:type="page"/>
      </w:r>
    </w:p>
    <w:p w:rsidR="00353C85" w:rsidRDefault="00353C85">
      <w:pPr>
        <w:rPr>
          <w:rFonts w:cs="Times New Roman"/>
        </w:rPr>
      </w:pPr>
      <w:r>
        <w:rPr>
          <w:noProof/>
        </w:rPr>
        <w:pict>
          <v:shape id="_x0000_s1628" type="#_x0000_t202" style="position:absolute;margin-left:507pt;margin-top:-74.9pt;width:39.75pt;height:116.9pt;z-index:251752448;mso-wrap-edited:f" filled="f" stroked="f">
            <v:fill o:detectmouseclick="t"/>
            <v:textbox style="layout-flow:vertical;mso-layout-flow-alt:bottom-to-top;mso-next-textbox:#_x0000_s1628" inset="0,0,0,0">
              <w:txbxContent>
                <w:p w:rsidR="00353C85" w:rsidRPr="00322361" w:rsidRDefault="00353C85" w:rsidP="00FA2802">
                  <w:pPr>
                    <w:rPr>
                      <w:rFonts w:cs="Times New Roman"/>
                      <w:sz w:val="72"/>
                      <w:szCs w:val="72"/>
                    </w:rPr>
                  </w:pPr>
                  <w:r>
                    <w:rPr>
                      <w:sz w:val="72"/>
                      <w:szCs w:val="72"/>
                    </w:rPr>
                    <w:t>3</w:t>
                  </w:r>
                </w:p>
                <w:p w:rsidR="00353C85" w:rsidRPr="00855C1F" w:rsidRDefault="00353C85" w:rsidP="00FA2802">
                  <w:pPr>
                    <w:rPr>
                      <w:rFonts w:cs="Times New Roman"/>
                    </w:rPr>
                  </w:pPr>
                </w:p>
              </w:txbxContent>
            </v:textbox>
          </v:shape>
        </w:pict>
      </w:r>
      <w:r>
        <w:rPr>
          <w:noProof/>
        </w:rPr>
        <w:pict>
          <v:group id="_x0000_s1629" style="position:absolute;margin-left:141.05pt;margin-top:-34.45pt;width:179.25pt;height:247.15pt;z-index:251750400" coordorigin="174,702" coordsize="3585,4943">
            <v:rect id="_x0000_s1630" style="position:absolute;left:174;top:702;width:3585;height:4943" fillcolor="#938953"/>
            <v:shape id="_x0000_s1631" type="#_x0000_t202" style="position:absolute;left:300;top:1875;width:3355;height:3585">
              <v:textbox style="mso-next-textbox:#_x0000_s1631">
                <w:txbxContent>
                  <w:p w:rsidR="00353C85" w:rsidRPr="00D83683" w:rsidRDefault="00353C85" w:rsidP="00FA2802">
                    <w:pPr>
                      <w:pStyle w:val="NoSpacing"/>
                      <w:rPr>
                        <w:sz w:val="32"/>
                        <w:szCs w:val="32"/>
                      </w:rPr>
                    </w:pPr>
                    <w:r>
                      <w:rPr>
                        <w:sz w:val="32"/>
                        <w:szCs w:val="32"/>
                      </w:rPr>
                      <w:t xml:space="preserve">Split Bolts          </w:t>
                    </w:r>
                    <w:r w:rsidRPr="00D83683">
                      <w:rPr>
                        <w:sz w:val="32"/>
                        <w:szCs w:val="32"/>
                      </w:rPr>
                      <w:t xml:space="preserve"> </w:t>
                    </w:r>
                    <w:r>
                      <w:rPr>
                        <w:sz w:val="32"/>
                        <w:szCs w:val="32"/>
                      </w:rPr>
                      <w:t xml:space="preserve">      </w:t>
                    </w:r>
                    <w:r w:rsidRPr="00D83683">
                      <w:rPr>
                        <w:sz w:val="32"/>
                        <w:szCs w:val="32"/>
                      </w:rPr>
                      <w:t>2|1</w:t>
                    </w:r>
                  </w:p>
                  <w:p w:rsidR="00353C85" w:rsidRPr="00C41EC0" w:rsidRDefault="00353C85" w:rsidP="00FA2802">
                    <w:pPr>
                      <w:pStyle w:val="NoSpacing"/>
                      <w:rPr>
                        <w:rFonts w:cs="Times New Roman"/>
                      </w:rPr>
                    </w:pPr>
                    <w:r w:rsidRPr="00C41EC0">
                      <w:rPr>
                        <w:sz w:val="20"/>
                        <w:szCs w:val="20"/>
                      </w:rPr>
                      <w:t>This attack deals 2 damage to the Defending Champion and 1 damage to each champion directly n</w:t>
                    </w:r>
                    <w:r>
                      <w:rPr>
                        <w:sz w:val="20"/>
                        <w:szCs w:val="20"/>
                      </w:rPr>
                      <w:t>ext to the Defending Champion.</w:t>
                    </w:r>
                  </w:p>
                  <w:p w:rsidR="00353C85" w:rsidRPr="00FC41A5" w:rsidRDefault="00353C85" w:rsidP="00FA2802">
                    <w:pPr>
                      <w:rPr>
                        <w:rFonts w:cs="Times New Roman"/>
                      </w:rPr>
                    </w:pPr>
                  </w:p>
                  <w:p w:rsidR="00353C85" w:rsidRPr="00695A43" w:rsidRDefault="00353C85" w:rsidP="00FA2802">
                    <w:pPr>
                      <w:rPr>
                        <w:rFonts w:cs="Times New Roman"/>
                      </w:rPr>
                    </w:pPr>
                  </w:p>
                </w:txbxContent>
              </v:textbox>
            </v:shape>
            <v:shape id="_x0000_s1632" type="#_x0000_t202" style="position:absolute;left:300;top:810;width:3355;height:566;v-text-anchor:middle" fillcolor="#4f81bd">
              <v:textbox style="mso-next-textbox:#_x0000_s1632" inset="0,0,0,0">
                <w:txbxContent>
                  <w:p w:rsidR="00353C85" w:rsidRPr="004755ED" w:rsidRDefault="00353C85" w:rsidP="00FA2802">
                    <w:pPr>
                      <w:pStyle w:val="NoSpacing"/>
                      <w:jc w:val="center"/>
                      <w:rPr>
                        <w:color w:val="FFFFFF"/>
                        <w:sz w:val="16"/>
                        <w:szCs w:val="16"/>
                      </w:rPr>
                    </w:pPr>
                    <w:r w:rsidRPr="004755ED">
                      <w:rPr>
                        <w:color w:val="FFFFFF"/>
                        <w:sz w:val="16"/>
                        <w:szCs w:val="16"/>
                      </w:rPr>
                      <w:t>Mage</w:t>
                    </w:r>
                  </w:p>
                  <w:p w:rsidR="00353C85" w:rsidRPr="004755ED" w:rsidRDefault="00353C85" w:rsidP="00FA2802">
                    <w:pPr>
                      <w:pStyle w:val="NoSpacing"/>
                      <w:jc w:val="center"/>
                      <w:rPr>
                        <w:color w:val="FFFFFF"/>
                        <w:sz w:val="32"/>
                        <w:szCs w:val="32"/>
                      </w:rPr>
                    </w:pPr>
                    <w:r w:rsidRPr="004755ED">
                      <w:rPr>
                        <w:color w:val="FFFFFF"/>
                        <w:sz w:val="32"/>
                        <w:szCs w:val="32"/>
                      </w:rPr>
                      <w:t>Valencia</w:t>
                    </w:r>
                  </w:p>
                  <w:p w:rsidR="00353C85" w:rsidRPr="004755ED" w:rsidRDefault="00353C85" w:rsidP="00FA2802">
                    <w:pPr>
                      <w:pStyle w:val="NoSpacing"/>
                      <w:jc w:val="center"/>
                      <w:rPr>
                        <w:rFonts w:cs="Times New Roman"/>
                        <w:color w:val="FFFFFF"/>
                      </w:rPr>
                    </w:pPr>
                  </w:p>
                  <w:p w:rsidR="00353C85" w:rsidRPr="004755ED" w:rsidRDefault="00353C85" w:rsidP="00FA2802">
                    <w:pPr>
                      <w:pStyle w:val="NoSpacing"/>
                      <w:jc w:val="center"/>
                      <w:rPr>
                        <w:rFonts w:cs="Times New Roman"/>
                        <w:color w:val="FFFFFF"/>
                        <w:sz w:val="36"/>
                        <w:szCs w:val="36"/>
                      </w:rPr>
                    </w:pPr>
                  </w:p>
                  <w:p w:rsidR="00353C85" w:rsidRPr="004755ED" w:rsidRDefault="00353C85" w:rsidP="00FA2802">
                    <w:pPr>
                      <w:rPr>
                        <w:rFonts w:cs="Times New Roman"/>
                        <w:color w:val="FFFFFF"/>
                      </w:rPr>
                    </w:pPr>
                  </w:p>
                  <w:p w:rsidR="00353C85" w:rsidRPr="004755ED" w:rsidRDefault="00353C85" w:rsidP="00FA2802">
                    <w:pPr>
                      <w:rPr>
                        <w:rFonts w:cs="Times New Roman"/>
                        <w:color w:val="FFFFFF"/>
                      </w:rPr>
                    </w:pPr>
                  </w:p>
                  <w:p w:rsidR="00353C85" w:rsidRPr="004755ED" w:rsidRDefault="00353C85" w:rsidP="00FA2802">
                    <w:pPr>
                      <w:rPr>
                        <w:rFonts w:cs="Times New Roman"/>
                        <w:color w:val="FFFFFF"/>
                      </w:rPr>
                    </w:pPr>
                  </w:p>
                  <w:p w:rsidR="00353C85" w:rsidRPr="00556A5E" w:rsidRDefault="00353C85" w:rsidP="00FA2802">
                    <w:pPr>
                      <w:rPr>
                        <w:rFonts w:cs="Times New Roman"/>
                      </w:rPr>
                    </w:pPr>
                  </w:p>
                  <w:p w:rsidR="00353C85" w:rsidRPr="00B64EFE" w:rsidRDefault="00353C85" w:rsidP="00FA2802">
                    <w:pPr>
                      <w:rPr>
                        <w:rFonts w:cs="Times New Roman"/>
                      </w:rPr>
                    </w:pPr>
                  </w:p>
                </w:txbxContent>
              </v:textbox>
            </v:shape>
            <v:rect id="_x0000_s1633" style="position:absolute;left:299;top:1474;width:1609;height:291;v-text-anchor:middle" fillcolor="#d99594">
              <v:textbox style="mso-next-textbox:#_x0000_s1633" inset="0,0,0,0">
                <w:txbxContent>
                  <w:p w:rsidR="00353C85" w:rsidRDefault="00353C85" w:rsidP="00FA2802">
                    <w:pPr>
                      <w:jc w:val="center"/>
                    </w:pPr>
                    <w:r>
                      <w:t>6 Health</w:t>
                    </w:r>
                  </w:p>
                </w:txbxContent>
              </v:textbox>
            </v:rect>
            <v:rect id="_x0000_s1634" style="position:absolute;left:2042;top:1474;width:1613;height:291;v-text-anchor:middle" fillcolor="#95b3d7">
              <v:textbox style="mso-next-textbox:#_x0000_s1634" inset="0,0,0,0">
                <w:txbxContent>
                  <w:p w:rsidR="00353C85" w:rsidRDefault="00353C85" w:rsidP="00FA2802">
                    <w:pPr>
                      <w:jc w:val="center"/>
                    </w:pPr>
                    <w:r>
                      <w:t>2 Crystal Cost</w:t>
                    </w:r>
                  </w:p>
                </w:txbxContent>
              </v:textbox>
            </v:rect>
          </v:group>
        </w:pict>
      </w:r>
      <w:r>
        <w:rPr>
          <w:noProof/>
        </w:rPr>
        <w:pict>
          <v:group id="_x0000_s1635" style="position:absolute;margin-left:326.6pt;margin-top:-34.45pt;width:179.25pt;height:247.15pt;z-index:251749376" coordorigin="331,217" coordsize="3585,4943">
            <v:rect id="_x0000_s1636" style="position:absolute;left:331;top:217;width:3585;height:4943" fillcolor="#938953"/>
            <v:rect id="_x0000_s1637" style="position:absolute;left:446;top:1021;width:1609;height:291;v-text-anchor:middle" fillcolor="#d99594">
              <v:textbox style="mso-next-textbox:#_x0000_s1637" inset="0,0,0,0">
                <w:txbxContent>
                  <w:p w:rsidR="00353C85" w:rsidRPr="00BE375E" w:rsidRDefault="00353C85" w:rsidP="00FA2802">
                    <w:pPr>
                      <w:jc w:val="center"/>
                    </w:pPr>
                    <w:r>
                      <w:t>5</w:t>
                    </w:r>
                    <w:r w:rsidRPr="00BE375E">
                      <w:t xml:space="preserve"> Health</w:t>
                    </w:r>
                  </w:p>
                </w:txbxContent>
              </v:textbox>
            </v:rect>
            <v:rect id="_x0000_s1638" style="position:absolute;left:2189;top:1021;width:1613;height:291;v-text-anchor:middle" fillcolor="#95b3d7">
              <v:textbox style="mso-next-textbox:#_x0000_s1638" inset="0,0,0,0">
                <w:txbxContent>
                  <w:p w:rsidR="00353C85" w:rsidRPr="00BB1A94" w:rsidRDefault="00353C85" w:rsidP="00FA2802">
                    <w:pPr>
                      <w:jc w:val="center"/>
                    </w:pPr>
                    <w:r>
                      <w:t>3</w:t>
                    </w:r>
                    <w:r w:rsidRPr="00BB1A94">
                      <w:t xml:space="preserve"> </w:t>
                    </w:r>
                    <w:r>
                      <w:t>Crystal</w:t>
                    </w:r>
                    <w:r w:rsidRPr="00BB1A94">
                      <w:t xml:space="preserve"> Cost</w:t>
                    </w:r>
                  </w:p>
                </w:txbxContent>
              </v:textbox>
            </v:rect>
            <v:shape id="_x0000_s1639" type="#_x0000_t202" style="position:absolute;left:457;top:1446;width:3355;height:1668">
              <v:textbox style="mso-next-textbox:#_x0000_s1639">
                <w:txbxContent>
                  <w:p w:rsidR="00353C85" w:rsidRPr="00321761" w:rsidRDefault="00353C85" w:rsidP="00FA2802">
                    <w:pPr>
                      <w:pStyle w:val="NoSpacing"/>
                      <w:rPr>
                        <w:rFonts w:cs="Times New Roman"/>
                        <w:sz w:val="16"/>
                        <w:szCs w:val="16"/>
                      </w:rPr>
                    </w:pPr>
                    <w:r>
                      <w:rPr>
                        <w:sz w:val="36"/>
                        <w:szCs w:val="36"/>
                      </w:rPr>
                      <w:t>Flash of Light         +3</w:t>
                    </w:r>
                  </w:p>
                  <w:p w:rsidR="00353C85" w:rsidRPr="004A2BBB" w:rsidRDefault="00353C85" w:rsidP="00FA2802">
                    <w:pPr>
                      <w:rPr>
                        <w:rFonts w:cs="Times New Roman"/>
                      </w:rPr>
                    </w:pPr>
                  </w:p>
                </w:txbxContent>
              </v:textbox>
            </v:shape>
            <v:shape id="_x0000_s1640" type="#_x0000_t202" style="position:absolute;left:467;top:3198;width:3355;height:1777">
              <v:textbox style="mso-next-textbox:#_x0000_s1640">
                <w:txbxContent>
                  <w:p w:rsidR="00353C85" w:rsidRPr="00165CF0" w:rsidRDefault="00353C85" w:rsidP="00FA2802">
                    <w:pPr>
                      <w:pStyle w:val="NoSpacing"/>
                      <w:rPr>
                        <w:rFonts w:cs="Times New Roman"/>
                        <w:b/>
                        <w:bCs/>
                        <w:sz w:val="28"/>
                        <w:szCs w:val="28"/>
                      </w:rPr>
                    </w:pPr>
                    <w:r w:rsidRPr="00165CF0">
                      <w:rPr>
                        <w:b/>
                        <w:bCs/>
                        <w:sz w:val="28"/>
                        <w:szCs w:val="28"/>
                      </w:rPr>
                      <w:t xml:space="preserve">Passive: </w:t>
                    </w:r>
                    <w:r>
                      <w:rPr>
                        <w:b/>
                        <w:bCs/>
                        <w:sz w:val="28"/>
                        <w:szCs w:val="28"/>
                      </w:rPr>
                      <w:t>Replenish</w:t>
                    </w:r>
                  </w:p>
                  <w:p w:rsidR="00353C85" w:rsidRPr="00030806" w:rsidRDefault="00353C85" w:rsidP="00FA2802">
                    <w:pPr>
                      <w:rPr>
                        <w:rFonts w:cs="Times New Roman"/>
                      </w:rPr>
                    </w:pPr>
                    <w:r>
                      <w:t xml:space="preserve">While Jackson is </w:t>
                    </w:r>
                    <w:r w:rsidRPr="001D6F03">
                      <w:t>in your line-up</w:t>
                    </w:r>
                    <w:r>
                      <w:t>, your Champions may not be poisoned.  If they are, remove Poison.</w:t>
                    </w:r>
                  </w:p>
                  <w:p w:rsidR="00353C85" w:rsidRPr="000B7C1F" w:rsidRDefault="00353C85" w:rsidP="00FA2802">
                    <w:pPr>
                      <w:rPr>
                        <w:rFonts w:cs="Times New Roman"/>
                      </w:rPr>
                    </w:pPr>
                  </w:p>
                  <w:p w:rsidR="00353C85" w:rsidRPr="00355D6D" w:rsidRDefault="00353C85" w:rsidP="00FA2802">
                    <w:pPr>
                      <w:rPr>
                        <w:rFonts w:cs="Times New Roman"/>
                      </w:rPr>
                    </w:pPr>
                  </w:p>
                  <w:p w:rsidR="00353C85" w:rsidRPr="001952C3" w:rsidRDefault="00353C85" w:rsidP="00FA2802">
                    <w:pPr>
                      <w:rPr>
                        <w:rFonts w:cs="Times New Roman"/>
                      </w:rPr>
                    </w:pPr>
                  </w:p>
                  <w:p w:rsidR="00353C85" w:rsidRPr="00165CF0" w:rsidRDefault="00353C85" w:rsidP="00FA2802">
                    <w:pPr>
                      <w:rPr>
                        <w:rFonts w:cs="Times New Roman"/>
                      </w:rPr>
                    </w:pPr>
                  </w:p>
                  <w:p w:rsidR="00353C85" w:rsidRPr="00F42B72" w:rsidRDefault="00353C85" w:rsidP="00FA2802">
                    <w:pPr>
                      <w:rPr>
                        <w:rFonts w:cs="Times New Roman"/>
                      </w:rPr>
                    </w:pPr>
                  </w:p>
                  <w:p w:rsidR="00353C85" w:rsidRPr="007404B8" w:rsidRDefault="00353C85" w:rsidP="00FA2802">
                    <w:pPr>
                      <w:rPr>
                        <w:rFonts w:cs="Times New Roman"/>
                      </w:rPr>
                    </w:pPr>
                  </w:p>
                  <w:p w:rsidR="00353C85" w:rsidRPr="00ED6B9D" w:rsidRDefault="00353C85" w:rsidP="00FA2802">
                    <w:pPr>
                      <w:rPr>
                        <w:rFonts w:cs="Times New Roman"/>
                      </w:rPr>
                    </w:pPr>
                  </w:p>
                  <w:p w:rsidR="00353C85" w:rsidRPr="00F7406C" w:rsidRDefault="00353C85" w:rsidP="00FA2802">
                    <w:pPr>
                      <w:rPr>
                        <w:rFonts w:cs="Times New Roman"/>
                      </w:rPr>
                    </w:pPr>
                  </w:p>
                </w:txbxContent>
              </v:textbox>
            </v:shape>
            <v:shape id="_x0000_s1641" type="#_x0000_t202" style="position:absolute;left:457;top:325;width:3355;height:566;v-text-anchor:middle" fillcolor="#ff6">
              <v:textbox style="mso-next-textbox:#_x0000_s1641" inset="0,0,0,0">
                <w:txbxContent>
                  <w:p w:rsidR="00353C85" w:rsidRPr="004755ED" w:rsidRDefault="00353C85" w:rsidP="00FA2802">
                    <w:pPr>
                      <w:pStyle w:val="NoSpacing"/>
                      <w:jc w:val="center"/>
                      <w:rPr>
                        <w:color w:val="000000"/>
                        <w:sz w:val="16"/>
                        <w:szCs w:val="16"/>
                      </w:rPr>
                    </w:pPr>
                    <w:r w:rsidRPr="004755ED">
                      <w:rPr>
                        <w:color w:val="000000"/>
                        <w:sz w:val="16"/>
                        <w:szCs w:val="16"/>
                      </w:rPr>
                      <w:t>Cleric</w:t>
                    </w:r>
                  </w:p>
                  <w:p w:rsidR="00353C85" w:rsidRPr="004755ED" w:rsidRDefault="00353C85" w:rsidP="00FA2802">
                    <w:pPr>
                      <w:pStyle w:val="NoSpacing"/>
                      <w:jc w:val="center"/>
                      <w:rPr>
                        <w:color w:val="000000"/>
                        <w:sz w:val="32"/>
                        <w:szCs w:val="32"/>
                      </w:rPr>
                    </w:pPr>
                    <w:r w:rsidRPr="004755ED">
                      <w:rPr>
                        <w:color w:val="000000"/>
                        <w:sz w:val="32"/>
                        <w:szCs w:val="32"/>
                      </w:rPr>
                      <w:t>Jackson</w:t>
                    </w:r>
                  </w:p>
                  <w:p w:rsidR="00353C85" w:rsidRPr="004755ED" w:rsidRDefault="00353C85" w:rsidP="00FA2802">
                    <w:pPr>
                      <w:pStyle w:val="NoSpacing"/>
                      <w:jc w:val="center"/>
                      <w:rPr>
                        <w:rFonts w:cs="Times New Roman"/>
                        <w:color w:val="000000"/>
                      </w:rPr>
                    </w:pPr>
                  </w:p>
                  <w:p w:rsidR="00353C85" w:rsidRPr="004755ED" w:rsidRDefault="00353C85" w:rsidP="00FA2802">
                    <w:pPr>
                      <w:pStyle w:val="NoSpacing"/>
                      <w:jc w:val="center"/>
                      <w:rPr>
                        <w:rFonts w:cs="Times New Roman"/>
                        <w:color w:val="000000"/>
                        <w:sz w:val="36"/>
                        <w:szCs w:val="36"/>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p w:rsidR="00353C85" w:rsidRPr="004755ED" w:rsidRDefault="00353C85" w:rsidP="00FA2802">
                    <w:pPr>
                      <w:rPr>
                        <w:rFonts w:cs="Times New Roman"/>
                        <w:color w:val="000000"/>
                      </w:rPr>
                    </w:pPr>
                  </w:p>
                </w:txbxContent>
              </v:textbox>
            </v:shape>
          </v:group>
        </w:pict>
      </w:r>
      <w:r>
        <w:rPr>
          <w:noProof/>
        </w:rPr>
        <w:pict>
          <v:group id="_x0000_s1642" style="position:absolute;margin-left:-45pt;margin-top:-34.45pt;width:179.25pt;height:247.15pt;z-index:251751424" coordorigin="174,5780" coordsize="3585,4943">
            <v:rect id="_x0000_s1643" style="position:absolute;left:174;top:5780;width:3585;height:4943" fillcolor="#938953"/>
            <v:shape id="_x0000_s1644" type="#_x0000_t202" style="position:absolute;left:300;top:6982;width:3355;height:3556">
              <v:textbox style="mso-next-textbox:#_x0000_s1644">
                <w:txbxContent>
                  <w:p w:rsidR="00353C85" w:rsidRPr="00D83683" w:rsidRDefault="00353C85" w:rsidP="00FA2802">
                    <w:pPr>
                      <w:pStyle w:val="NoSpacing"/>
                      <w:rPr>
                        <w:rFonts w:cs="Times New Roman"/>
                        <w:sz w:val="32"/>
                        <w:szCs w:val="32"/>
                      </w:rPr>
                    </w:pPr>
                    <w:r>
                      <w:rPr>
                        <w:sz w:val="32"/>
                        <w:szCs w:val="32"/>
                      </w:rPr>
                      <w:t>Mana</w:t>
                    </w:r>
                    <w:r w:rsidRPr="00D83683">
                      <w:rPr>
                        <w:sz w:val="32"/>
                        <w:szCs w:val="32"/>
                      </w:rPr>
                      <w:t xml:space="preserve"> </w:t>
                    </w:r>
                    <w:r>
                      <w:rPr>
                        <w:sz w:val="32"/>
                        <w:szCs w:val="32"/>
                      </w:rPr>
                      <w:t>Beam                  X</w:t>
                    </w:r>
                  </w:p>
                  <w:p w:rsidR="00353C85" w:rsidRPr="00C41EC0" w:rsidRDefault="00353C85" w:rsidP="00FA2802">
                    <w:pPr>
                      <w:pStyle w:val="NoSpacing"/>
                      <w:rPr>
                        <w:rFonts w:cs="Times New Roman"/>
                      </w:rPr>
                    </w:pPr>
                    <w:r>
                      <w:rPr>
                        <w:sz w:val="20"/>
                        <w:szCs w:val="20"/>
                      </w:rPr>
                      <w:t>Discard as many Crystals as you’d like.  For every</w:t>
                    </w:r>
                    <w:r w:rsidRPr="00C41EC0">
                      <w:rPr>
                        <w:sz w:val="20"/>
                        <w:szCs w:val="20"/>
                      </w:rPr>
                      <w:t xml:space="preserve"> </w:t>
                    </w:r>
                    <w:r>
                      <w:rPr>
                        <w:sz w:val="20"/>
                        <w:szCs w:val="20"/>
                      </w:rPr>
                      <w:t>Crystal Discarded</w:t>
                    </w:r>
                    <w:r w:rsidRPr="00C41EC0">
                      <w:rPr>
                        <w:sz w:val="20"/>
                        <w:szCs w:val="20"/>
                      </w:rPr>
                      <w:t>, this attack does 1 damage to the Defending Champion.</w:t>
                    </w:r>
                  </w:p>
                  <w:p w:rsidR="00353C85" w:rsidRPr="00FC41A5" w:rsidRDefault="00353C85" w:rsidP="00FA2802">
                    <w:pPr>
                      <w:rPr>
                        <w:rFonts w:cs="Times New Roman"/>
                      </w:rPr>
                    </w:pPr>
                  </w:p>
                </w:txbxContent>
              </v:textbox>
            </v:shape>
            <v:shape id="_x0000_s1645" type="#_x0000_t202" style="position:absolute;left:300;top:5888;width:3355;height:566;v-text-anchor:middle" fillcolor="#4f81bd">
              <v:textbox style="mso-next-textbox:#_x0000_s1645" inset="0,0,0,0">
                <w:txbxContent>
                  <w:p w:rsidR="00353C85" w:rsidRPr="004755ED" w:rsidRDefault="00353C85" w:rsidP="00FA2802">
                    <w:pPr>
                      <w:pStyle w:val="NoSpacing"/>
                      <w:jc w:val="center"/>
                      <w:rPr>
                        <w:color w:val="FFFFFF"/>
                        <w:sz w:val="16"/>
                        <w:szCs w:val="16"/>
                      </w:rPr>
                    </w:pPr>
                    <w:r w:rsidRPr="004755ED">
                      <w:rPr>
                        <w:color w:val="FFFFFF"/>
                        <w:sz w:val="16"/>
                        <w:szCs w:val="16"/>
                      </w:rPr>
                      <w:t>Mage</w:t>
                    </w:r>
                  </w:p>
                  <w:p w:rsidR="00353C85" w:rsidRPr="004755ED" w:rsidRDefault="00353C85" w:rsidP="00FA2802">
                    <w:pPr>
                      <w:pStyle w:val="NoSpacing"/>
                      <w:jc w:val="center"/>
                      <w:rPr>
                        <w:color w:val="FFFFFF"/>
                        <w:sz w:val="32"/>
                        <w:szCs w:val="32"/>
                      </w:rPr>
                    </w:pPr>
                    <w:r w:rsidRPr="004755ED">
                      <w:rPr>
                        <w:color w:val="FFFFFF"/>
                        <w:sz w:val="32"/>
                        <w:szCs w:val="32"/>
                      </w:rPr>
                      <w:t>Luther</w:t>
                    </w:r>
                  </w:p>
                  <w:p w:rsidR="00353C85" w:rsidRPr="004755ED" w:rsidRDefault="00353C85" w:rsidP="00FA2802">
                    <w:pPr>
                      <w:pStyle w:val="NoSpacing"/>
                      <w:jc w:val="center"/>
                      <w:rPr>
                        <w:rFonts w:cs="Times New Roman"/>
                        <w:color w:val="FFFFFF"/>
                      </w:rPr>
                    </w:pPr>
                  </w:p>
                  <w:p w:rsidR="00353C85" w:rsidRPr="004755ED" w:rsidRDefault="00353C85" w:rsidP="00FA2802">
                    <w:pPr>
                      <w:pStyle w:val="NoSpacing"/>
                      <w:jc w:val="center"/>
                      <w:rPr>
                        <w:rFonts w:cs="Times New Roman"/>
                        <w:color w:val="FFFFFF"/>
                        <w:sz w:val="36"/>
                        <w:szCs w:val="36"/>
                      </w:rPr>
                    </w:pPr>
                  </w:p>
                  <w:p w:rsidR="00353C85" w:rsidRPr="004755ED" w:rsidRDefault="00353C85" w:rsidP="00FA2802">
                    <w:pPr>
                      <w:rPr>
                        <w:rFonts w:cs="Times New Roman"/>
                        <w:color w:val="FFFFFF"/>
                      </w:rPr>
                    </w:pPr>
                  </w:p>
                  <w:p w:rsidR="00353C85" w:rsidRPr="004755ED" w:rsidRDefault="00353C85" w:rsidP="00FA2802">
                    <w:pPr>
                      <w:rPr>
                        <w:rFonts w:cs="Times New Roman"/>
                        <w:color w:val="FFFFFF"/>
                      </w:rPr>
                    </w:pPr>
                  </w:p>
                  <w:p w:rsidR="00353C85" w:rsidRPr="004755ED" w:rsidRDefault="00353C85" w:rsidP="00FA2802">
                    <w:pPr>
                      <w:rPr>
                        <w:rFonts w:cs="Times New Roman"/>
                        <w:color w:val="FFFFFF"/>
                      </w:rPr>
                    </w:pPr>
                  </w:p>
                  <w:p w:rsidR="00353C85" w:rsidRPr="00556A5E" w:rsidRDefault="00353C85" w:rsidP="00FA2802">
                    <w:pPr>
                      <w:rPr>
                        <w:rFonts w:cs="Times New Roman"/>
                      </w:rPr>
                    </w:pPr>
                  </w:p>
                  <w:p w:rsidR="00353C85" w:rsidRPr="00B64EFE" w:rsidRDefault="00353C85" w:rsidP="00FA2802">
                    <w:pPr>
                      <w:rPr>
                        <w:rFonts w:cs="Times New Roman"/>
                      </w:rPr>
                    </w:pPr>
                  </w:p>
                  <w:p w:rsidR="00353C85" w:rsidRPr="00B64EFE" w:rsidRDefault="00353C85" w:rsidP="00FA2802">
                    <w:pPr>
                      <w:rPr>
                        <w:rFonts w:cs="Times New Roman"/>
                      </w:rPr>
                    </w:pPr>
                  </w:p>
                </w:txbxContent>
              </v:textbox>
            </v:shape>
            <v:rect id="_x0000_s1646" style="position:absolute;left:299;top:6569;width:1609;height:291;v-text-anchor:middle" fillcolor="#d99594">
              <v:textbox style="mso-next-textbox:#_x0000_s1646" inset="0,0,0,0">
                <w:txbxContent>
                  <w:p w:rsidR="00353C85" w:rsidRDefault="00353C85" w:rsidP="00FA2802">
                    <w:pPr>
                      <w:jc w:val="center"/>
                    </w:pPr>
                    <w:r>
                      <w:t>6 Health</w:t>
                    </w:r>
                  </w:p>
                </w:txbxContent>
              </v:textbox>
            </v:rect>
            <v:rect id="_x0000_s1647" style="position:absolute;left:2042;top:6569;width:1613;height:291;v-text-anchor:middle" fillcolor="#95b3d7">
              <v:textbox style="mso-next-textbox:#_x0000_s1647" inset="0,0,0,0">
                <w:txbxContent>
                  <w:p w:rsidR="00353C85" w:rsidRDefault="00353C85" w:rsidP="00FA2802">
                    <w:pPr>
                      <w:jc w:val="center"/>
                    </w:pPr>
                    <w:r>
                      <w:t>0 Crystal Cost</w:t>
                    </w:r>
                  </w:p>
                </w:txbxContent>
              </v:textbox>
            </v:rect>
          </v:group>
        </w:pict>
      </w:r>
      <w:r>
        <w:rPr>
          <w:rFonts w:cs="Times New Roman"/>
        </w:rPr>
        <w:br w:type="page"/>
      </w:r>
      <w:r>
        <w:rPr>
          <w:noProof/>
        </w:rPr>
        <w:pict>
          <v:shape id="_x0000_s1648" type="#_x0000_t202" style="position:absolute;margin-left:495pt;margin-top:-61.45pt;width:39.75pt;height:116.9pt;z-index:251740160;mso-wrap-edited:f" filled="f" stroked="f">
            <v:fill o:detectmouseclick="t"/>
            <v:textbox style="layout-flow:vertical;mso-layout-flow-alt:bottom-to-top;mso-next-textbox:#_x0000_s1648" inset="0,0,0,0">
              <w:txbxContent>
                <w:p w:rsidR="00353C85" w:rsidRPr="00322361" w:rsidRDefault="00353C85" w:rsidP="006E5639">
                  <w:pPr>
                    <w:rPr>
                      <w:rFonts w:cs="Times New Roman"/>
                      <w:sz w:val="72"/>
                      <w:szCs w:val="72"/>
                    </w:rPr>
                  </w:pPr>
                  <w:r>
                    <w:rPr>
                      <w:sz w:val="72"/>
                      <w:szCs w:val="72"/>
                    </w:rPr>
                    <w:t>2</w:t>
                  </w:r>
                </w:p>
                <w:p w:rsidR="00353C85" w:rsidRPr="00855C1F" w:rsidRDefault="00353C85" w:rsidP="006E5639">
                  <w:pPr>
                    <w:rPr>
                      <w:rFonts w:cs="Times New Roman"/>
                    </w:rPr>
                  </w:pPr>
                </w:p>
              </w:txbxContent>
            </v:textbox>
          </v:shape>
        </w:pict>
      </w:r>
      <w:r>
        <w:rPr>
          <w:noProof/>
        </w:rPr>
        <w:pict>
          <v:group id="_x0000_s1649" style="position:absolute;margin-left:324pt;margin-top:-52.45pt;width:179.25pt;height:247.15pt;z-index:251741184" coordorigin="260,5309" coordsize="3585,4943">
            <v:group id="_x0000_s1650" style="position:absolute;left:260;top:5309;width:3585;height:4943" coordorigin="260,222" coordsize="3585,4943">
              <v:rect id="_x0000_s1651" style="position:absolute;left:260;top:222;width:3585;height:4943" fillcolor="#d8d8d8"/>
              <v:shape id="_x0000_s1652" type="#_x0000_t202" style="position:absolute;left:386;top:1265;width:3355;height:3717">
                <v:textbox style="mso-next-textbox:#_x0000_s1652" inset="0,0,0,0">
                  <w:txbxContent>
                    <w:p w:rsidR="00353C85" w:rsidRDefault="00353C85" w:rsidP="006E5639">
                      <w:r>
                        <w:t>If this Champion does not use an ability on its turn, deal 1 damage to this Champion.</w:t>
                      </w:r>
                    </w:p>
                    <w:p w:rsidR="00353C85" w:rsidRDefault="00353C85" w:rsidP="006E5639">
                      <w:r>
                        <w:t>This card may be attached to an opponents Champion.</w:t>
                      </w:r>
                    </w:p>
                    <w:p w:rsidR="00353C85" w:rsidRDefault="00353C85" w:rsidP="006E5639">
                      <w:pPr>
                        <w:pStyle w:val="NoSpacing"/>
                        <w:rPr>
                          <w:rFonts w:cs="Times New Roman"/>
                        </w:rPr>
                      </w:pPr>
                    </w:p>
                    <w:p w:rsidR="00353C85" w:rsidRDefault="00353C85" w:rsidP="006E5639">
                      <w:pPr>
                        <w:pStyle w:val="NoSpacing"/>
                        <w:rPr>
                          <w:rFonts w:cs="Times New Roman"/>
                        </w:rPr>
                      </w:pPr>
                    </w:p>
                    <w:p w:rsidR="00353C85" w:rsidRDefault="00353C85" w:rsidP="006E5639">
                      <w:pPr>
                        <w:pStyle w:val="NoSpacing"/>
                        <w:rPr>
                          <w:rFonts w:cs="Times New Roman"/>
                        </w:rPr>
                      </w:pPr>
                    </w:p>
                    <w:p w:rsidR="00353C85" w:rsidRDefault="00353C85" w:rsidP="006E5639">
                      <w:pPr>
                        <w:pStyle w:val="NoSpacing"/>
                      </w:pPr>
                      <w:r w:rsidRPr="00471576">
                        <w:rPr>
                          <w:b/>
                          <w:bCs/>
                        </w:rPr>
                        <w:t>Set Bonus</w:t>
                      </w:r>
                      <w:r w:rsidRPr="00471576">
                        <w:t>:</w:t>
                      </w:r>
                      <w:r>
                        <w:t xml:space="preserve"> </w:t>
                      </w:r>
                    </w:p>
                    <w:p w:rsidR="00353C85" w:rsidRPr="00B66117" w:rsidRDefault="00353C85" w:rsidP="006E5639">
                      <w:pPr>
                        <w:pStyle w:val="NoSpacing"/>
                        <w:rPr>
                          <w:rFonts w:cs="Times New Roman"/>
                        </w:rPr>
                      </w:pPr>
                      <w:r>
                        <w:t>The Champion with this set equipped now grants double Knock Out Points</w:t>
                      </w:r>
                    </w:p>
                    <w:p w:rsidR="00353C85" w:rsidRPr="00621E84" w:rsidRDefault="00353C85" w:rsidP="006E5639">
                      <w:pPr>
                        <w:rPr>
                          <w:rFonts w:cs="Times New Roman"/>
                        </w:rPr>
                      </w:pPr>
                    </w:p>
                    <w:p w:rsidR="00353C85" w:rsidRPr="007153F7" w:rsidRDefault="00353C85" w:rsidP="006E5639">
                      <w:pPr>
                        <w:rPr>
                          <w:rFonts w:cs="Times New Roman"/>
                        </w:rPr>
                      </w:pPr>
                    </w:p>
                    <w:p w:rsidR="00353C85" w:rsidRPr="00B012D9" w:rsidRDefault="00353C85" w:rsidP="006E5639">
                      <w:pPr>
                        <w:rPr>
                          <w:rFonts w:cs="Times New Roman"/>
                        </w:rPr>
                      </w:pPr>
                    </w:p>
                  </w:txbxContent>
                </v:textbox>
              </v:shape>
              <v:shape id="_x0000_s1653" type="#_x0000_t202" style="position:absolute;left:386;top:330;width:3355;height:863">
                <v:textbox style="mso-next-textbox:#_x0000_s1653" inset="0,0,0,0">
                  <w:txbxContent>
                    <w:p w:rsidR="00353C85" w:rsidRPr="004755ED" w:rsidRDefault="00353C85" w:rsidP="006E5639">
                      <w:pPr>
                        <w:pStyle w:val="NoSpacing"/>
                        <w:shd w:val="clear" w:color="auto" w:fill="A6A6A6"/>
                        <w:jc w:val="center"/>
                        <w:rPr>
                          <w:rFonts w:cs="Times New Roman"/>
                          <w:color w:val="FFFFFF"/>
                          <w:sz w:val="40"/>
                          <w:szCs w:val="40"/>
                        </w:rPr>
                      </w:pPr>
                    </w:p>
                  </w:txbxContent>
                </v:textbox>
              </v:shape>
              <v:shape id="_x0000_s1654" type="#_x0000_t202" style="position:absolute;left:456;top:483;width:3193;height:566">
                <v:fill opacity="0"/>
                <v:textbox style="mso-next-textbox:#_x0000_s1654" inset="0,0,0,0">
                  <w:txbxContent>
                    <w:p w:rsidR="00353C85" w:rsidRPr="001C58BF" w:rsidRDefault="00353C85" w:rsidP="006E5639">
                      <w:pPr>
                        <w:pStyle w:val="NoSpacing"/>
                        <w:jc w:val="center"/>
                        <w:rPr>
                          <w:rFonts w:cs="Times New Roman"/>
                          <w:sz w:val="16"/>
                          <w:szCs w:val="16"/>
                        </w:rPr>
                      </w:pPr>
                      <w:r>
                        <w:rPr>
                          <w:sz w:val="16"/>
                          <w:szCs w:val="16"/>
                        </w:rPr>
                        <w:t>Thorngrasp’s Curse</w:t>
                      </w:r>
                    </w:p>
                    <w:p w:rsidR="00353C85" w:rsidRPr="005D7A63" w:rsidRDefault="00353C85" w:rsidP="006E5639">
                      <w:pPr>
                        <w:pStyle w:val="NoSpacing"/>
                        <w:jc w:val="center"/>
                        <w:rPr>
                          <w:rFonts w:cs="Times New Roman"/>
                          <w:sz w:val="32"/>
                          <w:szCs w:val="32"/>
                        </w:rPr>
                      </w:pPr>
                      <w:r>
                        <w:rPr>
                          <w:sz w:val="32"/>
                          <w:szCs w:val="32"/>
                        </w:rPr>
                        <w:t>Vial of Waterblood</w:t>
                      </w:r>
                    </w:p>
                    <w:p w:rsidR="00353C85" w:rsidRPr="003C54D0" w:rsidRDefault="00353C85" w:rsidP="006E5639">
                      <w:pPr>
                        <w:pStyle w:val="NoSpacing"/>
                        <w:jc w:val="center"/>
                        <w:rPr>
                          <w:rFonts w:cs="Times New Roman"/>
                        </w:rPr>
                      </w:pPr>
                    </w:p>
                    <w:p w:rsidR="00353C85" w:rsidRPr="005D6663" w:rsidRDefault="00353C85" w:rsidP="006E5639">
                      <w:pPr>
                        <w:pStyle w:val="NoSpacing"/>
                        <w:jc w:val="center"/>
                        <w:rPr>
                          <w:rFonts w:cs="Times New Roman"/>
                          <w:sz w:val="36"/>
                          <w:szCs w:val="36"/>
                        </w:rPr>
                      </w:pPr>
                    </w:p>
                  </w:txbxContent>
                </v:textbox>
              </v:shape>
              <v:shape id="_x0000_s1655" type="#_x0000_t202" style="position:absolute;left:1058;top:4860;width:1932;height:209">
                <v:textbox style="mso-next-textbox:#_x0000_s1655" inset="0,0,0,0">
                  <w:txbxContent>
                    <w:p w:rsidR="00353C85" w:rsidRPr="00295FE5" w:rsidRDefault="00353C85" w:rsidP="006E5639">
                      <w:pPr>
                        <w:pStyle w:val="NoSpacing"/>
                        <w:shd w:val="clear" w:color="auto" w:fill="A6A6A6"/>
                        <w:jc w:val="center"/>
                        <w:rPr>
                          <w:rFonts w:cs="Times New Roman"/>
                          <w:sz w:val="18"/>
                          <w:szCs w:val="18"/>
                        </w:rPr>
                      </w:pPr>
                      <w:r>
                        <w:rPr>
                          <w:sz w:val="18"/>
                          <w:szCs w:val="18"/>
                        </w:rPr>
                        <w:t>-Gear-</w:t>
                      </w:r>
                    </w:p>
                    <w:p w:rsidR="00353C85" w:rsidRPr="00855C1F" w:rsidRDefault="00353C85" w:rsidP="006E5639">
                      <w:pPr>
                        <w:rPr>
                          <w:rFonts w:cs="Times New Roman"/>
                        </w:rPr>
                      </w:pPr>
                    </w:p>
                  </w:txbxContent>
                </v:textbox>
              </v:shape>
            </v:group>
            <v:shape id="_x0000_s1656" type="#_x0000_t202" style="position:absolute;left:2901;top:9769;width:810;height:300" filled="f" fillcolor="#c6c224" stroked="f">
              <v:textbox style="mso-next-textbox:#_x0000_s1656" inset="0,0,0,0">
                <w:txbxContent>
                  <w:p w:rsidR="00353C85" w:rsidRPr="0055737C" w:rsidRDefault="00353C85" w:rsidP="006E5639">
                    <w:pPr>
                      <w:rPr>
                        <w:rFonts w:cs="Times New Roman"/>
                      </w:rPr>
                    </w:pPr>
                  </w:p>
                </w:txbxContent>
              </v:textbox>
            </v:shape>
          </v:group>
        </w:pict>
      </w:r>
      <w:r>
        <w:rPr>
          <w:noProof/>
        </w:rPr>
        <w:pict>
          <v:group id="_x0000_s1657" style="position:absolute;margin-left:135pt;margin-top:-52.45pt;width:179.25pt;height:247.15pt;z-index:251739136" coordorigin="264,5220" coordsize="3585,4943">
            <v:group id="_x0000_s1658" style="position:absolute;left:264;top:5220;width:3585;height:4943" coordorigin="7061,4528" coordsize="3585,4943">
              <v:rect id="_x0000_s1659" style="position:absolute;left:7061;top:4528;width:3585;height:4943" fillcolor="#d8d8d8"/>
              <v:shape id="_x0000_s1660" type="#_x0000_t202" style="position:absolute;left:7187;top:5571;width:3355;height:1362">
                <v:textbox style="mso-next-textbox:#_x0000_s1660" inset="0,0,0,0">
                  <w:txbxContent>
                    <w:p w:rsidR="00353C85" w:rsidRPr="00BD1EBF" w:rsidRDefault="00353C85" w:rsidP="006E5639">
                      <w:pPr>
                        <w:jc w:val="center"/>
                        <w:rPr>
                          <w:rFonts w:cs="Times New Roman"/>
                          <w:sz w:val="20"/>
                          <w:szCs w:val="20"/>
                        </w:rPr>
                      </w:pPr>
                      <w:r>
                        <w:rPr>
                          <w:sz w:val="20"/>
                          <w:szCs w:val="20"/>
                        </w:rPr>
                        <w:t xml:space="preserve">Attach this card to any Champion in your line-up. </w:t>
                      </w:r>
                      <w:r w:rsidRPr="00BD1EBF">
                        <w:rPr>
                          <w:sz w:val="20"/>
                          <w:szCs w:val="20"/>
                        </w:rPr>
                        <w:t xml:space="preserve">This Champion cannot be attacked until </w:t>
                      </w:r>
                      <w:r>
                        <w:rPr>
                          <w:sz w:val="20"/>
                          <w:szCs w:val="20"/>
                        </w:rPr>
                        <w:t>t</w:t>
                      </w:r>
                      <w:r w:rsidRPr="00BD1EBF">
                        <w:rPr>
                          <w:sz w:val="20"/>
                          <w:szCs w:val="20"/>
                        </w:rPr>
                        <w:t>he</w:t>
                      </w:r>
                      <w:r>
                        <w:rPr>
                          <w:sz w:val="20"/>
                          <w:szCs w:val="20"/>
                        </w:rPr>
                        <w:t>y</w:t>
                      </w:r>
                      <w:r w:rsidRPr="00BD1EBF">
                        <w:rPr>
                          <w:sz w:val="20"/>
                          <w:szCs w:val="20"/>
                        </w:rPr>
                        <w:t xml:space="preserve"> ha</w:t>
                      </w:r>
                      <w:r>
                        <w:rPr>
                          <w:sz w:val="20"/>
                          <w:szCs w:val="20"/>
                        </w:rPr>
                        <w:t>ve</w:t>
                      </w:r>
                      <w:r w:rsidRPr="00BD1EBF">
                        <w:rPr>
                          <w:sz w:val="20"/>
                          <w:szCs w:val="20"/>
                        </w:rPr>
                        <w:t xml:space="preserve"> </w:t>
                      </w:r>
                      <w:r>
                        <w:rPr>
                          <w:sz w:val="20"/>
                          <w:szCs w:val="20"/>
                        </w:rPr>
                        <w:t xml:space="preserve">used ability.  Once they have, Knock Out this card. </w:t>
                      </w:r>
                    </w:p>
                    <w:p w:rsidR="00353C85" w:rsidRPr="00BD1EBF" w:rsidRDefault="00353C85" w:rsidP="006E5639">
                      <w:pPr>
                        <w:jc w:val="center"/>
                        <w:rPr>
                          <w:rFonts w:cs="Times New Roman"/>
                          <w:sz w:val="28"/>
                          <w:szCs w:val="28"/>
                        </w:rPr>
                      </w:pPr>
                    </w:p>
                  </w:txbxContent>
                </v:textbox>
              </v:shape>
              <v:shape id="_x0000_s1661" type="#_x0000_t202" style="position:absolute;left:7187;top:4636;width:3355;height:863">
                <v:textbox style="mso-next-textbox:#_x0000_s1661" inset="0,0,0,0">
                  <w:txbxContent>
                    <w:p w:rsidR="00353C85" w:rsidRPr="004755ED" w:rsidRDefault="00353C85" w:rsidP="006E5639">
                      <w:pPr>
                        <w:pStyle w:val="NoSpacing"/>
                        <w:shd w:val="clear" w:color="auto" w:fill="A6A6A6"/>
                        <w:jc w:val="center"/>
                        <w:rPr>
                          <w:rFonts w:cs="Times New Roman"/>
                          <w:color w:val="FFFFFF"/>
                          <w:sz w:val="40"/>
                          <w:szCs w:val="40"/>
                        </w:rPr>
                      </w:pPr>
                    </w:p>
                  </w:txbxContent>
                </v:textbox>
              </v:shape>
              <v:shape id="_x0000_s1662" type="#_x0000_t202" style="position:absolute;left:7257;top:4789;width:3193;height:566">
                <v:fill opacity="0"/>
                <v:textbox style="mso-next-textbox:#_x0000_s1662" inset="0,0,0,0">
                  <w:txbxContent>
                    <w:p w:rsidR="00353C85" w:rsidRPr="005D6663" w:rsidRDefault="00353C85" w:rsidP="006E5639">
                      <w:pPr>
                        <w:jc w:val="center"/>
                        <w:rPr>
                          <w:rFonts w:cs="Times New Roman"/>
                          <w:sz w:val="36"/>
                          <w:szCs w:val="36"/>
                        </w:rPr>
                      </w:pPr>
                      <w:r>
                        <w:rPr>
                          <w:sz w:val="36"/>
                          <w:szCs w:val="36"/>
                        </w:rPr>
                        <w:t>Sneak</w:t>
                      </w:r>
                    </w:p>
                  </w:txbxContent>
                </v:textbox>
              </v:shape>
              <v:shape id="_x0000_s1663" type="#_x0000_t202" style="position:absolute;left:7187;top:8495;width:3355;height:863">
                <v:textbox style="mso-next-textbox:#_x0000_s1663" inset="0,0,0,0">
                  <w:txbxContent>
                    <w:p w:rsidR="00353C85" w:rsidRPr="004755ED" w:rsidRDefault="00353C85" w:rsidP="006E5639">
                      <w:pPr>
                        <w:pStyle w:val="NoSpacing"/>
                        <w:shd w:val="clear" w:color="auto" w:fill="A6A6A6"/>
                        <w:jc w:val="center"/>
                        <w:rPr>
                          <w:rFonts w:cs="Times New Roman"/>
                          <w:color w:val="FFFFFF"/>
                          <w:sz w:val="40"/>
                          <w:szCs w:val="40"/>
                        </w:rPr>
                      </w:pPr>
                    </w:p>
                  </w:txbxContent>
                </v:textbox>
              </v:shape>
              <v:shape id="_x0000_s1664" type="#_x0000_t202" style="position:absolute;left:7187;top:7038;width:3355;height:1362">
                <v:textbox style="mso-next-textbox:#_x0000_s1664" inset="0,0,0,0">
                  <w:txbxContent>
                    <w:p w:rsidR="00353C85" w:rsidRPr="0008063E" w:rsidRDefault="00353C85" w:rsidP="006E5639">
                      <w:pPr>
                        <w:pStyle w:val="NoSpacing"/>
                        <w:jc w:val="center"/>
                        <w:rPr>
                          <w:rFonts w:cs="Times New Roman"/>
                          <w:sz w:val="20"/>
                          <w:szCs w:val="20"/>
                        </w:rPr>
                      </w:pPr>
                      <w:r>
                        <w:rPr>
                          <w:sz w:val="20"/>
                          <w:szCs w:val="20"/>
                        </w:rPr>
                        <w:t xml:space="preserve">Attach this card to any Champion in your line-up.  </w:t>
                      </w:r>
                      <w:r w:rsidRPr="0008063E">
                        <w:rPr>
                          <w:sz w:val="20"/>
                          <w:szCs w:val="20"/>
                        </w:rPr>
                        <w:t xml:space="preserve">While this card is attached, </w:t>
                      </w:r>
                      <w:r>
                        <w:rPr>
                          <w:sz w:val="20"/>
                          <w:szCs w:val="20"/>
                        </w:rPr>
                        <w:t>if you are attacked, only this Champion may be attacked.</w:t>
                      </w:r>
                    </w:p>
                  </w:txbxContent>
                </v:textbox>
              </v:shape>
              <v:shape id="_x0000_s1665" type="#_x0000_t202" style="position:absolute;left:7919;top:6868;width:1932;height:209">
                <v:textbox style="mso-next-textbox:#_x0000_s1665" inset="0,0,0,0">
                  <w:txbxContent>
                    <w:p w:rsidR="00353C85" w:rsidRPr="00295FE5" w:rsidRDefault="00353C85" w:rsidP="006E5639">
                      <w:pPr>
                        <w:pStyle w:val="NoSpacing"/>
                        <w:shd w:val="clear" w:color="auto" w:fill="A6A6A6"/>
                        <w:jc w:val="center"/>
                        <w:rPr>
                          <w:rFonts w:cs="Times New Roman"/>
                          <w:sz w:val="18"/>
                          <w:szCs w:val="18"/>
                        </w:rPr>
                      </w:pPr>
                      <w:r>
                        <w:rPr>
                          <w:sz w:val="18"/>
                          <w:szCs w:val="18"/>
                        </w:rPr>
                        <w:t>-Supplies-</w:t>
                      </w:r>
                    </w:p>
                    <w:p w:rsidR="00353C85" w:rsidRPr="00812D12" w:rsidRDefault="00353C85" w:rsidP="006E5639">
                      <w:pPr>
                        <w:rPr>
                          <w:rFonts w:cs="Times New Roman"/>
                        </w:rPr>
                      </w:pPr>
                    </w:p>
                  </w:txbxContent>
                </v:textbox>
              </v:shape>
              <v:shape id="_x0000_s1666" type="#_x0000_t202" style="position:absolute;left:7257;top:8635;width:3193;height:566">
                <v:fill opacity="0"/>
                <v:textbox style="mso-next-textbox:#_x0000_s1666" inset="0,0,0,0">
                  <w:txbxContent>
                    <w:p w:rsidR="00353C85" w:rsidRPr="005D6663" w:rsidRDefault="00353C85" w:rsidP="006E5639">
                      <w:pPr>
                        <w:jc w:val="center"/>
                        <w:rPr>
                          <w:rFonts w:cs="Times New Roman"/>
                          <w:sz w:val="36"/>
                          <w:szCs w:val="36"/>
                        </w:rPr>
                      </w:pPr>
                      <w:r>
                        <w:rPr>
                          <w:sz w:val="36"/>
                          <w:szCs w:val="36"/>
                        </w:rPr>
                        <w:t>Distract</w:t>
                      </w:r>
                    </w:p>
                  </w:txbxContent>
                </v:textbox>
              </v:shape>
            </v:group>
            <v:shape id="_x0000_s1667" type="#_x0000_t202" style="position:absolute;left:2920;top:8807;width:810;height:300" filled="f" fillcolor="#c6c224" stroked="f">
              <v:textbox style="mso-next-textbox:#_x0000_s1667" inset="0,0,0,0">
                <w:txbxContent>
                  <w:p w:rsidR="00353C85" w:rsidRDefault="00353C85" w:rsidP="006E5639">
                    <w:pPr>
                      <w:pStyle w:val="NoSpacing"/>
                      <w:jc w:val="right"/>
                      <w:rPr>
                        <w:rFonts w:cs="Times New Roman"/>
                      </w:rPr>
                    </w:pPr>
                  </w:p>
                </w:txbxContent>
              </v:textbox>
            </v:shape>
          </v:group>
        </w:pict>
      </w:r>
      <w:r>
        <w:rPr>
          <w:noProof/>
        </w:rPr>
        <w:pict>
          <v:group id="_x0000_s1668" style="position:absolute;margin-left:-51.8pt;margin-top:-52.45pt;width:179.25pt;height:247.15pt;z-index:251738112" coordorigin="264,5220" coordsize="3585,4943">
            <v:group id="_x0000_s1669" style="position:absolute;left:264;top:5220;width:3585;height:4943" coordorigin="7061,4528" coordsize="3585,4943">
              <v:rect id="_x0000_s1670" style="position:absolute;left:7061;top:4528;width:3585;height:4943" fillcolor="#d8d8d8"/>
              <v:shape id="_x0000_s1671" type="#_x0000_t202" style="position:absolute;left:7187;top:5571;width:3355;height:1362">
                <v:textbox style="mso-next-textbox:#_x0000_s1671" inset="0,0,0,0">
                  <w:txbxContent>
                    <w:p w:rsidR="00353C85" w:rsidRPr="009C7796" w:rsidRDefault="00353C85" w:rsidP="006E5639">
                      <w:pPr>
                        <w:jc w:val="center"/>
                        <w:rPr>
                          <w:rFonts w:cs="Times New Roman"/>
                        </w:rPr>
                      </w:pPr>
                      <w:r w:rsidRPr="00593EED">
                        <w:t xml:space="preserve">Draw </w:t>
                      </w:r>
                      <w:r>
                        <w:t>1 card from the Champion Deck or the Champion Discard Pile</w:t>
                      </w:r>
                    </w:p>
                    <w:p w:rsidR="00353C85" w:rsidRPr="007E1805" w:rsidRDefault="00353C85" w:rsidP="006E5639">
                      <w:pPr>
                        <w:rPr>
                          <w:rFonts w:cs="Times New Roman"/>
                        </w:rPr>
                      </w:pPr>
                    </w:p>
                  </w:txbxContent>
                </v:textbox>
              </v:shape>
              <v:shape id="_x0000_s1672" type="#_x0000_t202" style="position:absolute;left:7187;top:4636;width:3355;height:863">
                <v:textbox style="mso-next-textbox:#_x0000_s1672" inset="0,0,0,0">
                  <w:txbxContent>
                    <w:p w:rsidR="00353C85" w:rsidRPr="004755ED" w:rsidRDefault="00353C85" w:rsidP="006E5639">
                      <w:pPr>
                        <w:pStyle w:val="NoSpacing"/>
                        <w:shd w:val="clear" w:color="auto" w:fill="A6A6A6"/>
                        <w:jc w:val="center"/>
                        <w:rPr>
                          <w:rFonts w:cs="Times New Roman"/>
                          <w:color w:val="FFFFFF"/>
                          <w:sz w:val="40"/>
                          <w:szCs w:val="40"/>
                        </w:rPr>
                      </w:pPr>
                    </w:p>
                  </w:txbxContent>
                </v:textbox>
              </v:shape>
              <v:shape id="_x0000_s1673" type="#_x0000_t202" style="position:absolute;left:7257;top:4789;width:3193;height:566">
                <v:fill opacity="0"/>
                <v:textbox style="mso-next-textbox:#_x0000_s1673" inset="0,0,0,0">
                  <w:txbxContent>
                    <w:p w:rsidR="00353C85" w:rsidRPr="005C6B49" w:rsidRDefault="00353C85" w:rsidP="006E5639">
                      <w:pPr>
                        <w:jc w:val="center"/>
                        <w:rPr>
                          <w:sz w:val="36"/>
                          <w:szCs w:val="36"/>
                        </w:rPr>
                      </w:pPr>
                      <w:r w:rsidRPr="005C6B49">
                        <w:rPr>
                          <w:sz w:val="36"/>
                          <w:szCs w:val="36"/>
                        </w:rPr>
                        <w:t>Champ</w:t>
                      </w:r>
                      <w:r>
                        <w:rPr>
                          <w:sz w:val="36"/>
                          <w:szCs w:val="36"/>
                        </w:rPr>
                        <w:t>ion</w:t>
                      </w:r>
                      <w:r w:rsidRPr="005C6B49">
                        <w:rPr>
                          <w:sz w:val="36"/>
                          <w:szCs w:val="36"/>
                        </w:rPr>
                        <w:t xml:space="preserve"> for Hire</w:t>
                      </w:r>
                    </w:p>
                  </w:txbxContent>
                </v:textbox>
              </v:shape>
              <v:shape id="_x0000_s1674" type="#_x0000_t202" style="position:absolute;left:7187;top:8495;width:3355;height:863">
                <v:textbox style="mso-next-textbox:#_x0000_s1674" inset="0,0,0,0">
                  <w:txbxContent>
                    <w:p w:rsidR="00353C85" w:rsidRPr="004755ED" w:rsidRDefault="00353C85" w:rsidP="006E5639">
                      <w:pPr>
                        <w:pStyle w:val="NoSpacing"/>
                        <w:shd w:val="clear" w:color="auto" w:fill="A6A6A6"/>
                        <w:jc w:val="center"/>
                        <w:rPr>
                          <w:rFonts w:cs="Times New Roman"/>
                          <w:color w:val="FFFFFF"/>
                          <w:sz w:val="40"/>
                          <w:szCs w:val="40"/>
                        </w:rPr>
                      </w:pPr>
                    </w:p>
                  </w:txbxContent>
                </v:textbox>
              </v:shape>
              <v:shape id="_x0000_s1675" type="#_x0000_t202" style="position:absolute;left:7187;top:7038;width:3355;height:1362">
                <v:textbox style="mso-next-textbox:#_x0000_s1675" inset="0,0,0,0">
                  <w:txbxContent>
                    <w:p w:rsidR="00353C85" w:rsidRDefault="00353C85" w:rsidP="006E5639">
                      <w:pPr>
                        <w:pStyle w:val="NoSpacing"/>
                        <w:jc w:val="center"/>
                      </w:pPr>
                      <w:r>
                        <w:t>Draw 3 cards from the Coin Deck</w:t>
                      </w:r>
                    </w:p>
                    <w:p w:rsidR="00353C85" w:rsidRDefault="00353C85" w:rsidP="006E5639">
                      <w:pPr>
                        <w:pStyle w:val="NoSpacing"/>
                        <w:rPr>
                          <w:rFonts w:cs="Times New Roman"/>
                        </w:rPr>
                      </w:pPr>
                    </w:p>
                  </w:txbxContent>
                </v:textbox>
              </v:shape>
              <v:shape id="_x0000_s1676" type="#_x0000_t202" style="position:absolute;left:7919;top:6868;width:1932;height:209">
                <v:textbox style="mso-next-textbox:#_x0000_s1676" inset="0,0,0,0">
                  <w:txbxContent>
                    <w:p w:rsidR="00353C85" w:rsidRPr="00295FE5" w:rsidRDefault="00353C85" w:rsidP="006E5639">
                      <w:pPr>
                        <w:pStyle w:val="NoSpacing"/>
                        <w:shd w:val="clear" w:color="auto" w:fill="A6A6A6"/>
                        <w:jc w:val="center"/>
                        <w:rPr>
                          <w:rFonts w:cs="Times New Roman"/>
                          <w:sz w:val="18"/>
                          <w:szCs w:val="18"/>
                        </w:rPr>
                      </w:pPr>
                      <w:r>
                        <w:rPr>
                          <w:sz w:val="18"/>
                          <w:szCs w:val="18"/>
                        </w:rPr>
                        <w:t>-Supplies-</w:t>
                      </w:r>
                    </w:p>
                  </w:txbxContent>
                </v:textbox>
              </v:shape>
              <v:shape id="_x0000_s1677" type="#_x0000_t202" style="position:absolute;left:7257;top:8635;width:3193;height:566">
                <v:fill opacity="0"/>
                <v:textbox style="mso-next-textbox:#_x0000_s1677" inset="0,0,0,0">
                  <w:txbxContent>
                    <w:p w:rsidR="00353C85" w:rsidRPr="00F008D2" w:rsidRDefault="00353C85" w:rsidP="006E5639">
                      <w:pPr>
                        <w:jc w:val="center"/>
                        <w:rPr>
                          <w:sz w:val="36"/>
                          <w:szCs w:val="36"/>
                        </w:rPr>
                      </w:pPr>
                      <w:r w:rsidRPr="00F008D2">
                        <w:rPr>
                          <w:sz w:val="36"/>
                          <w:szCs w:val="36"/>
                        </w:rPr>
                        <w:t>Rich Tastes</w:t>
                      </w:r>
                    </w:p>
                  </w:txbxContent>
                </v:textbox>
              </v:shape>
            </v:group>
            <v:shape id="_x0000_s1678" type="#_x0000_t202" style="position:absolute;left:2920;top:8807;width:810;height:300" filled="f" fillcolor="#c6c224" stroked="f">
              <v:textbox style="mso-next-textbox:#_x0000_s1678" inset="0,0,0,0">
                <w:txbxContent>
                  <w:p w:rsidR="00353C85" w:rsidRDefault="00353C85" w:rsidP="006E5639">
                    <w:pPr>
                      <w:pStyle w:val="NoSpacing"/>
                      <w:jc w:val="right"/>
                      <w:rPr>
                        <w:rFonts w:cs="Times New Roman"/>
                      </w:rPr>
                    </w:pPr>
                  </w:p>
                </w:txbxContent>
              </v:textbox>
            </v:shape>
          </v:group>
        </w:pict>
      </w:r>
      <w:r>
        <w:rPr>
          <w:noProof/>
        </w:rPr>
        <w:pict>
          <v:shape id="_x0000_s1679" type="#_x0000_t202" style="position:absolute;margin-left:76.65pt;margin-top:187.75pt;width:38.75pt;height:23.05pt;z-index:251634688;v-text-anchor:middle" o:regroupid="62" stroked="f">
            <v:fill opacity="0"/>
            <v:textbox style="mso-next-textbox:#_x0000_s1679" inset="0,0,0,0">
              <w:txbxContent>
                <w:p w:rsidR="00353C85" w:rsidRPr="00ED5027" w:rsidRDefault="00353C85" w:rsidP="00ED5027">
                  <w:pPr>
                    <w:rPr>
                      <w:rFonts w:cs="Times New Roman"/>
                    </w:rPr>
                  </w:pPr>
                </w:p>
              </w:txbxContent>
            </v:textbox>
          </v:shape>
        </w:pict>
      </w:r>
      <w:r>
        <w:rPr>
          <w:noProof/>
        </w:rPr>
        <w:pict>
          <v:shape id="_x0000_s1680" type="#_x0000_t202" style="position:absolute;margin-left:498pt;margin-top:-32.85pt;width:53.8pt;height:152.9pt;z-index:251575296" wrapcoords="0 0 21600 0 21600 21600 0 21600 0 0" filled="f" stroked="f">
            <v:fill o:detectmouseclick="t"/>
            <v:textbox style="layout-flow:vertical;mso-layout-flow-alt:bottom-to-top;mso-next-textbox:#_x0000_s1680" inset=",7.2pt,,7.2pt">
              <w:txbxContent>
                <w:p w:rsidR="00353C85" w:rsidRPr="00A424C6" w:rsidRDefault="00353C85" w:rsidP="00A424C6">
                  <w:pPr>
                    <w:rPr>
                      <w:rFonts w:cs="Times New Roman"/>
                    </w:rPr>
                  </w:pPr>
                </w:p>
              </w:txbxContent>
            </v:textbox>
            <w10:wrap type="through"/>
          </v:shape>
        </w:pict>
      </w:r>
      <w:r>
        <w:rPr>
          <w:rFonts w:cs="Times New Roman"/>
        </w:rPr>
        <w:br w:type="page"/>
      </w:r>
      <w:r>
        <w:rPr>
          <w:noProof/>
        </w:rPr>
        <w:pict>
          <v:shape id="_x0000_s1681" type="#_x0000_t202" style="position:absolute;margin-left:500.85pt;margin-top:-8.55pt;width:51.05pt;height:114pt;z-index:251748352" wrapcoords="0 0 21600 0 21600 21600 0 21600 0 0" filled="f" stroked="f">
            <v:fill o:detectmouseclick="t"/>
            <v:textbox style="layout-flow:vertical;mso-layout-flow-alt:bottom-to-top;mso-next-textbox:#_x0000_s1681" inset=",7.2pt,,7.2pt">
              <w:txbxContent>
                <w:p w:rsidR="00353C85" w:rsidRPr="00322361" w:rsidRDefault="00353C85" w:rsidP="006E5639">
                  <w:pPr>
                    <w:rPr>
                      <w:rFonts w:cs="Times New Roman"/>
                      <w:sz w:val="72"/>
                      <w:szCs w:val="72"/>
                    </w:rPr>
                  </w:pPr>
                  <w:r>
                    <w:rPr>
                      <w:sz w:val="72"/>
                      <w:szCs w:val="72"/>
                    </w:rPr>
                    <w:t>1</w:t>
                  </w:r>
                </w:p>
              </w:txbxContent>
            </v:textbox>
            <w10:wrap type="through"/>
          </v:shape>
        </w:pict>
      </w:r>
      <w:r>
        <w:rPr>
          <w:noProof/>
        </w:rPr>
        <w:pict>
          <v:group id="_x0000_s1682" style="position:absolute;margin-left:332.8pt;margin-top:234pt;width:179.25pt;height:247.15pt;z-index:251746304" coordorigin="7606,5841" coordsize="3585,4943">
            <v:rect id="_x0000_s1683" style="position:absolute;left:7606;top:5841;width:3585;height:4943" fillcolor="#c90"/>
            <v:shape id="_x0000_s1684" type="#_x0000_t202" style="position:absolute;left:7740;top:9180;width:3347;height:1419">
              <v:textbox style="mso-next-textbox:#_x0000_s1684">
                <w:txbxContent>
                  <w:p w:rsidR="00353C85" w:rsidRPr="00446795" w:rsidRDefault="00353C85" w:rsidP="006E5639">
                    <w:pPr>
                      <w:pStyle w:val="NoSpacing"/>
                      <w:rPr>
                        <w:rFonts w:cs="Times New Roman"/>
                        <w:b/>
                        <w:bCs/>
                        <w:sz w:val="32"/>
                        <w:szCs w:val="32"/>
                      </w:rPr>
                    </w:pPr>
                    <w:r w:rsidRPr="00446795">
                      <w:rPr>
                        <w:b/>
                        <w:bCs/>
                        <w:sz w:val="32"/>
                        <w:szCs w:val="32"/>
                      </w:rPr>
                      <w:t>Passive:</w:t>
                    </w:r>
                    <w:r>
                      <w:rPr>
                        <w:b/>
                        <w:bCs/>
                        <w:sz w:val="32"/>
                        <w:szCs w:val="32"/>
                      </w:rPr>
                      <w:t xml:space="preserve"> Revenge</w:t>
                    </w:r>
                  </w:p>
                  <w:p w:rsidR="00353C85" w:rsidRPr="00CF7C58" w:rsidRDefault="00353C85" w:rsidP="006E5639">
                    <w:pPr>
                      <w:rPr>
                        <w:rFonts w:cs="Times New Roman"/>
                      </w:rPr>
                    </w:pPr>
                    <w:r>
                      <w:rPr>
                        <w:sz w:val="20"/>
                        <w:szCs w:val="20"/>
                      </w:rPr>
                      <w:t>If a Champion in your line-up is attacked, Pigpen may then use an ability.</w:t>
                    </w:r>
                  </w:p>
                </w:txbxContent>
              </v:textbox>
            </v:shape>
            <v:shape id="_x0000_s1685" type="#_x0000_t202" style="position:absolute;left:7732;top:5949;width:3355;height:566;v-text-anchor:middle" fillcolor="#4bacc6">
              <v:textbox style="mso-next-textbox:#_x0000_s1685" inset="0,0,0,0">
                <w:txbxContent>
                  <w:p w:rsidR="00353C85" w:rsidRPr="004755ED" w:rsidRDefault="00353C85" w:rsidP="006E5639">
                    <w:pPr>
                      <w:pStyle w:val="NoSpacing"/>
                      <w:jc w:val="center"/>
                      <w:rPr>
                        <w:color w:val="FFFFFF"/>
                        <w:sz w:val="16"/>
                        <w:szCs w:val="16"/>
                      </w:rPr>
                    </w:pPr>
                    <w:r w:rsidRPr="004755ED">
                      <w:rPr>
                        <w:color w:val="FFFFFF"/>
                        <w:sz w:val="16"/>
                        <w:szCs w:val="16"/>
                      </w:rPr>
                      <w:t>Breaker</w:t>
                    </w:r>
                  </w:p>
                  <w:p w:rsidR="00353C85" w:rsidRPr="004755ED" w:rsidRDefault="00353C85" w:rsidP="006E5639">
                    <w:pPr>
                      <w:pStyle w:val="NoSpacing"/>
                      <w:jc w:val="center"/>
                      <w:rPr>
                        <w:color w:val="FFFFFF"/>
                        <w:sz w:val="32"/>
                        <w:szCs w:val="32"/>
                      </w:rPr>
                    </w:pPr>
                    <w:r w:rsidRPr="004755ED">
                      <w:rPr>
                        <w:color w:val="FFFFFF"/>
                        <w:sz w:val="32"/>
                        <w:szCs w:val="32"/>
                      </w:rPr>
                      <w:t>Pigpen</w:t>
                    </w:r>
                  </w:p>
                  <w:p w:rsidR="00353C85" w:rsidRPr="004755ED" w:rsidRDefault="00353C85" w:rsidP="006E5639">
                    <w:pPr>
                      <w:pStyle w:val="NoSpacing"/>
                      <w:jc w:val="center"/>
                      <w:rPr>
                        <w:rFonts w:cs="Times New Roman"/>
                        <w:color w:val="FFFFFF"/>
                      </w:rPr>
                    </w:pPr>
                  </w:p>
                  <w:p w:rsidR="00353C85" w:rsidRPr="004755ED" w:rsidRDefault="00353C85" w:rsidP="006E5639">
                    <w:pPr>
                      <w:pStyle w:val="NoSpacing"/>
                      <w:jc w:val="center"/>
                      <w:rPr>
                        <w:rFonts w:cs="Times New Roman"/>
                        <w:color w:val="FFFFFF"/>
                        <w:sz w:val="36"/>
                        <w:szCs w:val="36"/>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7166F9" w:rsidRDefault="00353C85" w:rsidP="006E5639">
                    <w:pPr>
                      <w:rPr>
                        <w:rFonts w:cs="Times New Roman"/>
                      </w:rPr>
                    </w:pPr>
                    <w:r>
                      <w:t>P</w:t>
                    </w:r>
                  </w:p>
                </w:txbxContent>
              </v:textbox>
            </v:shape>
            <v:shape id="_x0000_s1686" type="#_x0000_t202" style="position:absolute;left:7732;top:6974;width:3355;height:686">
              <v:textbox style="mso-next-textbox:#_x0000_s1686">
                <w:txbxContent>
                  <w:p w:rsidR="00353C85" w:rsidRDefault="00353C85" w:rsidP="006E5639">
                    <w:pPr>
                      <w:pStyle w:val="NoSpacing"/>
                      <w:rPr>
                        <w:sz w:val="32"/>
                        <w:szCs w:val="32"/>
                      </w:rPr>
                    </w:pPr>
                    <w:r>
                      <w:rPr>
                        <w:sz w:val="32"/>
                        <w:szCs w:val="32"/>
                      </w:rPr>
                      <w:t>Black-eye                      1</w:t>
                    </w:r>
                  </w:p>
                  <w:p w:rsidR="00353C85" w:rsidRPr="00D64B87" w:rsidRDefault="00353C85" w:rsidP="006E5639">
                    <w:pPr>
                      <w:rPr>
                        <w:rFonts w:cs="Times New Roman"/>
                      </w:rPr>
                    </w:pPr>
                  </w:p>
                  <w:p w:rsidR="00353C85" w:rsidRPr="000460BF" w:rsidRDefault="00353C85" w:rsidP="006E5639">
                    <w:pPr>
                      <w:rPr>
                        <w:rFonts w:cs="Times New Roman"/>
                      </w:rPr>
                    </w:pPr>
                  </w:p>
                </w:txbxContent>
              </v:textbox>
            </v:shape>
            <v:rect id="_x0000_s1687" style="position:absolute;left:7730;top:6600;width:3356;height:291;v-text-anchor:middle" fillcolor="#d99594">
              <v:textbox style="mso-next-textbox:#_x0000_s1687" inset="0,0,0,0">
                <w:txbxContent>
                  <w:p w:rsidR="00353C85" w:rsidRDefault="00353C85" w:rsidP="006E5639">
                    <w:pPr>
                      <w:jc w:val="center"/>
                    </w:pPr>
                    <w:r>
                      <w:t>12 Health</w:t>
                    </w:r>
                  </w:p>
                </w:txbxContent>
              </v:textbox>
            </v:rect>
            <v:shape id="_x0000_s1688" type="#_x0000_t202" style="position:absolute;left:7740;top:7740;width:3355;height:1376">
              <v:textbox style="mso-next-textbox:#_x0000_s1688">
                <w:txbxContent>
                  <w:p w:rsidR="00353C85" w:rsidRDefault="00353C85" w:rsidP="006E5639">
                    <w:pPr>
                      <w:pStyle w:val="NoSpacing"/>
                      <w:rPr>
                        <w:sz w:val="32"/>
                        <w:szCs w:val="32"/>
                      </w:rPr>
                    </w:pPr>
                    <w:r>
                      <w:rPr>
                        <w:sz w:val="32"/>
                        <w:szCs w:val="32"/>
                      </w:rPr>
                      <w:t>Stock Up</w:t>
                    </w:r>
                    <w:r w:rsidRPr="00C25CE8">
                      <w:rPr>
                        <w:sz w:val="32"/>
                        <w:szCs w:val="32"/>
                      </w:rPr>
                      <w:t xml:space="preserve">   </w:t>
                    </w:r>
                    <w:r>
                      <w:rPr>
                        <w:sz w:val="32"/>
                        <w:szCs w:val="32"/>
                      </w:rPr>
                      <w:t xml:space="preserve">                      </w:t>
                    </w:r>
                  </w:p>
                  <w:p w:rsidR="00353C85" w:rsidRPr="002E52E8" w:rsidRDefault="00353C85" w:rsidP="006E5639">
                    <w:pPr>
                      <w:pStyle w:val="NoSpacing"/>
                      <w:rPr>
                        <w:rFonts w:cs="Times New Roman"/>
                        <w:sz w:val="20"/>
                        <w:szCs w:val="20"/>
                      </w:rPr>
                    </w:pPr>
                    <w:r>
                      <w:rPr>
                        <w:sz w:val="20"/>
                        <w:szCs w:val="20"/>
                      </w:rPr>
                      <w:t>You may either draw the top card from the Item Deck or the Item Discard Pile.</w:t>
                    </w:r>
                  </w:p>
                  <w:p w:rsidR="00353C85" w:rsidRPr="00610641" w:rsidRDefault="00353C85" w:rsidP="006E5639">
                    <w:pPr>
                      <w:rPr>
                        <w:rFonts w:cs="Times New Roman"/>
                      </w:rPr>
                    </w:pPr>
                  </w:p>
                  <w:p w:rsidR="00353C85" w:rsidRPr="00D64B87" w:rsidRDefault="00353C85" w:rsidP="006E5639">
                    <w:pPr>
                      <w:rPr>
                        <w:rFonts w:cs="Times New Roman"/>
                      </w:rPr>
                    </w:pPr>
                  </w:p>
                  <w:p w:rsidR="00353C85" w:rsidRPr="000460BF" w:rsidRDefault="00353C85" w:rsidP="006E5639">
                    <w:pPr>
                      <w:rPr>
                        <w:rFonts w:cs="Times New Roman"/>
                      </w:rPr>
                    </w:pPr>
                  </w:p>
                </w:txbxContent>
              </v:textbox>
            </v:shape>
          </v:group>
        </w:pict>
      </w:r>
      <w:r>
        <w:rPr>
          <w:noProof/>
        </w:rPr>
        <w:pict>
          <v:group id="_x0000_s1689" style="position:absolute;margin-left:143.1pt;margin-top:233.95pt;width:179.25pt;height:247.15pt;z-index:251745280" coordorigin="3812,5841" coordsize="3585,4943">
            <v:rect id="_x0000_s1690" style="position:absolute;left:3812;top:5841;width:3585;height:4943" fillcolor="#c90"/>
            <v:shape id="_x0000_s1691" type="#_x0000_t202" style="position:absolute;left:3938;top:8470;width:3355;height:2129">
              <v:textbox style="mso-next-textbox:#_x0000_s1691">
                <w:txbxContent>
                  <w:p w:rsidR="00353C85" w:rsidRPr="009368BC" w:rsidRDefault="00353C85" w:rsidP="006E5639">
                    <w:pPr>
                      <w:pStyle w:val="NoSpacing"/>
                      <w:rPr>
                        <w:rFonts w:cs="Times New Roman"/>
                        <w:b/>
                        <w:bCs/>
                        <w:sz w:val="32"/>
                        <w:szCs w:val="32"/>
                      </w:rPr>
                    </w:pPr>
                    <w:r w:rsidRPr="009368BC">
                      <w:rPr>
                        <w:b/>
                        <w:bCs/>
                        <w:sz w:val="32"/>
                        <w:szCs w:val="32"/>
                      </w:rPr>
                      <w:t>Passive:</w:t>
                    </w:r>
                    <w:r>
                      <w:rPr>
                        <w:b/>
                        <w:bCs/>
                        <w:sz w:val="32"/>
                        <w:szCs w:val="32"/>
                      </w:rPr>
                      <w:t xml:space="preserve"> Immortality</w:t>
                    </w:r>
                  </w:p>
                  <w:p w:rsidR="00353C85" w:rsidRPr="000C3C16" w:rsidRDefault="00353C85" w:rsidP="006E5639">
                    <w:pPr>
                      <w:pStyle w:val="NoSpacing"/>
                      <w:rPr>
                        <w:rFonts w:cs="Times New Roman"/>
                        <w:sz w:val="24"/>
                        <w:szCs w:val="24"/>
                      </w:rPr>
                    </w:pPr>
                    <w:r w:rsidRPr="000C3C16">
                      <w:t xml:space="preserve">At any time during your turn, while Oxwood is in </w:t>
                    </w:r>
                    <w:r>
                      <w:t>your line-up</w:t>
                    </w:r>
                    <w:r w:rsidRPr="000C3C16">
                      <w:t>, you may Discard Oxwood</w:t>
                    </w:r>
                    <w:r>
                      <w:t xml:space="preserve"> and all Items attached</w:t>
                    </w:r>
                    <w:r w:rsidRPr="000C3C16">
                      <w:t xml:space="preserve">.  This does not </w:t>
                    </w:r>
                    <w:r>
                      <w:t>award any Knock Out Points to an opponent.</w:t>
                    </w:r>
                  </w:p>
                  <w:p w:rsidR="00353C85" w:rsidRPr="00C230E7" w:rsidRDefault="00353C85" w:rsidP="006E5639">
                    <w:pPr>
                      <w:rPr>
                        <w:rFonts w:cs="Times New Roman"/>
                      </w:rPr>
                    </w:pPr>
                  </w:p>
                </w:txbxContent>
              </v:textbox>
            </v:shape>
            <v:shape id="_x0000_s1692" type="#_x0000_t202" style="position:absolute;left:3938;top:5949;width:3355;height:566;v-text-anchor:middle" fillcolor="#4bacc6">
              <v:textbox style="mso-next-textbox:#_x0000_s1692" inset="0,0,0,0">
                <w:txbxContent>
                  <w:p w:rsidR="00353C85" w:rsidRPr="004755ED" w:rsidRDefault="00353C85" w:rsidP="006E5639">
                    <w:pPr>
                      <w:pStyle w:val="NoSpacing"/>
                      <w:jc w:val="center"/>
                      <w:rPr>
                        <w:color w:val="FFFFFF"/>
                        <w:sz w:val="16"/>
                        <w:szCs w:val="16"/>
                      </w:rPr>
                    </w:pPr>
                    <w:r w:rsidRPr="004755ED">
                      <w:rPr>
                        <w:color w:val="FFFFFF"/>
                        <w:sz w:val="16"/>
                        <w:szCs w:val="16"/>
                      </w:rPr>
                      <w:t>Breaker</w:t>
                    </w:r>
                  </w:p>
                  <w:p w:rsidR="00353C85" w:rsidRPr="004755ED" w:rsidRDefault="00353C85" w:rsidP="006E5639">
                    <w:pPr>
                      <w:pStyle w:val="NoSpacing"/>
                      <w:jc w:val="center"/>
                      <w:rPr>
                        <w:color w:val="FFFFFF"/>
                        <w:sz w:val="32"/>
                        <w:szCs w:val="32"/>
                      </w:rPr>
                    </w:pPr>
                    <w:r w:rsidRPr="004755ED">
                      <w:rPr>
                        <w:color w:val="FFFFFF"/>
                        <w:sz w:val="32"/>
                        <w:szCs w:val="32"/>
                      </w:rPr>
                      <w:t>Oxwood</w:t>
                    </w:r>
                  </w:p>
                  <w:p w:rsidR="00353C85" w:rsidRPr="004755ED" w:rsidRDefault="00353C85" w:rsidP="006E5639">
                    <w:pPr>
                      <w:pStyle w:val="NoSpacing"/>
                      <w:jc w:val="center"/>
                      <w:rPr>
                        <w:rFonts w:cs="Times New Roman"/>
                        <w:color w:val="FFFFFF"/>
                      </w:rPr>
                    </w:pPr>
                  </w:p>
                  <w:p w:rsidR="00353C85" w:rsidRPr="004755ED" w:rsidRDefault="00353C85" w:rsidP="006E5639">
                    <w:pPr>
                      <w:pStyle w:val="NoSpacing"/>
                      <w:jc w:val="center"/>
                      <w:rPr>
                        <w:rFonts w:cs="Times New Roman"/>
                        <w:color w:val="FFFFFF"/>
                        <w:sz w:val="36"/>
                        <w:szCs w:val="36"/>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7166F9" w:rsidRDefault="00353C85" w:rsidP="006E5639">
                    <w:pPr>
                      <w:rPr>
                        <w:rFonts w:cs="Times New Roman"/>
                      </w:rPr>
                    </w:pPr>
                  </w:p>
                </w:txbxContent>
              </v:textbox>
            </v:shape>
            <v:shape id="_x0000_s1693" type="#_x0000_t202" style="position:absolute;left:3938;top:6974;width:3355;height:1379">
              <v:textbox style="mso-next-textbox:#_x0000_s1693">
                <w:txbxContent>
                  <w:p w:rsidR="00353C85" w:rsidRDefault="00353C85" w:rsidP="006E5639">
                    <w:pPr>
                      <w:pStyle w:val="NoSpacing"/>
                      <w:rPr>
                        <w:rFonts w:cs="Times New Roman"/>
                        <w:sz w:val="32"/>
                        <w:szCs w:val="32"/>
                      </w:rPr>
                    </w:pPr>
                    <w:r>
                      <w:rPr>
                        <w:sz w:val="32"/>
                        <w:szCs w:val="32"/>
                      </w:rPr>
                      <w:t>Bloodlust</w:t>
                    </w:r>
                    <w:r w:rsidRPr="00C25CE8">
                      <w:rPr>
                        <w:sz w:val="32"/>
                        <w:szCs w:val="32"/>
                      </w:rPr>
                      <w:t xml:space="preserve">                     1</w:t>
                    </w:r>
                  </w:p>
                  <w:p w:rsidR="00353C85" w:rsidRPr="002E52E8" w:rsidRDefault="00353C85" w:rsidP="006E5639">
                    <w:pPr>
                      <w:pStyle w:val="NoSpacing"/>
                      <w:rPr>
                        <w:rFonts w:cs="Times New Roman"/>
                        <w:sz w:val="20"/>
                        <w:szCs w:val="20"/>
                      </w:rPr>
                    </w:pPr>
                    <w:r w:rsidRPr="002E52E8">
                      <w:rPr>
                        <w:sz w:val="20"/>
                        <w:szCs w:val="20"/>
                      </w:rPr>
                      <w:t xml:space="preserve">Until your next turn, if you are attacked, only </w:t>
                    </w:r>
                    <w:r>
                      <w:rPr>
                        <w:sz w:val="20"/>
                        <w:szCs w:val="20"/>
                      </w:rPr>
                      <w:t>Oxwood may be attacked</w:t>
                    </w:r>
                  </w:p>
                  <w:p w:rsidR="00353C85" w:rsidRPr="00610641" w:rsidRDefault="00353C85" w:rsidP="006E5639">
                    <w:pPr>
                      <w:rPr>
                        <w:rFonts w:cs="Times New Roman"/>
                      </w:rPr>
                    </w:pPr>
                  </w:p>
                  <w:p w:rsidR="00353C85" w:rsidRPr="00D64B87" w:rsidRDefault="00353C85" w:rsidP="006E5639">
                    <w:pPr>
                      <w:rPr>
                        <w:rFonts w:cs="Times New Roman"/>
                      </w:rPr>
                    </w:pPr>
                  </w:p>
                </w:txbxContent>
              </v:textbox>
            </v:shape>
            <v:rect id="_x0000_s1694" style="position:absolute;left:3938;top:6600;width:3355;height:291;v-text-anchor:middle" fillcolor="#d99594">
              <v:textbox style="mso-next-textbox:#_x0000_s1694" inset="0,0,0,0">
                <w:txbxContent>
                  <w:p w:rsidR="00353C85" w:rsidRDefault="00353C85" w:rsidP="006E5639">
                    <w:pPr>
                      <w:jc w:val="center"/>
                    </w:pPr>
                    <w:r>
                      <w:t>11 Health</w:t>
                    </w:r>
                  </w:p>
                </w:txbxContent>
              </v:textbox>
            </v:rect>
          </v:group>
        </w:pict>
      </w:r>
      <w:r>
        <w:rPr>
          <w:noProof/>
        </w:rPr>
        <w:pict>
          <v:group id="_x0000_s1695" style="position:absolute;margin-left:-45pt;margin-top:234pt;width:179.25pt;height:247.15pt;z-index:251747328" coordorigin="91,10997" coordsize="3585,4943">
            <v:rect id="_x0000_s1696" style="position:absolute;left:91;top:10997;width:3585;height:4943" fillcolor="#c90"/>
            <v:shape id="_x0000_s1697" type="#_x0000_t202" style="position:absolute;left:217;top:13626;width:3355;height:2129">
              <v:textbox style="mso-next-textbox:#_x0000_s1697">
                <w:txbxContent>
                  <w:p w:rsidR="00353C85" w:rsidRPr="00A45F19" w:rsidRDefault="00353C85" w:rsidP="006E5639">
                    <w:pPr>
                      <w:pStyle w:val="NoSpacing"/>
                      <w:rPr>
                        <w:b/>
                        <w:bCs/>
                        <w:sz w:val="24"/>
                        <w:szCs w:val="24"/>
                      </w:rPr>
                    </w:pPr>
                    <w:r w:rsidRPr="00A45F19">
                      <w:rPr>
                        <w:b/>
                        <w:bCs/>
                        <w:sz w:val="24"/>
                        <w:szCs w:val="24"/>
                      </w:rPr>
                      <w:t>Passive: Divide and Conquer</w:t>
                    </w:r>
                  </w:p>
                  <w:p w:rsidR="00353C85" w:rsidRPr="009D38EB" w:rsidRDefault="00353C85" w:rsidP="006E5639">
                    <w:pPr>
                      <w:pStyle w:val="NoSpacing"/>
                      <w:rPr>
                        <w:rFonts w:cs="Times New Roman"/>
                        <w:sz w:val="18"/>
                        <w:szCs w:val="18"/>
                      </w:rPr>
                    </w:pPr>
                    <w:r w:rsidRPr="009D38EB">
                      <w:rPr>
                        <w:sz w:val="20"/>
                        <w:szCs w:val="20"/>
                      </w:rPr>
                      <w:t>While Franch is in your line-up, you may divi</w:t>
                    </w:r>
                    <w:r>
                      <w:rPr>
                        <w:sz w:val="20"/>
                        <w:szCs w:val="20"/>
                      </w:rPr>
                      <w:t xml:space="preserve">de any amount of attack damage done to your Champions </w:t>
                    </w:r>
                    <w:r w:rsidRPr="009D38EB">
                      <w:rPr>
                        <w:sz w:val="20"/>
                        <w:szCs w:val="20"/>
                      </w:rPr>
                      <w:t xml:space="preserve">and spread it to any </w:t>
                    </w:r>
                    <w:r>
                      <w:rPr>
                        <w:sz w:val="20"/>
                        <w:szCs w:val="20"/>
                      </w:rPr>
                      <w:t xml:space="preserve">of your </w:t>
                    </w:r>
                    <w:r w:rsidRPr="009D38EB">
                      <w:rPr>
                        <w:sz w:val="20"/>
                        <w:szCs w:val="20"/>
                      </w:rPr>
                      <w:t>other Champions in</w:t>
                    </w:r>
                    <w:r>
                      <w:rPr>
                        <w:sz w:val="20"/>
                        <w:szCs w:val="20"/>
                      </w:rPr>
                      <w:t xml:space="preserve"> your line-up</w:t>
                    </w:r>
                    <w:r w:rsidRPr="009D38EB">
                      <w:rPr>
                        <w:sz w:val="20"/>
                        <w:szCs w:val="20"/>
                      </w:rPr>
                      <w:t xml:space="preserve">.  </w:t>
                    </w:r>
                    <w:r>
                      <w:rPr>
                        <w:sz w:val="20"/>
                        <w:szCs w:val="20"/>
                      </w:rPr>
                      <w:t>This</w:t>
                    </w:r>
                    <w:r w:rsidRPr="009D38EB">
                      <w:rPr>
                        <w:sz w:val="20"/>
                        <w:szCs w:val="20"/>
                      </w:rPr>
                      <w:t xml:space="preserve"> cannot be used to Knock Out a Champion</w:t>
                    </w:r>
                    <w:r>
                      <w:rPr>
                        <w:sz w:val="20"/>
                        <w:szCs w:val="20"/>
                      </w:rPr>
                      <w:t>.</w:t>
                    </w:r>
                  </w:p>
                  <w:p w:rsidR="00353C85" w:rsidRPr="00343409" w:rsidRDefault="00353C85" w:rsidP="006E5639">
                    <w:pPr>
                      <w:pStyle w:val="NoSpacing"/>
                      <w:rPr>
                        <w:rFonts w:cs="Times New Roman"/>
                        <w:sz w:val="16"/>
                        <w:szCs w:val="16"/>
                      </w:rPr>
                    </w:pPr>
                  </w:p>
                  <w:p w:rsidR="00353C85" w:rsidRPr="00CF7C58" w:rsidRDefault="00353C85" w:rsidP="006E5639">
                    <w:pPr>
                      <w:rPr>
                        <w:rFonts w:cs="Times New Roman"/>
                      </w:rPr>
                    </w:pPr>
                  </w:p>
                </w:txbxContent>
              </v:textbox>
            </v:shape>
            <v:shape id="_x0000_s1698" type="#_x0000_t202" style="position:absolute;left:217;top:11105;width:3355;height:566;v-text-anchor:middle" fillcolor="#4bacc6">
              <v:textbox style="mso-next-textbox:#_x0000_s1698" inset="0,0,0,0">
                <w:txbxContent>
                  <w:p w:rsidR="00353C85" w:rsidRPr="004755ED" w:rsidRDefault="00353C85" w:rsidP="006E5639">
                    <w:pPr>
                      <w:pStyle w:val="NoSpacing"/>
                      <w:jc w:val="center"/>
                      <w:rPr>
                        <w:color w:val="FFFFFF"/>
                        <w:sz w:val="16"/>
                        <w:szCs w:val="16"/>
                      </w:rPr>
                    </w:pPr>
                    <w:r w:rsidRPr="004755ED">
                      <w:rPr>
                        <w:color w:val="FFFFFF"/>
                        <w:sz w:val="16"/>
                        <w:szCs w:val="16"/>
                      </w:rPr>
                      <w:t>Breaker</w:t>
                    </w:r>
                  </w:p>
                  <w:p w:rsidR="00353C85" w:rsidRPr="004755ED" w:rsidRDefault="00353C85" w:rsidP="006E5639">
                    <w:pPr>
                      <w:pStyle w:val="NoSpacing"/>
                      <w:jc w:val="center"/>
                      <w:rPr>
                        <w:color w:val="FFFFFF"/>
                        <w:sz w:val="32"/>
                        <w:szCs w:val="32"/>
                      </w:rPr>
                    </w:pPr>
                    <w:r w:rsidRPr="004755ED">
                      <w:rPr>
                        <w:color w:val="FFFFFF"/>
                        <w:sz w:val="32"/>
                        <w:szCs w:val="32"/>
                      </w:rPr>
                      <w:t>Franch</w:t>
                    </w:r>
                  </w:p>
                  <w:p w:rsidR="00353C85" w:rsidRPr="004755ED" w:rsidRDefault="00353C85" w:rsidP="006E5639">
                    <w:pPr>
                      <w:pStyle w:val="NoSpacing"/>
                      <w:jc w:val="center"/>
                      <w:rPr>
                        <w:rFonts w:cs="Times New Roman"/>
                        <w:color w:val="FFFFFF"/>
                      </w:rPr>
                    </w:pPr>
                  </w:p>
                  <w:p w:rsidR="00353C85" w:rsidRPr="004755ED" w:rsidRDefault="00353C85" w:rsidP="006E5639">
                    <w:pPr>
                      <w:pStyle w:val="NoSpacing"/>
                      <w:jc w:val="center"/>
                      <w:rPr>
                        <w:rFonts w:cs="Times New Roman"/>
                        <w:color w:val="FFFFFF"/>
                        <w:sz w:val="36"/>
                        <w:szCs w:val="36"/>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4755ED" w:rsidRDefault="00353C85" w:rsidP="006E5639">
                    <w:pPr>
                      <w:rPr>
                        <w:rFonts w:cs="Times New Roman"/>
                        <w:color w:val="FFFFFF"/>
                      </w:rPr>
                    </w:pPr>
                  </w:p>
                  <w:p w:rsidR="00353C85" w:rsidRPr="007166F9" w:rsidRDefault="00353C85" w:rsidP="006E5639">
                    <w:pPr>
                      <w:rPr>
                        <w:rFonts w:cs="Times New Roman"/>
                      </w:rPr>
                    </w:pPr>
                  </w:p>
                </w:txbxContent>
              </v:textbox>
            </v:shape>
            <v:shape id="_x0000_s1699" type="#_x0000_t202" style="position:absolute;left:217;top:12130;width:3355;height:1379">
              <v:textbox style="mso-next-textbox:#_x0000_s1699">
                <w:txbxContent>
                  <w:p w:rsidR="00353C85" w:rsidRDefault="00353C85" w:rsidP="006E5639">
                    <w:pPr>
                      <w:pStyle w:val="NoSpacing"/>
                      <w:rPr>
                        <w:sz w:val="32"/>
                        <w:szCs w:val="32"/>
                      </w:rPr>
                    </w:pPr>
                    <w:r>
                      <w:rPr>
                        <w:sz w:val="32"/>
                        <w:szCs w:val="32"/>
                      </w:rPr>
                      <w:t>Vampirism                    X</w:t>
                    </w:r>
                  </w:p>
                  <w:p w:rsidR="00353C85" w:rsidRPr="00611AEF" w:rsidRDefault="00353C85" w:rsidP="006E5639">
                    <w:pPr>
                      <w:rPr>
                        <w:sz w:val="18"/>
                        <w:szCs w:val="18"/>
                      </w:rPr>
                    </w:pPr>
                    <w:r w:rsidRPr="00611AEF">
                      <w:rPr>
                        <w:sz w:val="18"/>
                        <w:szCs w:val="18"/>
                      </w:rPr>
                      <w:t>Roll an Attack Dice, deal that much damage to one Champion, Franch is healed for the amount of damage dealt.</w:t>
                    </w:r>
                  </w:p>
                  <w:p w:rsidR="00353C85" w:rsidRPr="00611AEF" w:rsidRDefault="00353C85" w:rsidP="006E5639">
                    <w:pPr>
                      <w:rPr>
                        <w:rFonts w:cs="Times New Roman"/>
                        <w:sz w:val="16"/>
                        <w:szCs w:val="16"/>
                      </w:rPr>
                    </w:pPr>
                  </w:p>
                  <w:p w:rsidR="00353C85" w:rsidRPr="00611AEF" w:rsidRDefault="00353C85" w:rsidP="006E5639">
                    <w:pPr>
                      <w:rPr>
                        <w:rFonts w:cs="Times New Roman"/>
                        <w:sz w:val="16"/>
                        <w:szCs w:val="16"/>
                      </w:rPr>
                    </w:pPr>
                  </w:p>
                </w:txbxContent>
              </v:textbox>
            </v:shape>
            <v:rect id="_x0000_s1700" style="position:absolute;left:217;top:11771;width:3355;height:291;v-text-anchor:middle" fillcolor="#d99594">
              <v:textbox style="mso-next-textbox:#_x0000_s1700" inset="0,0,0,0">
                <w:txbxContent>
                  <w:p w:rsidR="00353C85" w:rsidRDefault="00353C85" w:rsidP="006E5639">
                    <w:pPr>
                      <w:jc w:val="center"/>
                    </w:pPr>
                    <w:r>
                      <w:t>12 Health</w:t>
                    </w:r>
                  </w:p>
                </w:txbxContent>
              </v:textbox>
            </v:rect>
          </v:group>
        </w:pict>
      </w:r>
      <w:r>
        <w:rPr>
          <w:noProof/>
        </w:rPr>
        <w:pict>
          <v:group id="_x0000_s1701" style="position:absolute;margin-left:-45pt;margin-top:-27pt;width:179.25pt;height:247.15pt;z-index:251743232" coordorigin="331,10485" coordsize="3585,4943">
            <v:rect id="_x0000_s1702" style="position:absolute;left:331;top:10485;width:3585;height:4943" fillcolor="#c90"/>
            <v:shape id="_x0000_s1703" type="#_x0000_t202" style="position:absolute;left:457;top:11637;width:3355;height:3606">
              <v:textbox style="mso-next-textbox:#_x0000_s1703">
                <w:txbxContent>
                  <w:p w:rsidR="00353C85" w:rsidRDefault="00353C85" w:rsidP="006E5639">
                    <w:pPr>
                      <w:pStyle w:val="NoSpacing"/>
                      <w:rPr>
                        <w:rFonts w:cs="Times New Roman"/>
                        <w:b/>
                        <w:bCs/>
                        <w:sz w:val="28"/>
                        <w:szCs w:val="28"/>
                      </w:rPr>
                    </w:pPr>
                    <w:r>
                      <w:rPr>
                        <w:b/>
                        <w:bCs/>
                        <w:sz w:val="28"/>
                        <w:szCs w:val="28"/>
                      </w:rPr>
                      <w:t xml:space="preserve">Reserved </w:t>
                    </w:r>
                    <w:r w:rsidRPr="00165CF0">
                      <w:rPr>
                        <w:b/>
                        <w:bCs/>
                        <w:sz w:val="28"/>
                        <w:szCs w:val="28"/>
                      </w:rPr>
                      <w:t xml:space="preserve">Passive: </w:t>
                    </w:r>
                  </w:p>
                  <w:p w:rsidR="00353C85" w:rsidRDefault="00353C85" w:rsidP="006E5639">
                    <w:pPr>
                      <w:pStyle w:val="NoSpacing"/>
                      <w:rPr>
                        <w:b/>
                        <w:bCs/>
                        <w:sz w:val="28"/>
                        <w:szCs w:val="28"/>
                      </w:rPr>
                    </w:pPr>
                    <w:r>
                      <w:rPr>
                        <w:b/>
                        <w:bCs/>
                        <w:sz w:val="28"/>
                        <w:szCs w:val="28"/>
                      </w:rPr>
                      <w:t>Empowered Link</w:t>
                    </w:r>
                  </w:p>
                  <w:p w:rsidR="00353C85" w:rsidRDefault="00353C85" w:rsidP="006E5639">
                    <w:pPr>
                      <w:pStyle w:val="NoSpacing"/>
                      <w:rPr>
                        <w:sz w:val="20"/>
                        <w:szCs w:val="20"/>
                      </w:rPr>
                    </w:pPr>
                    <w:r w:rsidRPr="00A62633">
                      <w:rPr>
                        <w:sz w:val="20"/>
                        <w:szCs w:val="20"/>
                      </w:rPr>
                      <w:t>When Anlar is Reserved, choose a Champion in play, that Champion does double damage</w:t>
                    </w:r>
                    <w:r>
                      <w:rPr>
                        <w:sz w:val="20"/>
                        <w:szCs w:val="20"/>
                      </w:rPr>
                      <w:t xml:space="preserve">.  </w:t>
                    </w:r>
                  </w:p>
                  <w:p w:rsidR="00353C85" w:rsidRDefault="00353C85" w:rsidP="006E5639">
                    <w:pPr>
                      <w:pStyle w:val="NoSpacing"/>
                      <w:rPr>
                        <w:sz w:val="20"/>
                        <w:szCs w:val="20"/>
                      </w:rPr>
                    </w:pPr>
                    <w:r>
                      <w:rPr>
                        <w:sz w:val="20"/>
                        <w:szCs w:val="20"/>
                      </w:rPr>
                      <w:t>Anlar is Knocked Out if the Champion he is linked with is Knocked Out.  No Knock Out points are awarded for Anlar if he is Knocked Out in this way.</w:t>
                    </w:r>
                  </w:p>
                  <w:p w:rsidR="00353C85" w:rsidRPr="00A62633" w:rsidRDefault="00353C85" w:rsidP="006E5639">
                    <w:pPr>
                      <w:pStyle w:val="NoSpacing"/>
                      <w:rPr>
                        <w:rFonts w:cs="Times New Roman"/>
                        <w:sz w:val="20"/>
                        <w:szCs w:val="20"/>
                      </w:rPr>
                    </w:pPr>
                  </w:p>
                  <w:p w:rsidR="00353C85" w:rsidRPr="00165CF0" w:rsidRDefault="00353C85" w:rsidP="006E5639">
                    <w:pPr>
                      <w:rPr>
                        <w:rFonts w:cs="Times New Roman"/>
                      </w:rPr>
                    </w:pPr>
                  </w:p>
                  <w:p w:rsidR="00353C85" w:rsidRPr="00F42B72" w:rsidRDefault="00353C85" w:rsidP="006E5639">
                    <w:pPr>
                      <w:rPr>
                        <w:rFonts w:cs="Times New Roman"/>
                      </w:rPr>
                    </w:pPr>
                  </w:p>
                  <w:p w:rsidR="00353C85" w:rsidRPr="007404B8" w:rsidRDefault="00353C85" w:rsidP="006E5639">
                    <w:pPr>
                      <w:rPr>
                        <w:rFonts w:cs="Times New Roman"/>
                      </w:rPr>
                    </w:pPr>
                  </w:p>
                  <w:p w:rsidR="00353C85" w:rsidRPr="00ED6B9D" w:rsidRDefault="00353C85" w:rsidP="006E5639">
                    <w:pPr>
                      <w:rPr>
                        <w:rFonts w:cs="Times New Roman"/>
                      </w:rPr>
                    </w:pPr>
                  </w:p>
                  <w:p w:rsidR="00353C85" w:rsidRPr="003A0A45" w:rsidRDefault="00353C85" w:rsidP="006E5639">
                    <w:pPr>
                      <w:rPr>
                        <w:rFonts w:cs="Times New Roman"/>
                      </w:rPr>
                    </w:pPr>
                  </w:p>
                  <w:p w:rsidR="00353C85" w:rsidRPr="0083576C" w:rsidRDefault="00353C85" w:rsidP="006E5639">
                    <w:pPr>
                      <w:rPr>
                        <w:rFonts w:cs="Times New Roman"/>
                      </w:rPr>
                    </w:pPr>
                  </w:p>
                </w:txbxContent>
              </v:textbox>
            </v:shape>
            <v:shape id="_x0000_s1704" type="#_x0000_t202" style="position:absolute;left:457;top:10593;width:3355;height:566;v-text-anchor:middle" fillcolor="#ff6">
              <v:textbox style="mso-next-textbox:#_x0000_s1704" inset="0,0,0,0">
                <w:txbxContent>
                  <w:p w:rsidR="00353C85" w:rsidRPr="004755ED" w:rsidRDefault="00353C85" w:rsidP="006E5639">
                    <w:pPr>
                      <w:pStyle w:val="NoSpacing"/>
                      <w:jc w:val="center"/>
                      <w:rPr>
                        <w:color w:val="000000"/>
                        <w:sz w:val="16"/>
                        <w:szCs w:val="16"/>
                      </w:rPr>
                    </w:pPr>
                    <w:r w:rsidRPr="004755ED">
                      <w:rPr>
                        <w:color w:val="000000"/>
                        <w:sz w:val="16"/>
                        <w:szCs w:val="16"/>
                      </w:rPr>
                      <w:t>Cleric</w:t>
                    </w:r>
                  </w:p>
                  <w:p w:rsidR="00353C85" w:rsidRPr="004755ED" w:rsidRDefault="00353C85" w:rsidP="006E5639">
                    <w:pPr>
                      <w:pStyle w:val="NoSpacing"/>
                      <w:jc w:val="center"/>
                      <w:rPr>
                        <w:color w:val="000000"/>
                        <w:sz w:val="32"/>
                        <w:szCs w:val="32"/>
                      </w:rPr>
                    </w:pPr>
                    <w:r w:rsidRPr="004755ED">
                      <w:rPr>
                        <w:color w:val="000000"/>
                        <w:sz w:val="32"/>
                        <w:szCs w:val="32"/>
                      </w:rPr>
                      <w:t>Anlar</w:t>
                    </w:r>
                  </w:p>
                  <w:p w:rsidR="00353C85" w:rsidRPr="004755ED" w:rsidRDefault="00353C85" w:rsidP="006E5639">
                    <w:pPr>
                      <w:pStyle w:val="NoSpacing"/>
                      <w:jc w:val="center"/>
                      <w:rPr>
                        <w:rFonts w:cs="Times New Roman"/>
                        <w:color w:val="000000"/>
                      </w:rPr>
                    </w:pPr>
                  </w:p>
                  <w:p w:rsidR="00353C85" w:rsidRPr="004755ED" w:rsidRDefault="00353C85" w:rsidP="006E5639">
                    <w:pPr>
                      <w:pStyle w:val="NoSpacing"/>
                      <w:jc w:val="center"/>
                      <w:rPr>
                        <w:rFonts w:cs="Times New Roman"/>
                        <w:color w:val="000000"/>
                        <w:sz w:val="36"/>
                        <w:szCs w:val="36"/>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6A5B43" w:rsidRDefault="00353C85" w:rsidP="006E5639">
                    <w:pPr>
                      <w:rPr>
                        <w:rFonts w:cs="Times New Roman"/>
                      </w:rPr>
                    </w:pPr>
                  </w:p>
                </w:txbxContent>
              </v:textbox>
            </v:shape>
            <v:rect id="_x0000_s1705" style="position:absolute;left:446;top:11259;width:1609;height:291;v-text-anchor:middle" fillcolor="#d99594">
              <v:textbox style="mso-next-textbox:#_x0000_s1705" inset="0,0,0,0">
                <w:txbxContent>
                  <w:p w:rsidR="00353C85" w:rsidRPr="00BE375E" w:rsidRDefault="00353C85" w:rsidP="006E5639">
                    <w:pPr>
                      <w:jc w:val="center"/>
                    </w:pPr>
                    <w:r>
                      <w:t>2</w:t>
                    </w:r>
                    <w:r w:rsidRPr="00BE375E">
                      <w:t xml:space="preserve"> Health</w:t>
                    </w:r>
                  </w:p>
                </w:txbxContent>
              </v:textbox>
            </v:rect>
            <v:rect id="_x0000_s1706" style="position:absolute;left:2189;top:11259;width:1613;height:291;v-text-anchor:middle" fillcolor="#95b3d7">
              <v:textbox style="mso-next-textbox:#_x0000_s1706" inset="0,0,0,0">
                <w:txbxContent>
                  <w:p w:rsidR="00353C85" w:rsidRPr="00BB1A94" w:rsidRDefault="00353C85" w:rsidP="006E5639">
                    <w:pPr>
                      <w:jc w:val="center"/>
                    </w:pPr>
                    <w:r w:rsidRPr="00BB1A94">
                      <w:t xml:space="preserve">0 </w:t>
                    </w:r>
                    <w:r>
                      <w:t>Crystal</w:t>
                    </w:r>
                    <w:r w:rsidRPr="00BB1A94">
                      <w:t xml:space="preserve"> Cost</w:t>
                    </w:r>
                  </w:p>
                </w:txbxContent>
              </v:textbox>
            </v:rect>
          </v:group>
        </w:pict>
      </w:r>
      <w:r>
        <w:rPr>
          <w:noProof/>
        </w:rPr>
        <w:pict>
          <v:group id="_x0000_s1707" style="position:absolute;margin-left:140pt;margin-top:-27pt;width:179.25pt;height:247.15pt;z-index:251742208" coordorigin="4132,5909" coordsize="3585,4943">
            <v:rect id="_x0000_s1708" style="position:absolute;left:4132;top:5909;width:3585;height:4943" fillcolor="#c90"/>
            <v:shape id="_x0000_s1709" type="#_x0000_t202" style="position:absolute;left:4258;top:6017;width:3355;height:566;v-text-anchor:middle" fillcolor="#ff6">
              <v:textbox style="mso-next-textbox:#_x0000_s1709" inset="0,0,0,0">
                <w:txbxContent>
                  <w:p w:rsidR="00353C85" w:rsidRPr="004755ED" w:rsidRDefault="00353C85" w:rsidP="006E5639">
                    <w:pPr>
                      <w:pStyle w:val="NoSpacing"/>
                      <w:jc w:val="center"/>
                      <w:rPr>
                        <w:color w:val="000000"/>
                        <w:sz w:val="16"/>
                        <w:szCs w:val="16"/>
                      </w:rPr>
                    </w:pPr>
                    <w:r w:rsidRPr="004755ED">
                      <w:rPr>
                        <w:color w:val="000000"/>
                        <w:sz w:val="16"/>
                        <w:szCs w:val="16"/>
                      </w:rPr>
                      <w:t>Cleric</w:t>
                    </w:r>
                  </w:p>
                  <w:p w:rsidR="00353C85" w:rsidRPr="004755ED" w:rsidRDefault="00353C85" w:rsidP="006E5639">
                    <w:pPr>
                      <w:pStyle w:val="NoSpacing"/>
                      <w:jc w:val="center"/>
                      <w:rPr>
                        <w:color w:val="000000"/>
                        <w:sz w:val="32"/>
                        <w:szCs w:val="32"/>
                      </w:rPr>
                    </w:pPr>
                    <w:r w:rsidRPr="004755ED">
                      <w:rPr>
                        <w:color w:val="000000"/>
                        <w:sz w:val="32"/>
                        <w:szCs w:val="32"/>
                      </w:rPr>
                      <w:t>Wyndom</w:t>
                    </w:r>
                  </w:p>
                  <w:p w:rsidR="00353C85" w:rsidRPr="004755ED" w:rsidRDefault="00353C85" w:rsidP="006E5639">
                    <w:pPr>
                      <w:pStyle w:val="NoSpacing"/>
                      <w:jc w:val="center"/>
                      <w:rPr>
                        <w:rFonts w:cs="Times New Roman"/>
                        <w:color w:val="000000"/>
                      </w:rPr>
                    </w:pPr>
                  </w:p>
                  <w:p w:rsidR="00353C85" w:rsidRPr="004755ED" w:rsidRDefault="00353C85" w:rsidP="006E5639">
                    <w:pPr>
                      <w:pStyle w:val="NoSpacing"/>
                      <w:jc w:val="center"/>
                      <w:rPr>
                        <w:rFonts w:cs="Times New Roman"/>
                        <w:color w:val="000000"/>
                        <w:sz w:val="36"/>
                        <w:szCs w:val="36"/>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6A5B43" w:rsidRDefault="00353C85" w:rsidP="006E5639">
                    <w:pPr>
                      <w:rPr>
                        <w:rFonts w:cs="Times New Roman"/>
                      </w:rPr>
                    </w:pPr>
                  </w:p>
                </w:txbxContent>
              </v:textbox>
            </v:shape>
            <v:shape id="_x0000_s1710" type="#_x0000_t202" style="position:absolute;left:4258;top:7041;width:3355;height:3596">
              <v:textbox style="mso-next-textbox:#_x0000_s1710">
                <w:txbxContent>
                  <w:p w:rsidR="00353C85" w:rsidRPr="00B924F2" w:rsidRDefault="00353C85" w:rsidP="006E5639">
                    <w:pPr>
                      <w:pStyle w:val="NoSpacing"/>
                      <w:rPr>
                        <w:sz w:val="36"/>
                        <w:szCs w:val="36"/>
                      </w:rPr>
                    </w:pPr>
                    <w:r w:rsidRPr="00B924F2">
                      <w:rPr>
                        <w:sz w:val="36"/>
                        <w:szCs w:val="36"/>
                      </w:rPr>
                      <w:t xml:space="preserve">Spirit Drain   </w:t>
                    </w:r>
                    <w:r>
                      <w:rPr>
                        <w:sz w:val="36"/>
                        <w:szCs w:val="36"/>
                      </w:rPr>
                      <w:t xml:space="preserve">     </w:t>
                    </w:r>
                    <w:r w:rsidRPr="00B924F2">
                      <w:rPr>
                        <w:sz w:val="36"/>
                        <w:szCs w:val="36"/>
                      </w:rPr>
                      <w:t>3/+3</w:t>
                    </w:r>
                  </w:p>
                  <w:p w:rsidR="00353C85" w:rsidRPr="00282191" w:rsidRDefault="00353C85" w:rsidP="006E5639">
                    <w:pPr>
                      <w:rPr>
                        <w:rFonts w:cs="Times New Roman"/>
                        <w:sz w:val="20"/>
                        <w:szCs w:val="20"/>
                      </w:rPr>
                    </w:pPr>
                    <w:r>
                      <w:rPr>
                        <w:sz w:val="20"/>
                        <w:szCs w:val="20"/>
                      </w:rPr>
                      <w:t>Deal 3 damage to an opponent’s Champion. Heal any other Champion in any players line-up for 3.</w:t>
                    </w:r>
                  </w:p>
                  <w:p w:rsidR="00353C85" w:rsidRPr="00222D53" w:rsidRDefault="00353C85" w:rsidP="006E5639">
                    <w:pPr>
                      <w:rPr>
                        <w:rFonts w:cs="Times New Roman"/>
                      </w:rPr>
                    </w:pPr>
                  </w:p>
                  <w:p w:rsidR="00353C85" w:rsidRPr="004A2BBB" w:rsidRDefault="00353C85" w:rsidP="006E5639">
                    <w:pPr>
                      <w:rPr>
                        <w:rFonts w:cs="Times New Roman"/>
                      </w:rPr>
                    </w:pPr>
                  </w:p>
                  <w:p w:rsidR="00353C85" w:rsidRPr="00556216" w:rsidRDefault="00353C85" w:rsidP="006E5639">
                    <w:pPr>
                      <w:rPr>
                        <w:rFonts w:cs="Times New Roman"/>
                      </w:rPr>
                    </w:pPr>
                  </w:p>
                </w:txbxContent>
              </v:textbox>
            </v:shape>
            <v:rect id="_x0000_s1711" style="position:absolute;left:4258;top:6665;width:1609;height:291;v-text-anchor:middle" fillcolor="#d99594">
              <v:textbox style="mso-next-textbox:#_x0000_s1711" inset="0,0,0,0">
                <w:txbxContent>
                  <w:p w:rsidR="00353C85" w:rsidRPr="00BE375E" w:rsidRDefault="00353C85" w:rsidP="006E5639">
                    <w:pPr>
                      <w:jc w:val="center"/>
                    </w:pPr>
                    <w:r>
                      <w:t>6</w:t>
                    </w:r>
                    <w:r w:rsidRPr="00BE375E">
                      <w:t xml:space="preserve"> Health</w:t>
                    </w:r>
                  </w:p>
                </w:txbxContent>
              </v:textbox>
            </v:rect>
            <v:rect id="_x0000_s1712" style="position:absolute;left:6001;top:6665;width:1613;height:291;v-text-anchor:middle" fillcolor="#95b3d7">
              <v:textbox style="mso-next-textbox:#_x0000_s1712" inset="0,0,0,0">
                <w:txbxContent>
                  <w:p w:rsidR="00353C85" w:rsidRPr="00BB1A94" w:rsidRDefault="00353C85" w:rsidP="006E5639">
                    <w:pPr>
                      <w:jc w:val="center"/>
                    </w:pPr>
                    <w:r>
                      <w:t>3</w:t>
                    </w:r>
                    <w:r w:rsidRPr="00BB1A94">
                      <w:t xml:space="preserve"> </w:t>
                    </w:r>
                    <w:r>
                      <w:t>Crystal</w:t>
                    </w:r>
                    <w:r w:rsidRPr="00BB1A94">
                      <w:t xml:space="preserve"> Cost</w:t>
                    </w:r>
                  </w:p>
                </w:txbxContent>
              </v:textbox>
            </v:rect>
          </v:group>
        </w:pict>
      </w:r>
      <w:r>
        <w:rPr>
          <w:noProof/>
        </w:rPr>
        <w:pict>
          <v:group id="_x0000_s1713" style="position:absolute;margin-left:328.75pt;margin-top:-27pt;width:179.25pt;height:247.15pt;z-index:251744256" coordorigin="7822,5909" coordsize="3585,4943">
            <v:rect id="_x0000_s1714" style="position:absolute;left:7822;top:5909;width:3585;height:4943" fillcolor="#c90"/>
            <v:rect id="_x0000_s1715" style="position:absolute;left:7949;top:6644;width:1609;height:291;v-text-anchor:middle" fillcolor="#d99594">
              <v:textbox style="mso-next-textbox:#_x0000_s1715" inset="0,0,0,0">
                <w:txbxContent>
                  <w:p w:rsidR="00353C85" w:rsidRPr="00BE375E" w:rsidRDefault="00353C85" w:rsidP="006E5639">
                    <w:pPr>
                      <w:jc w:val="center"/>
                    </w:pPr>
                    <w:r>
                      <w:t>5</w:t>
                    </w:r>
                    <w:r w:rsidRPr="00BE375E">
                      <w:t xml:space="preserve"> Health</w:t>
                    </w:r>
                  </w:p>
                </w:txbxContent>
              </v:textbox>
            </v:rect>
            <v:rect id="_x0000_s1716" style="position:absolute;left:9692;top:6644;width:1613;height:291;v-text-anchor:middle" fillcolor="#95b3d7">
              <v:textbox style="mso-next-textbox:#_x0000_s1716" inset="0,0,0,0">
                <w:txbxContent>
                  <w:p w:rsidR="00353C85" w:rsidRPr="00BB1A94" w:rsidRDefault="00353C85" w:rsidP="006E5639">
                    <w:pPr>
                      <w:jc w:val="center"/>
                    </w:pPr>
                    <w:r>
                      <w:t>3</w:t>
                    </w:r>
                    <w:r w:rsidRPr="00BB1A94">
                      <w:t xml:space="preserve"> </w:t>
                    </w:r>
                    <w:r>
                      <w:t>Crystal</w:t>
                    </w:r>
                    <w:r w:rsidRPr="00BB1A94">
                      <w:t xml:space="preserve"> Cost</w:t>
                    </w:r>
                  </w:p>
                </w:txbxContent>
              </v:textbox>
            </v:rect>
            <v:shape id="_x0000_s1717" type="#_x0000_t202" style="position:absolute;left:7948;top:8520;width:3355;height:2147">
              <v:textbox style="mso-next-textbox:#_x0000_s1717">
                <w:txbxContent>
                  <w:p w:rsidR="00353C85" w:rsidRPr="00321761" w:rsidRDefault="00353C85" w:rsidP="006E5639">
                    <w:pPr>
                      <w:pStyle w:val="NoSpacing"/>
                      <w:rPr>
                        <w:rFonts w:cs="Times New Roman"/>
                        <w:sz w:val="16"/>
                        <w:szCs w:val="16"/>
                      </w:rPr>
                    </w:pPr>
                    <w:r>
                      <w:rPr>
                        <w:sz w:val="36"/>
                        <w:szCs w:val="36"/>
                      </w:rPr>
                      <w:t xml:space="preserve">Revive              </w:t>
                    </w:r>
                  </w:p>
                  <w:p w:rsidR="00353C85" w:rsidRPr="00D83E17" w:rsidRDefault="00353C85" w:rsidP="006E5639">
                    <w:pPr>
                      <w:pStyle w:val="NoSpacing"/>
                      <w:rPr>
                        <w:sz w:val="20"/>
                        <w:szCs w:val="20"/>
                      </w:rPr>
                    </w:pPr>
                    <w:r>
                      <w:rPr>
                        <w:sz w:val="20"/>
                        <w:szCs w:val="20"/>
                      </w:rPr>
                      <w:t xml:space="preserve">Bring one Champion from the </w:t>
                    </w:r>
                    <w:r w:rsidRPr="00D83E17">
                      <w:rPr>
                        <w:sz w:val="20"/>
                        <w:szCs w:val="20"/>
                      </w:rPr>
                      <w:t xml:space="preserve">Knock Out Pile </w:t>
                    </w:r>
                    <w:r>
                      <w:rPr>
                        <w:sz w:val="20"/>
                        <w:szCs w:val="20"/>
                      </w:rPr>
                      <w:t xml:space="preserve">to your </w:t>
                    </w:r>
                    <w:r w:rsidRPr="00D83E17">
                      <w:rPr>
                        <w:sz w:val="20"/>
                        <w:szCs w:val="20"/>
                      </w:rPr>
                      <w:t>Reserve</w:t>
                    </w:r>
                    <w:r>
                      <w:rPr>
                        <w:sz w:val="20"/>
                        <w:szCs w:val="20"/>
                      </w:rPr>
                      <w:t>s</w:t>
                    </w:r>
                    <w:r w:rsidRPr="00D83E17">
                      <w:rPr>
                        <w:sz w:val="20"/>
                        <w:szCs w:val="20"/>
                      </w:rPr>
                      <w:t>.  If you do not</w:t>
                    </w:r>
                    <w:r>
                      <w:rPr>
                        <w:sz w:val="20"/>
                        <w:szCs w:val="20"/>
                      </w:rPr>
                      <w:t xml:space="preserve"> </w:t>
                    </w:r>
                    <w:r w:rsidRPr="00D83E17">
                      <w:rPr>
                        <w:sz w:val="20"/>
                        <w:szCs w:val="20"/>
                      </w:rPr>
                      <w:t>have space to Reserve</w:t>
                    </w:r>
                    <w:r>
                      <w:rPr>
                        <w:sz w:val="20"/>
                        <w:szCs w:val="20"/>
                      </w:rPr>
                      <w:t xml:space="preserve"> this Champion</w:t>
                    </w:r>
                    <w:r w:rsidRPr="00D83E17">
                      <w:rPr>
                        <w:sz w:val="20"/>
                        <w:szCs w:val="20"/>
                      </w:rPr>
                      <w:t>, this ability cannot be used.</w:t>
                    </w:r>
                  </w:p>
                  <w:p w:rsidR="00353C85" w:rsidRPr="00A57974" w:rsidRDefault="00353C85" w:rsidP="006E5639">
                    <w:pPr>
                      <w:rPr>
                        <w:rFonts w:cs="Times New Roman"/>
                      </w:rPr>
                    </w:pPr>
                  </w:p>
                </w:txbxContent>
              </v:textbox>
            </v:shape>
            <v:shape id="_x0000_s1718" type="#_x0000_t202" style="position:absolute;left:7948;top:6017;width:3355;height:566;v-text-anchor:middle" fillcolor="#ff6">
              <v:textbox style="mso-next-textbox:#_x0000_s1718" inset="0,0,0,0">
                <w:txbxContent>
                  <w:p w:rsidR="00353C85" w:rsidRPr="004755ED" w:rsidRDefault="00353C85" w:rsidP="006E5639">
                    <w:pPr>
                      <w:pStyle w:val="NoSpacing"/>
                      <w:jc w:val="center"/>
                      <w:rPr>
                        <w:color w:val="000000"/>
                        <w:sz w:val="16"/>
                        <w:szCs w:val="16"/>
                      </w:rPr>
                    </w:pPr>
                    <w:r w:rsidRPr="004755ED">
                      <w:rPr>
                        <w:color w:val="000000"/>
                        <w:sz w:val="16"/>
                        <w:szCs w:val="16"/>
                      </w:rPr>
                      <w:t>Cleric</w:t>
                    </w:r>
                  </w:p>
                  <w:p w:rsidR="00353C85" w:rsidRPr="004755ED" w:rsidRDefault="00353C85" w:rsidP="006E5639">
                    <w:pPr>
                      <w:pStyle w:val="NoSpacing"/>
                      <w:jc w:val="center"/>
                      <w:rPr>
                        <w:color w:val="000000"/>
                        <w:sz w:val="32"/>
                        <w:szCs w:val="32"/>
                      </w:rPr>
                    </w:pPr>
                    <w:r w:rsidRPr="004755ED">
                      <w:rPr>
                        <w:color w:val="000000"/>
                        <w:sz w:val="32"/>
                        <w:szCs w:val="32"/>
                      </w:rPr>
                      <w:t>Holliana</w:t>
                    </w:r>
                  </w:p>
                  <w:p w:rsidR="00353C85" w:rsidRPr="004755ED" w:rsidRDefault="00353C85" w:rsidP="006E5639">
                    <w:pPr>
                      <w:pStyle w:val="NoSpacing"/>
                      <w:jc w:val="center"/>
                      <w:rPr>
                        <w:rFonts w:cs="Times New Roman"/>
                        <w:color w:val="000000"/>
                      </w:rPr>
                    </w:pPr>
                  </w:p>
                  <w:p w:rsidR="00353C85" w:rsidRPr="004755ED" w:rsidRDefault="00353C85" w:rsidP="006E5639">
                    <w:pPr>
                      <w:pStyle w:val="NoSpacing"/>
                      <w:jc w:val="center"/>
                      <w:rPr>
                        <w:rFonts w:cs="Times New Roman"/>
                        <w:color w:val="000000"/>
                        <w:sz w:val="36"/>
                        <w:szCs w:val="36"/>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4755ED" w:rsidRDefault="00353C85" w:rsidP="006E5639">
                    <w:pPr>
                      <w:rPr>
                        <w:rFonts w:cs="Times New Roman"/>
                        <w:color w:val="000000"/>
                      </w:rPr>
                    </w:pPr>
                  </w:p>
                  <w:p w:rsidR="00353C85" w:rsidRPr="006A5B43" w:rsidRDefault="00353C85" w:rsidP="006E5639">
                    <w:pPr>
                      <w:rPr>
                        <w:rFonts w:cs="Times New Roman"/>
                      </w:rPr>
                    </w:pPr>
                  </w:p>
                </w:txbxContent>
              </v:textbox>
            </v:shape>
            <v:shape id="_x0000_s1719" type="#_x0000_t202" style="position:absolute;left:7948;top:7041;width:3355;height:1419">
              <v:textbox style="mso-next-textbox:#_x0000_s1719">
                <w:txbxContent>
                  <w:p w:rsidR="00353C85" w:rsidRPr="00321761" w:rsidRDefault="00353C85" w:rsidP="006E5639">
                    <w:pPr>
                      <w:pStyle w:val="NoSpacing"/>
                      <w:rPr>
                        <w:rFonts w:cs="Times New Roman"/>
                        <w:sz w:val="16"/>
                        <w:szCs w:val="16"/>
                      </w:rPr>
                    </w:pPr>
                    <w:r>
                      <w:rPr>
                        <w:sz w:val="36"/>
                        <w:szCs w:val="36"/>
                      </w:rPr>
                      <w:t>Hymn                      +3</w:t>
                    </w:r>
                  </w:p>
                  <w:p w:rsidR="00353C85" w:rsidRPr="00282191" w:rsidRDefault="00353C85" w:rsidP="006E5639">
                    <w:pPr>
                      <w:rPr>
                        <w:rFonts w:cs="Times New Roman"/>
                        <w:sz w:val="20"/>
                        <w:szCs w:val="20"/>
                      </w:rPr>
                    </w:pPr>
                    <w:r>
                      <w:rPr>
                        <w:sz w:val="20"/>
                        <w:szCs w:val="20"/>
                      </w:rPr>
                      <w:t>If it is your turn, you may take another Attack Phase. Can only be used once per turn.</w:t>
                    </w:r>
                  </w:p>
                  <w:p w:rsidR="00353C85" w:rsidRPr="00222D53" w:rsidRDefault="00353C85" w:rsidP="006E5639">
                    <w:pPr>
                      <w:rPr>
                        <w:rFonts w:cs="Times New Roman"/>
                      </w:rPr>
                    </w:pPr>
                  </w:p>
                  <w:p w:rsidR="00353C85" w:rsidRPr="004A2BBB" w:rsidRDefault="00353C85" w:rsidP="006E5639">
                    <w:pPr>
                      <w:rPr>
                        <w:rFonts w:cs="Times New Roman"/>
                      </w:rPr>
                    </w:pPr>
                  </w:p>
                </w:txbxContent>
              </v:textbox>
            </v:shape>
          </v:group>
        </w:pict>
      </w:r>
      <w:r>
        <w:rPr>
          <w:noProof/>
        </w:rPr>
        <w:pict>
          <v:shape id="_x0000_s1720" type="#_x0000_t202" style="position:absolute;margin-left:480.25pt;margin-top:-45pt;width:59.75pt;height:119.2pt;z-index:251568128" wrapcoords="0 0 21600 0 21600 21600 0 21600 0 0" filled="f" stroked="f">
            <v:fill o:detectmouseclick="t"/>
            <v:textbox style="layout-flow:vertical;mso-layout-flow-alt:bottom-to-top;mso-next-textbox:#_x0000_s1720" inset=",7.2pt,,7.2pt">
              <w:txbxContent>
                <w:p w:rsidR="00353C85" w:rsidRPr="00A424C6" w:rsidRDefault="00353C85" w:rsidP="00A424C6">
                  <w:pPr>
                    <w:rPr>
                      <w:rFonts w:cs="Times New Roman"/>
                    </w:rPr>
                  </w:pPr>
                </w:p>
              </w:txbxContent>
            </v:textbox>
            <w10:wrap type="through"/>
          </v:shape>
        </w:pict>
      </w:r>
      <w:r>
        <w:rPr>
          <w:noProof/>
        </w:rPr>
        <w:pict>
          <v:shape id="_x0000_s1721" type="#_x0000_t202" style="position:absolute;margin-left:443.85pt;margin-top:387.75pt;width:38.75pt;height:23.05pt;z-index:251640832;v-text-anchor:middle" o:regroupid="69" stroked="f">
            <v:fill opacity="0"/>
            <v:textbox style="mso-next-textbox:#_x0000_s1721" inset="0,0,0,0">
              <w:txbxContent>
                <w:p w:rsidR="00353C85" w:rsidRPr="00ED5027" w:rsidRDefault="00353C85" w:rsidP="00ED5027">
                  <w:pPr>
                    <w:rPr>
                      <w:rFonts w:cs="Times New Roman"/>
                    </w:rPr>
                  </w:pPr>
                </w:p>
              </w:txbxContent>
            </v:textbox>
          </v:shape>
        </w:pict>
      </w:r>
      <w:r>
        <w:rPr>
          <w:noProof/>
        </w:rPr>
        <w:pict>
          <v:shape id="_x0000_s1722" type="#_x0000_t202" style="position:absolute;margin-left:257.55pt;margin-top:388.5pt;width:38.75pt;height:23.05pt;z-index:251639808;v-text-anchor:middle" o:regroupid="68" stroked="f">
            <v:fill opacity="0"/>
            <v:textbox style="mso-next-textbox:#_x0000_s1722" inset="0,0,0,0">
              <w:txbxContent>
                <w:p w:rsidR="00353C85" w:rsidRPr="00ED5027" w:rsidRDefault="00353C85" w:rsidP="00ED5027">
                  <w:pPr>
                    <w:rPr>
                      <w:rFonts w:cs="Times New Roman"/>
                    </w:rPr>
                  </w:pPr>
                </w:p>
              </w:txbxContent>
            </v:textbox>
          </v:shape>
        </w:pict>
      </w:r>
      <w:r>
        <w:rPr>
          <w:noProof/>
        </w:rPr>
        <w:pict>
          <v:shape id="_x0000_s1723" type="#_x0000_t202" style="position:absolute;margin-left:1in;margin-top:389.25pt;width:38.75pt;height:23.05pt;z-index:251638784;v-text-anchor:middle" o:regroupid="67" stroked="f">
            <v:fill opacity="0"/>
            <v:textbox style="mso-next-textbox:#_x0000_s1723" inset="0,0,0,0">
              <w:txbxContent>
                <w:p w:rsidR="00353C85" w:rsidRPr="00ED5027" w:rsidRDefault="00353C85" w:rsidP="00ED5027">
                  <w:pPr>
                    <w:rPr>
                      <w:rFonts w:cs="Times New Roman"/>
                    </w:rPr>
                  </w:pPr>
                </w:p>
              </w:txbxContent>
            </v:textbox>
          </v:shape>
        </w:pict>
      </w:r>
      <w:r>
        <w:rPr>
          <w:noProof/>
        </w:rPr>
        <w:pict>
          <v:shape id="_x0000_s1724" type="#_x0000_t202" style="position:absolute;margin-left:443.1pt;margin-top:134.85pt;width:38.75pt;height:23.05pt;z-index:251637760;v-text-anchor:middle" o:regroupid="66" stroked="f">
            <v:fill opacity="0"/>
            <v:textbox style="mso-next-textbox:#_x0000_s1724" inset="0,0,0,0">
              <w:txbxContent>
                <w:p w:rsidR="00353C85" w:rsidRPr="00ED5027" w:rsidRDefault="00353C85" w:rsidP="00ED5027">
                  <w:pPr>
                    <w:rPr>
                      <w:rFonts w:cs="Times New Roman"/>
                    </w:rPr>
                  </w:pPr>
                </w:p>
              </w:txbxContent>
            </v:textbox>
          </v:shape>
        </w:pict>
      </w:r>
      <w:r>
        <w:rPr>
          <w:noProof/>
        </w:rPr>
        <w:pict>
          <v:shape id="_x0000_s1725" type="#_x0000_t202" style="position:absolute;margin-left:257.55pt;margin-top:134.85pt;width:38.75pt;height:23.05pt;z-index:251636736;v-text-anchor:middle" o:regroupid="65" stroked="f">
            <v:fill opacity="0"/>
            <v:textbox style="mso-next-textbox:#_x0000_s1725" inset="0,0,0,0">
              <w:txbxContent>
                <w:p w:rsidR="00353C85" w:rsidRPr="00ED5027" w:rsidRDefault="00353C85" w:rsidP="00ED5027">
                  <w:pPr>
                    <w:rPr>
                      <w:rFonts w:cs="Times New Roman"/>
                    </w:rPr>
                  </w:pPr>
                </w:p>
              </w:txbxContent>
            </v:textbox>
          </v:shape>
        </w:pict>
      </w:r>
      <w:r>
        <w:rPr>
          <w:noProof/>
        </w:rPr>
        <w:pict>
          <v:shape id="_x0000_s1726" type="#_x0000_t202" style="position:absolute;margin-left:1in;margin-top:134.6pt;width:38.75pt;height:23.05pt;z-index:251635712;v-text-anchor:middle" o:regroupid="63" stroked="f">
            <v:fill opacity="0"/>
            <v:textbox style="mso-next-textbox:#_x0000_s1726" inset="0,0,0,0">
              <w:txbxContent>
                <w:p w:rsidR="00353C85" w:rsidRPr="00ED5027" w:rsidRDefault="00353C85" w:rsidP="00ED5027">
                  <w:pPr>
                    <w:rPr>
                      <w:rFonts w:cs="Times New Roman"/>
                    </w:rPr>
                  </w:pPr>
                </w:p>
              </w:txbxContent>
            </v:textbox>
          </v:shape>
        </w:pict>
      </w:r>
      <w:r>
        <w:rPr>
          <w:rFonts w:cs="Times New Roman"/>
        </w:rPr>
        <w:br w:type="page"/>
      </w:r>
    </w:p>
    <w:p w:rsidR="00353C85" w:rsidRDefault="00353C85">
      <w:pPr>
        <w:rPr>
          <w:rFonts w:cs="Times New Roman"/>
        </w:rPr>
      </w:pPr>
      <w:r>
        <w:rPr>
          <w:noProof/>
        </w:rPr>
        <w:pict>
          <v:group id="_x0000_s1727" style="position:absolute;margin-left:127.7pt;margin-top:-20.45pt;width:179.25pt;height:247.15pt;z-index:251643904" coordorigin="3906,892" coordsize="3585,4943">
            <v:rect id="_x0000_s1728" style="position:absolute;left:3906;top:892;width:3585;height:4943" o:regroupid="3" fillcolor="#d8d8d8"/>
            <v:shape id="_x0000_s1729" type="#_x0000_t202" style="position:absolute;left:4032;top:3780;width:3355;height:1870" o:regroupid="3">
              <v:textbox style="mso-next-textbox:#_x0000_s1729">
                <w:txbxContent>
                  <w:p w:rsidR="00353C85" w:rsidRPr="006153ED" w:rsidRDefault="00353C85" w:rsidP="00BF1FF3">
                    <w:pPr>
                      <w:pStyle w:val="NoSpacing"/>
                      <w:rPr>
                        <w:rFonts w:cs="Times New Roman"/>
                        <w:sz w:val="36"/>
                        <w:szCs w:val="36"/>
                      </w:rPr>
                    </w:pPr>
                    <w:r>
                      <w:rPr>
                        <w:sz w:val="36"/>
                        <w:szCs w:val="36"/>
                      </w:rPr>
                      <w:t>Rising Flood</w:t>
                    </w:r>
                  </w:p>
                  <w:p w:rsidR="00353C85" w:rsidRPr="00BF1FF3" w:rsidRDefault="00353C85" w:rsidP="00BF1FF3">
                    <w:pPr>
                      <w:rPr>
                        <w:rFonts w:cs="Times New Roman"/>
                      </w:rPr>
                    </w:pPr>
                    <w:r>
                      <w:t>Roll an Attack Dice.  If you roll and even number, Knock Out all of one opponent’s Reserved Piles.</w:t>
                    </w:r>
                  </w:p>
                </w:txbxContent>
              </v:textbox>
            </v:shape>
            <v:shape id="_x0000_s1730" type="#_x0000_t202" style="position:absolute;left:4032;top:1000;width:3355;height:566;v-text-anchor:middle" o:regroupid="3" fillcolor="#4f81bd">
              <v:textbox style="mso-next-textbox:#_x0000_s1730" inset="0,0,0,0">
                <w:txbxContent>
                  <w:p w:rsidR="00353C85" w:rsidRPr="004755ED" w:rsidRDefault="00353C85" w:rsidP="00B64EFE">
                    <w:pPr>
                      <w:pStyle w:val="NoSpacing"/>
                      <w:jc w:val="center"/>
                      <w:rPr>
                        <w:color w:val="FFFFFF"/>
                        <w:sz w:val="16"/>
                        <w:szCs w:val="16"/>
                      </w:rPr>
                    </w:pPr>
                    <w:r w:rsidRPr="004755ED">
                      <w:rPr>
                        <w:color w:val="FFFFFF"/>
                        <w:sz w:val="16"/>
                        <w:szCs w:val="16"/>
                      </w:rPr>
                      <w:t>Mage</w:t>
                    </w:r>
                  </w:p>
                  <w:p w:rsidR="00353C85" w:rsidRPr="004755ED" w:rsidRDefault="00353C85" w:rsidP="00B64EFE">
                    <w:pPr>
                      <w:pStyle w:val="NoSpacing"/>
                      <w:jc w:val="center"/>
                      <w:rPr>
                        <w:color w:val="FFFFFF"/>
                        <w:sz w:val="32"/>
                        <w:szCs w:val="32"/>
                      </w:rPr>
                    </w:pPr>
                    <w:r w:rsidRPr="004755ED">
                      <w:rPr>
                        <w:color w:val="FFFFFF"/>
                        <w:sz w:val="32"/>
                        <w:szCs w:val="32"/>
                      </w:rPr>
                      <w:t>Fletcher</w:t>
                    </w:r>
                  </w:p>
                  <w:p w:rsidR="00353C85" w:rsidRPr="004755ED" w:rsidRDefault="00353C85" w:rsidP="00B64EFE">
                    <w:pPr>
                      <w:pStyle w:val="NoSpacing"/>
                      <w:jc w:val="center"/>
                      <w:rPr>
                        <w:rFonts w:cs="Times New Roman"/>
                        <w:color w:val="FFFFFF"/>
                      </w:rPr>
                    </w:pPr>
                  </w:p>
                  <w:p w:rsidR="00353C85" w:rsidRPr="004755ED" w:rsidRDefault="00353C85" w:rsidP="00B64EFE">
                    <w:pPr>
                      <w:pStyle w:val="NoSpacing"/>
                      <w:jc w:val="center"/>
                      <w:rPr>
                        <w:rFonts w:cs="Times New Roman"/>
                        <w:color w:val="FFFFFF"/>
                        <w:sz w:val="36"/>
                        <w:szCs w:val="36"/>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556A5E" w:rsidRDefault="00353C85" w:rsidP="00B64EFE">
                    <w:pPr>
                      <w:rPr>
                        <w:rFonts w:cs="Times New Roman"/>
                      </w:rPr>
                    </w:pPr>
                  </w:p>
                  <w:p w:rsidR="00353C85" w:rsidRPr="00B64EFE" w:rsidRDefault="00353C85" w:rsidP="00B64EFE">
                    <w:pPr>
                      <w:rPr>
                        <w:rFonts w:cs="Times New Roman"/>
                      </w:rPr>
                    </w:pPr>
                  </w:p>
                  <w:p w:rsidR="00353C85" w:rsidRPr="00B64EFE" w:rsidRDefault="00353C85" w:rsidP="00B64EFE">
                    <w:pPr>
                      <w:rPr>
                        <w:rFonts w:cs="Times New Roman"/>
                      </w:rPr>
                    </w:pPr>
                  </w:p>
                </w:txbxContent>
              </v:textbox>
            </v:shape>
            <v:shape id="_x0000_s1731" type="#_x0000_t202" style="position:absolute;left:4022;top:2130;width:3355;height:1570" o:regroupid="3">
              <v:textbox style="mso-next-textbox:#_x0000_s1731">
                <w:txbxContent>
                  <w:p w:rsidR="00353C85" w:rsidRPr="00ED7002" w:rsidRDefault="00353C85" w:rsidP="00FE670E">
                    <w:pPr>
                      <w:pStyle w:val="NoSpacing"/>
                      <w:rPr>
                        <w:rFonts w:cs="Times New Roman"/>
                        <w:sz w:val="36"/>
                        <w:szCs w:val="36"/>
                      </w:rPr>
                    </w:pPr>
                    <w:r>
                      <w:rPr>
                        <w:sz w:val="36"/>
                        <w:szCs w:val="36"/>
                      </w:rPr>
                      <w:t>Swift Tide                 2</w:t>
                    </w:r>
                  </w:p>
                  <w:p w:rsidR="00353C85" w:rsidRPr="00ED7002" w:rsidRDefault="00353C85" w:rsidP="00FE670E">
                    <w:pPr>
                      <w:rPr>
                        <w:rFonts w:cs="Times New Roman"/>
                        <w:sz w:val="24"/>
                        <w:szCs w:val="24"/>
                      </w:rPr>
                    </w:pPr>
                    <w:r>
                      <w:rPr>
                        <w:sz w:val="24"/>
                        <w:szCs w:val="24"/>
                      </w:rPr>
                      <w:t>Apply this damage to all of your opponent’s Champions.</w:t>
                    </w:r>
                  </w:p>
                </w:txbxContent>
              </v:textbox>
            </v:shape>
            <v:rect id="_x0000_s1732" style="position:absolute;left:4051;top:1677;width:1609;height:291;v-text-anchor:middle" o:regroupid="3" fillcolor="#d99594">
              <v:textbox style="mso-next-textbox:#_x0000_s1732" inset="0,0,0,0">
                <w:txbxContent>
                  <w:p w:rsidR="00353C85" w:rsidRDefault="00353C85" w:rsidP="00CB462D">
                    <w:pPr>
                      <w:jc w:val="center"/>
                    </w:pPr>
                    <w:r>
                      <w:t>6 Health</w:t>
                    </w:r>
                  </w:p>
                </w:txbxContent>
              </v:textbox>
            </v:rect>
            <v:rect id="_x0000_s1733" style="position:absolute;left:5794;top:1677;width:1613;height:291;v-text-anchor:middle" o:regroupid="3" fillcolor="#95b3d7">
              <v:textbox style="mso-next-textbox:#_x0000_s1733" inset="0,0,0,0">
                <w:txbxContent>
                  <w:p w:rsidR="00353C85" w:rsidRDefault="00353C85" w:rsidP="00CB462D">
                    <w:pPr>
                      <w:jc w:val="center"/>
                    </w:pPr>
                    <w:r>
                      <w:t>6 Crystal Cost</w:t>
                    </w:r>
                  </w:p>
                </w:txbxContent>
              </v:textbox>
            </v:rect>
          </v:group>
        </w:pict>
      </w:r>
      <w:r>
        <w:rPr>
          <w:noProof/>
        </w:rPr>
        <w:pict>
          <v:group id="_x0000_s1734" style="position:absolute;margin-left:313.75pt;margin-top:-20.45pt;width:179.25pt;height:247.15pt;z-index:251645952" coordorigin="7627,892" coordsize="3585,4943">
            <v:rect id="_x0000_s1735" style="position:absolute;left:7627;top:892;width:3585;height:4943" o:regroupid="1" fillcolor="#d8d8d8"/>
            <v:shape id="_x0000_s1736" type="#_x0000_t202" style="position:absolute;left:7753;top:3870;width:3355;height:1780" o:regroupid="1">
              <v:textbox style="mso-next-textbox:#_x0000_s1736">
                <w:txbxContent>
                  <w:p w:rsidR="00353C85" w:rsidRPr="009368BC" w:rsidRDefault="00353C85" w:rsidP="00355D6D">
                    <w:pPr>
                      <w:pStyle w:val="NoSpacing"/>
                      <w:rPr>
                        <w:rFonts w:cs="Times New Roman"/>
                        <w:b/>
                        <w:bCs/>
                        <w:sz w:val="32"/>
                        <w:szCs w:val="32"/>
                      </w:rPr>
                    </w:pPr>
                    <w:r w:rsidRPr="009368BC">
                      <w:rPr>
                        <w:b/>
                        <w:bCs/>
                        <w:sz w:val="32"/>
                        <w:szCs w:val="32"/>
                      </w:rPr>
                      <w:t>Passive:</w:t>
                    </w:r>
                    <w:r>
                      <w:rPr>
                        <w:b/>
                        <w:bCs/>
                        <w:sz w:val="32"/>
                        <w:szCs w:val="32"/>
                      </w:rPr>
                      <w:t xml:space="preserve"> Imperishable</w:t>
                    </w:r>
                  </w:p>
                  <w:p w:rsidR="00353C85" w:rsidRPr="00BC12E6" w:rsidRDefault="00353C85" w:rsidP="00355D6D">
                    <w:pPr>
                      <w:pStyle w:val="NoSpacing"/>
                      <w:rPr>
                        <w:sz w:val="20"/>
                        <w:szCs w:val="20"/>
                      </w:rPr>
                    </w:pPr>
                    <w:r w:rsidRPr="00BC12E6">
                      <w:rPr>
                        <w:sz w:val="20"/>
                        <w:szCs w:val="20"/>
                      </w:rPr>
                      <w:t>When Bryce is Knocked Out, return Bryce to your Hand, not inc</w:t>
                    </w:r>
                    <w:r>
                      <w:rPr>
                        <w:sz w:val="20"/>
                        <w:szCs w:val="20"/>
                      </w:rPr>
                      <w:t>luding Gear cards attached to B</w:t>
                    </w:r>
                    <w:r w:rsidRPr="00BC12E6">
                      <w:rPr>
                        <w:sz w:val="20"/>
                        <w:szCs w:val="20"/>
                      </w:rPr>
                      <w:t>r</w:t>
                    </w:r>
                    <w:r>
                      <w:rPr>
                        <w:sz w:val="20"/>
                        <w:szCs w:val="20"/>
                      </w:rPr>
                      <w:t>y</w:t>
                    </w:r>
                    <w:r w:rsidRPr="00BC12E6">
                      <w:rPr>
                        <w:sz w:val="20"/>
                        <w:szCs w:val="20"/>
                      </w:rPr>
                      <w:t>ce.  A Knock Out point is still awarded to your opponent.</w:t>
                    </w:r>
                  </w:p>
                  <w:p w:rsidR="00353C85" w:rsidRPr="00030806" w:rsidRDefault="00353C85" w:rsidP="00355D6D">
                    <w:pPr>
                      <w:rPr>
                        <w:rFonts w:cs="Times New Roman"/>
                      </w:rPr>
                    </w:pPr>
                  </w:p>
                  <w:p w:rsidR="00353C85" w:rsidRPr="000B7C1F" w:rsidRDefault="00353C85" w:rsidP="00355D6D">
                    <w:pPr>
                      <w:rPr>
                        <w:rFonts w:cs="Times New Roman"/>
                      </w:rPr>
                    </w:pPr>
                  </w:p>
                  <w:p w:rsidR="00353C85" w:rsidRPr="00355D6D" w:rsidRDefault="00353C85" w:rsidP="00355D6D">
                    <w:pPr>
                      <w:rPr>
                        <w:rFonts w:cs="Times New Roman"/>
                      </w:rPr>
                    </w:pPr>
                  </w:p>
                </w:txbxContent>
              </v:textbox>
            </v:shape>
            <v:shape id="_x0000_s1737" type="#_x0000_t202" style="position:absolute;left:7753;top:1000;width:3355;height:566;v-text-anchor:middle" o:regroupid="1" fillcolor="#4f81bd">
              <v:textbox style="mso-next-textbox:#_x0000_s1737" inset="0,0,0,0">
                <w:txbxContent>
                  <w:p w:rsidR="00353C85" w:rsidRPr="004755ED" w:rsidRDefault="00353C85" w:rsidP="00B64EFE">
                    <w:pPr>
                      <w:pStyle w:val="NoSpacing"/>
                      <w:jc w:val="center"/>
                      <w:rPr>
                        <w:color w:val="FFFFFF"/>
                        <w:sz w:val="16"/>
                        <w:szCs w:val="16"/>
                      </w:rPr>
                    </w:pPr>
                    <w:r w:rsidRPr="004755ED">
                      <w:rPr>
                        <w:color w:val="FFFFFF"/>
                        <w:sz w:val="16"/>
                        <w:szCs w:val="16"/>
                      </w:rPr>
                      <w:t>Mage</w:t>
                    </w:r>
                  </w:p>
                  <w:p w:rsidR="00353C85" w:rsidRPr="004755ED" w:rsidRDefault="00353C85" w:rsidP="00B64EFE">
                    <w:pPr>
                      <w:pStyle w:val="NoSpacing"/>
                      <w:jc w:val="center"/>
                      <w:rPr>
                        <w:color w:val="FFFFFF"/>
                        <w:sz w:val="32"/>
                        <w:szCs w:val="32"/>
                      </w:rPr>
                    </w:pPr>
                    <w:r w:rsidRPr="004755ED">
                      <w:rPr>
                        <w:color w:val="FFFFFF"/>
                        <w:sz w:val="32"/>
                        <w:szCs w:val="32"/>
                      </w:rPr>
                      <w:t>Bryce</w:t>
                    </w:r>
                  </w:p>
                  <w:p w:rsidR="00353C85" w:rsidRPr="004755ED" w:rsidRDefault="00353C85" w:rsidP="00B64EFE">
                    <w:pPr>
                      <w:pStyle w:val="NoSpacing"/>
                      <w:jc w:val="center"/>
                      <w:rPr>
                        <w:rFonts w:cs="Times New Roman"/>
                        <w:color w:val="FFFFFF"/>
                      </w:rPr>
                    </w:pPr>
                  </w:p>
                  <w:p w:rsidR="00353C85" w:rsidRPr="004755ED" w:rsidRDefault="00353C85" w:rsidP="00B64EFE">
                    <w:pPr>
                      <w:pStyle w:val="NoSpacing"/>
                      <w:jc w:val="center"/>
                      <w:rPr>
                        <w:rFonts w:cs="Times New Roman"/>
                        <w:color w:val="FFFFFF"/>
                        <w:sz w:val="36"/>
                        <w:szCs w:val="36"/>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556A5E" w:rsidRDefault="00353C85" w:rsidP="00B64EFE">
                    <w:pPr>
                      <w:rPr>
                        <w:rFonts w:cs="Times New Roman"/>
                      </w:rPr>
                    </w:pPr>
                  </w:p>
                  <w:p w:rsidR="00353C85" w:rsidRPr="00B64EFE" w:rsidRDefault="00353C85" w:rsidP="00B64EFE">
                    <w:pPr>
                      <w:rPr>
                        <w:rFonts w:cs="Times New Roman"/>
                      </w:rPr>
                    </w:pPr>
                  </w:p>
                  <w:p w:rsidR="00353C85" w:rsidRPr="00B64EFE" w:rsidRDefault="00353C85" w:rsidP="00B64EFE">
                    <w:pPr>
                      <w:rPr>
                        <w:rFonts w:cs="Times New Roman"/>
                      </w:rPr>
                    </w:pPr>
                  </w:p>
                </w:txbxContent>
              </v:textbox>
            </v:shape>
            <v:shape id="_x0000_s1738" type="#_x0000_t202" style="position:absolute;left:7743;top:2130;width:3355;height:1650" o:regroupid="1">
              <v:textbox style="mso-next-textbox:#_x0000_s1738">
                <w:txbxContent>
                  <w:p w:rsidR="00353C85" w:rsidRPr="000B5E83" w:rsidRDefault="00353C85" w:rsidP="003D1362">
                    <w:pPr>
                      <w:pStyle w:val="NoSpacing"/>
                      <w:rPr>
                        <w:rFonts w:cs="Times New Roman"/>
                        <w:sz w:val="18"/>
                        <w:szCs w:val="18"/>
                      </w:rPr>
                    </w:pPr>
                    <w:r w:rsidRPr="000B5E83">
                      <w:rPr>
                        <w:sz w:val="36"/>
                        <w:szCs w:val="36"/>
                      </w:rPr>
                      <w:t xml:space="preserve">Eternal Grip   </w:t>
                    </w:r>
                    <w:r>
                      <w:rPr>
                        <w:sz w:val="36"/>
                        <w:szCs w:val="36"/>
                      </w:rPr>
                      <w:t xml:space="preserve">          4</w:t>
                    </w:r>
                  </w:p>
                  <w:p w:rsidR="00353C85" w:rsidRPr="000B5E83" w:rsidRDefault="00353C85" w:rsidP="003D1362">
                    <w:pPr>
                      <w:rPr>
                        <w:rFonts w:cs="Times New Roman"/>
                        <w:sz w:val="24"/>
                        <w:szCs w:val="24"/>
                      </w:rPr>
                    </w:pPr>
                    <w:r>
                      <w:rPr>
                        <w:sz w:val="24"/>
                        <w:szCs w:val="24"/>
                      </w:rPr>
                      <w:t>If this ability Knocks Out the Defending Champion, you may Reserve that Champion.</w:t>
                    </w:r>
                  </w:p>
                </w:txbxContent>
              </v:textbox>
            </v:shape>
            <v:rect id="_x0000_s1739" style="position:absolute;left:7758;top:1677;width:1609;height:291;v-text-anchor:middle" o:regroupid="1" fillcolor="#d99594">
              <v:textbox style="mso-next-textbox:#_x0000_s1739" inset="0,0,0,0">
                <w:txbxContent>
                  <w:p w:rsidR="00353C85" w:rsidRDefault="00353C85" w:rsidP="006933CA">
                    <w:pPr>
                      <w:jc w:val="center"/>
                    </w:pPr>
                    <w:r>
                      <w:t>8 Health</w:t>
                    </w:r>
                  </w:p>
                </w:txbxContent>
              </v:textbox>
            </v:rect>
            <v:rect id="_x0000_s1740" style="position:absolute;left:9501;top:1677;width:1613;height:291;v-text-anchor:middle" o:regroupid="1" fillcolor="#95b3d7">
              <v:textbox style="mso-next-textbox:#_x0000_s1740" inset="0,0,0,0">
                <w:txbxContent>
                  <w:p w:rsidR="00353C85" w:rsidRDefault="00353C85" w:rsidP="006933CA">
                    <w:pPr>
                      <w:jc w:val="center"/>
                    </w:pPr>
                    <w:r>
                      <w:t>2 Crystal Cost</w:t>
                    </w:r>
                  </w:p>
                </w:txbxContent>
              </v:textbox>
            </v:rect>
          </v:group>
        </w:pict>
      </w:r>
      <w:r>
        <w:rPr>
          <w:noProof/>
        </w:rPr>
        <w:pict>
          <v:group id="_x0000_s1741" style="position:absolute;margin-left:-57.85pt;margin-top:-20.45pt;width:179.25pt;height:247.15pt;z-index:251670528" coordorigin="195,892" coordsize="3585,4943">
            <v:rect id="_x0000_s1742" style="position:absolute;left:195;top:892;width:3585;height:4943" o:regroupid="4" fillcolor="#d8d8d8"/>
            <v:shape id="_x0000_s1743" type="#_x0000_t202" style="position:absolute;left:310;top:2110;width:3355;height:1580" o:regroupid="4">
              <v:textbox style="mso-next-textbox:#_x0000_s1743">
                <w:txbxContent>
                  <w:p w:rsidR="00353C85" w:rsidRPr="00ED7002" w:rsidRDefault="00353C85" w:rsidP="006B14CF">
                    <w:pPr>
                      <w:pStyle w:val="NoSpacing"/>
                      <w:rPr>
                        <w:rFonts w:cs="Times New Roman"/>
                        <w:sz w:val="36"/>
                        <w:szCs w:val="36"/>
                      </w:rPr>
                    </w:pPr>
                    <w:r w:rsidRPr="00ED7002">
                      <w:rPr>
                        <w:sz w:val="36"/>
                        <w:szCs w:val="36"/>
                      </w:rPr>
                      <w:t xml:space="preserve">Fire Ball     </w:t>
                    </w:r>
                    <w:r>
                      <w:rPr>
                        <w:sz w:val="36"/>
                        <w:szCs w:val="36"/>
                      </w:rPr>
                      <w:t xml:space="preserve"> </w:t>
                    </w:r>
                    <w:r w:rsidRPr="00ED7002">
                      <w:rPr>
                        <w:sz w:val="36"/>
                        <w:szCs w:val="36"/>
                      </w:rPr>
                      <w:t xml:space="preserve">              </w:t>
                    </w:r>
                    <w:r>
                      <w:rPr>
                        <w:sz w:val="36"/>
                        <w:szCs w:val="36"/>
                      </w:rPr>
                      <w:t>5</w:t>
                    </w:r>
                  </w:p>
                  <w:p w:rsidR="00353C85" w:rsidRPr="00DC75FA" w:rsidRDefault="00353C85" w:rsidP="008575BE">
                    <w:pPr>
                      <w:pStyle w:val="NoSpacing"/>
                      <w:rPr>
                        <w:sz w:val="20"/>
                        <w:szCs w:val="20"/>
                      </w:rPr>
                    </w:pPr>
                    <w:r w:rsidRPr="00DC75FA">
                      <w:rPr>
                        <w:sz w:val="20"/>
                        <w:szCs w:val="20"/>
                      </w:rPr>
                      <w:t xml:space="preserve">You may </w:t>
                    </w:r>
                    <w:r>
                      <w:rPr>
                        <w:sz w:val="20"/>
                        <w:szCs w:val="20"/>
                      </w:rPr>
                      <w:t xml:space="preserve">choose to </w:t>
                    </w:r>
                    <w:r w:rsidRPr="00DC75FA">
                      <w:rPr>
                        <w:sz w:val="20"/>
                        <w:szCs w:val="20"/>
                      </w:rPr>
                      <w:t>apply all of this damage to a Reserved Champion.</w:t>
                    </w:r>
                  </w:p>
                  <w:p w:rsidR="00353C85" w:rsidRPr="00DC75FA" w:rsidRDefault="00353C85" w:rsidP="006B14CF">
                    <w:pPr>
                      <w:rPr>
                        <w:rFonts w:cs="Times New Roman"/>
                        <w:sz w:val="20"/>
                        <w:szCs w:val="20"/>
                      </w:rPr>
                    </w:pPr>
                  </w:p>
                  <w:p w:rsidR="00353C85" w:rsidRPr="00DC75FA" w:rsidRDefault="00353C85" w:rsidP="006B14CF">
                    <w:pPr>
                      <w:pStyle w:val="NoSpacing"/>
                      <w:rPr>
                        <w:rFonts w:cs="Times New Roman"/>
                        <w:sz w:val="20"/>
                        <w:szCs w:val="20"/>
                      </w:rPr>
                    </w:pPr>
                  </w:p>
                </w:txbxContent>
              </v:textbox>
            </v:shape>
            <v:shape id="_x0000_s1744" type="#_x0000_t202" style="position:absolute;left:321;top:1000;width:3355;height:566;v-text-anchor:middle" o:regroupid="4" fillcolor="#4f81bd">
              <v:textbox style="mso-next-textbox:#_x0000_s1744" inset="0,0,0,0">
                <w:txbxContent>
                  <w:p w:rsidR="00353C85" w:rsidRPr="004755ED" w:rsidRDefault="00353C85" w:rsidP="00B64EFE">
                    <w:pPr>
                      <w:pStyle w:val="NoSpacing"/>
                      <w:jc w:val="center"/>
                      <w:rPr>
                        <w:color w:val="FFFFFF"/>
                        <w:sz w:val="16"/>
                        <w:szCs w:val="16"/>
                      </w:rPr>
                    </w:pPr>
                    <w:r w:rsidRPr="004755ED">
                      <w:rPr>
                        <w:color w:val="FFFFFF"/>
                        <w:sz w:val="16"/>
                        <w:szCs w:val="16"/>
                      </w:rPr>
                      <w:t>Mage</w:t>
                    </w:r>
                  </w:p>
                  <w:p w:rsidR="00353C85" w:rsidRPr="004755ED" w:rsidRDefault="00353C85" w:rsidP="00B64EFE">
                    <w:pPr>
                      <w:pStyle w:val="NoSpacing"/>
                      <w:jc w:val="center"/>
                      <w:rPr>
                        <w:color w:val="FFFFFF"/>
                        <w:sz w:val="32"/>
                        <w:szCs w:val="32"/>
                      </w:rPr>
                    </w:pPr>
                    <w:r w:rsidRPr="004755ED">
                      <w:rPr>
                        <w:color w:val="FFFFFF"/>
                        <w:sz w:val="32"/>
                        <w:szCs w:val="32"/>
                      </w:rPr>
                      <w:t>Lady Dara</w:t>
                    </w:r>
                  </w:p>
                  <w:p w:rsidR="00353C85" w:rsidRPr="004755ED" w:rsidRDefault="00353C85" w:rsidP="00B64EFE">
                    <w:pPr>
                      <w:pStyle w:val="NoSpacing"/>
                      <w:jc w:val="center"/>
                      <w:rPr>
                        <w:rFonts w:cs="Times New Roman"/>
                        <w:color w:val="FFFFFF"/>
                      </w:rPr>
                    </w:pPr>
                  </w:p>
                  <w:p w:rsidR="00353C85" w:rsidRPr="004755ED" w:rsidRDefault="00353C85" w:rsidP="00B64EFE">
                    <w:pPr>
                      <w:pStyle w:val="NoSpacing"/>
                      <w:jc w:val="center"/>
                      <w:rPr>
                        <w:rFonts w:cs="Times New Roman"/>
                        <w:color w:val="FFFFFF"/>
                        <w:sz w:val="36"/>
                        <w:szCs w:val="36"/>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556A5E" w:rsidRDefault="00353C85" w:rsidP="00B64EFE">
                    <w:pPr>
                      <w:rPr>
                        <w:rFonts w:cs="Times New Roman"/>
                      </w:rPr>
                    </w:pPr>
                  </w:p>
                  <w:p w:rsidR="00353C85" w:rsidRPr="00B64EFE" w:rsidRDefault="00353C85" w:rsidP="00B64EFE">
                    <w:pPr>
                      <w:rPr>
                        <w:rFonts w:cs="Times New Roman"/>
                      </w:rPr>
                    </w:pPr>
                  </w:p>
                  <w:p w:rsidR="00353C85" w:rsidRPr="00B64EFE" w:rsidRDefault="00353C85" w:rsidP="00B64EFE">
                    <w:pPr>
                      <w:rPr>
                        <w:rFonts w:cs="Times New Roman"/>
                      </w:rPr>
                    </w:pPr>
                  </w:p>
                </w:txbxContent>
              </v:textbox>
            </v:shape>
            <v:rect id="_x0000_s1745" style="position:absolute;left:316;top:1677;width:1609;height:291;v-text-anchor:middle" o:regroupid="4" fillcolor="#d99594">
              <v:textbox style="mso-next-textbox:#_x0000_s1745" inset="0,0,0,0">
                <w:txbxContent>
                  <w:p w:rsidR="00353C85" w:rsidRDefault="00353C85" w:rsidP="003510A6">
                    <w:pPr>
                      <w:jc w:val="center"/>
                    </w:pPr>
                    <w:r>
                      <w:t>5 Health</w:t>
                    </w:r>
                  </w:p>
                </w:txbxContent>
              </v:textbox>
            </v:rect>
            <v:rect id="_x0000_s1746" style="position:absolute;left:2059;top:1677;width:1613;height:291;v-text-anchor:middle" o:regroupid="4" fillcolor="#95b3d7">
              <v:textbox style="mso-next-textbox:#_x0000_s1746" inset="0,0,0,0">
                <w:txbxContent>
                  <w:p w:rsidR="00353C85" w:rsidRDefault="00353C85" w:rsidP="003510A6">
                    <w:pPr>
                      <w:jc w:val="center"/>
                    </w:pPr>
                    <w:r>
                      <w:t>3 Crystal Cost</w:t>
                    </w:r>
                  </w:p>
                </w:txbxContent>
              </v:textbox>
            </v:rect>
            <v:shape id="_x0000_s1747" type="#_x0000_t202" style="position:absolute;left:300;top:3790;width:3355;height:1970" o:regroupid="4">
              <v:textbox style="mso-next-textbox:#_x0000_s1747">
                <w:txbxContent>
                  <w:p w:rsidR="00353C85" w:rsidRPr="009368BC" w:rsidRDefault="00353C85" w:rsidP="008575BE">
                    <w:pPr>
                      <w:pStyle w:val="NoSpacing"/>
                      <w:rPr>
                        <w:rFonts w:cs="Times New Roman"/>
                        <w:b/>
                        <w:bCs/>
                        <w:sz w:val="32"/>
                        <w:szCs w:val="32"/>
                      </w:rPr>
                    </w:pPr>
                    <w:r w:rsidRPr="009368BC">
                      <w:rPr>
                        <w:b/>
                        <w:bCs/>
                        <w:sz w:val="32"/>
                        <w:szCs w:val="32"/>
                      </w:rPr>
                      <w:t>Passive:</w:t>
                    </w:r>
                    <w:r>
                      <w:rPr>
                        <w:b/>
                        <w:bCs/>
                        <w:sz w:val="32"/>
                        <w:szCs w:val="32"/>
                      </w:rPr>
                      <w:t xml:space="preserve"> Short Fuse</w:t>
                    </w:r>
                  </w:p>
                  <w:p w:rsidR="00353C85" w:rsidRPr="00BC12E6" w:rsidRDefault="00353C85" w:rsidP="008575BE">
                    <w:pPr>
                      <w:pStyle w:val="NoSpacing"/>
                      <w:rPr>
                        <w:rFonts w:cs="Times New Roman"/>
                        <w:sz w:val="20"/>
                        <w:szCs w:val="20"/>
                      </w:rPr>
                    </w:pPr>
                    <w:r>
                      <w:rPr>
                        <w:sz w:val="20"/>
                        <w:szCs w:val="20"/>
                      </w:rPr>
                      <w:t>Lady Dara does not need to wait in your line-up for 1 turn before using an ability.</w:t>
                    </w:r>
                  </w:p>
                  <w:p w:rsidR="00353C85" w:rsidRPr="00030806" w:rsidRDefault="00353C85" w:rsidP="008575BE">
                    <w:pPr>
                      <w:rPr>
                        <w:rFonts w:cs="Times New Roman"/>
                      </w:rPr>
                    </w:pPr>
                  </w:p>
                  <w:p w:rsidR="00353C85" w:rsidRPr="000B7C1F" w:rsidRDefault="00353C85" w:rsidP="008575BE">
                    <w:pPr>
                      <w:rPr>
                        <w:rFonts w:cs="Times New Roman"/>
                      </w:rPr>
                    </w:pPr>
                  </w:p>
                  <w:p w:rsidR="00353C85" w:rsidRPr="00355D6D" w:rsidRDefault="00353C85" w:rsidP="008575BE">
                    <w:pPr>
                      <w:rPr>
                        <w:rFonts w:cs="Times New Roman"/>
                      </w:rPr>
                    </w:pPr>
                  </w:p>
                  <w:p w:rsidR="00353C85" w:rsidRPr="008575BE" w:rsidRDefault="00353C85" w:rsidP="008575BE">
                    <w:pPr>
                      <w:rPr>
                        <w:rFonts w:cs="Times New Roman"/>
                      </w:rPr>
                    </w:pPr>
                  </w:p>
                </w:txbxContent>
              </v:textbox>
            </v:shape>
          </v:group>
        </w:pict>
      </w:r>
      <w:r>
        <w:rPr>
          <w:noProof/>
        </w:rPr>
        <w:pict>
          <v:shape id="_x0000_s1748" type="#_x0000_t202" style="position:absolute;margin-left:480.25pt;margin-top:-48.7pt;width:59.75pt;height:119.2pt;z-index:251571200" wrapcoords="0 0 21600 0 21600 21600 0 21600 0 0" filled="f" stroked="f">
            <v:fill o:detectmouseclick="t"/>
            <v:textbox style="layout-flow:vertical;mso-layout-flow-alt:bottom-to-top;mso-next-textbox:#_x0000_s1748" inset=",7.2pt,,7.2pt">
              <w:txbxContent>
                <w:p w:rsidR="00353C85" w:rsidRPr="00322361" w:rsidRDefault="00353C85" w:rsidP="00E57CFC">
                  <w:pPr>
                    <w:rPr>
                      <w:rFonts w:cs="Times New Roman"/>
                      <w:sz w:val="72"/>
                      <w:szCs w:val="72"/>
                    </w:rPr>
                  </w:pPr>
                  <w:r>
                    <w:rPr>
                      <w:sz w:val="72"/>
                      <w:szCs w:val="72"/>
                    </w:rPr>
                    <w:t>2</w:t>
                  </w:r>
                </w:p>
              </w:txbxContent>
            </v:textbox>
            <w10:wrap type="through"/>
          </v:shape>
        </w:pict>
      </w:r>
    </w:p>
    <w:p w:rsidR="00353C85" w:rsidRDefault="00353C85">
      <w:pPr>
        <w:rPr>
          <w:rFonts w:cs="Times New Roman"/>
        </w:rPr>
      </w:pPr>
      <w:r>
        <w:rPr>
          <w:noProof/>
        </w:rPr>
        <w:pict>
          <v:shape id="_x0000_s1749" type="#_x0000_t202" style="position:absolute;margin-left:444.95pt;margin-top:15.65pt;width:29.45pt;height:23.6pt;z-index:251572224" filled="f" stroked="f">
            <v:fill opacity="0"/>
            <v:textbox style="mso-next-textbox:#_x0000_s1749" inset="0,0,0,0">
              <w:txbxContent>
                <w:p w:rsidR="00353C85" w:rsidRDefault="00353C85" w:rsidP="003D1362">
                  <w:pPr>
                    <w:jc w:val="center"/>
                    <w:rPr>
                      <w:sz w:val="36"/>
                      <w:szCs w:val="36"/>
                    </w:rPr>
                  </w:pPr>
                  <w:r>
                    <w:rPr>
                      <w:sz w:val="36"/>
                      <w:szCs w:val="36"/>
                    </w:rPr>
                    <w:t>4</w:t>
                  </w:r>
                </w:p>
                <w:p w:rsidR="00353C85" w:rsidRPr="00D4250D" w:rsidRDefault="00353C85" w:rsidP="003D1362">
                  <w:pPr>
                    <w:jc w:val="center"/>
                    <w:rPr>
                      <w:rFonts w:cs="Times New Roman"/>
                      <w:sz w:val="36"/>
                      <w:szCs w:val="36"/>
                    </w:rPr>
                  </w:pPr>
                </w:p>
              </w:txbxContent>
            </v:textbox>
          </v:shape>
        </w:pict>
      </w:r>
    </w:p>
    <w:p w:rsidR="00353C85" w:rsidRPr="003D1362" w:rsidRDefault="00353C85">
      <w:pPr>
        <w:rPr>
          <w:rFonts w:cs="Times New Roman"/>
          <w:b/>
          <w:bCs/>
        </w:rPr>
      </w:pPr>
      <w:r>
        <w:rPr>
          <w:noProof/>
        </w:rPr>
        <w:pict>
          <v:group id="_x0000_s1750" style="position:absolute;margin-left:313.75pt;margin-top:184.05pt;width:179.25pt;height:247.15pt;z-index:251721728" coordorigin="264,853" coordsize="3585,4943">
            <v:rect id="_x0000_s1751" style="position:absolute;left:264;top:853;width:3585;height:4943" fillcolor="#d8d8d8"/>
            <v:shape id="_x0000_s1752" type="#_x0000_t202" style="position:absolute;left:390;top:3669;width:3355;height:1942">
              <v:textbox style="mso-next-textbox:#_x0000_s1752">
                <w:txbxContent>
                  <w:p w:rsidR="00353C85" w:rsidRPr="00165CF0" w:rsidRDefault="00353C85" w:rsidP="001412BE">
                    <w:pPr>
                      <w:pStyle w:val="NoSpacing"/>
                      <w:rPr>
                        <w:rFonts w:cs="Times New Roman"/>
                        <w:b/>
                        <w:bCs/>
                        <w:sz w:val="28"/>
                        <w:szCs w:val="28"/>
                      </w:rPr>
                    </w:pPr>
                    <w:r w:rsidRPr="00165CF0">
                      <w:rPr>
                        <w:b/>
                        <w:bCs/>
                        <w:sz w:val="28"/>
                        <w:szCs w:val="28"/>
                      </w:rPr>
                      <w:t xml:space="preserve">Passive: </w:t>
                    </w:r>
                    <w:r>
                      <w:rPr>
                        <w:b/>
                        <w:bCs/>
                        <w:sz w:val="28"/>
                        <w:szCs w:val="28"/>
                      </w:rPr>
                      <w:t>Trip Wire</w:t>
                    </w:r>
                  </w:p>
                  <w:p w:rsidR="00353C85" w:rsidRPr="00030806" w:rsidRDefault="00353C85" w:rsidP="001412BE">
                    <w:pPr>
                      <w:rPr>
                        <w:rFonts w:cs="Times New Roman"/>
                      </w:rPr>
                    </w:pPr>
                    <w:r w:rsidRPr="002F159C">
                      <w:t>While Belina is in your line-up,</w:t>
                    </w:r>
                    <w:r>
                      <w:t xml:space="preserve"> no Boon Cards may be used.</w:t>
                    </w:r>
                  </w:p>
                  <w:p w:rsidR="00353C85" w:rsidRPr="000B7C1F" w:rsidRDefault="00353C85" w:rsidP="001412BE">
                    <w:pPr>
                      <w:rPr>
                        <w:rFonts w:cs="Times New Roman"/>
                      </w:rPr>
                    </w:pPr>
                  </w:p>
                  <w:p w:rsidR="00353C85" w:rsidRPr="00355D6D" w:rsidRDefault="00353C85" w:rsidP="001412BE">
                    <w:pPr>
                      <w:rPr>
                        <w:rFonts w:cs="Times New Roman"/>
                      </w:rPr>
                    </w:pPr>
                  </w:p>
                  <w:p w:rsidR="00353C85" w:rsidRPr="001952C3" w:rsidRDefault="00353C85" w:rsidP="001412BE">
                    <w:pPr>
                      <w:rPr>
                        <w:rFonts w:cs="Times New Roman"/>
                      </w:rPr>
                    </w:pPr>
                  </w:p>
                  <w:p w:rsidR="00353C85" w:rsidRPr="00165CF0" w:rsidRDefault="00353C85" w:rsidP="001412BE">
                    <w:pPr>
                      <w:rPr>
                        <w:rFonts w:cs="Times New Roman"/>
                      </w:rPr>
                    </w:pPr>
                  </w:p>
                  <w:p w:rsidR="00353C85" w:rsidRPr="00F42B72" w:rsidRDefault="00353C85" w:rsidP="001412BE">
                    <w:pPr>
                      <w:rPr>
                        <w:rFonts w:cs="Times New Roman"/>
                      </w:rPr>
                    </w:pPr>
                  </w:p>
                </w:txbxContent>
              </v:textbox>
            </v:shape>
            <v:shape id="_x0000_s1753" type="#_x0000_t202" style="position:absolute;left:390;top:961;width:3355;height:566;v-text-anchor:middle" fillcolor="#f79646">
              <v:textbox style="mso-next-textbox:#_x0000_s1753" inset="0,0,0,0">
                <w:txbxContent>
                  <w:p w:rsidR="00353C85" w:rsidRPr="004755ED" w:rsidRDefault="00353C85" w:rsidP="001412BE">
                    <w:pPr>
                      <w:pStyle w:val="NoSpacing"/>
                      <w:jc w:val="center"/>
                      <w:rPr>
                        <w:color w:val="FFFFFF"/>
                        <w:sz w:val="16"/>
                        <w:szCs w:val="16"/>
                      </w:rPr>
                    </w:pPr>
                    <w:r w:rsidRPr="004755ED">
                      <w:rPr>
                        <w:color w:val="FFFFFF"/>
                        <w:sz w:val="16"/>
                        <w:szCs w:val="16"/>
                      </w:rPr>
                      <w:t>Engineer</w:t>
                    </w:r>
                  </w:p>
                  <w:p w:rsidR="00353C85" w:rsidRPr="004755ED" w:rsidRDefault="00353C85" w:rsidP="001412BE">
                    <w:pPr>
                      <w:pStyle w:val="NoSpacing"/>
                      <w:jc w:val="center"/>
                      <w:rPr>
                        <w:color w:val="FFFFFF"/>
                        <w:sz w:val="32"/>
                        <w:szCs w:val="32"/>
                      </w:rPr>
                    </w:pPr>
                    <w:r w:rsidRPr="004755ED">
                      <w:rPr>
                        <w:color w:val="FFFFFF"/>
                        <w:sz w:val="32"/>
                        <w:szCs w:val="32"/>
                      </w:rPr>
                      <w:t>Belina</w:t>
                    </w:r>
                  </w:p>
                  <w:p w:rsidR="00353C85" w:rsidRPr="004755ED" w:rsidRDefault="00353C85" w:rsidP="001412BE">
                    <w:pPr>
                      <w:pStyle w:val="NoSpacing"/>
                      <w:jc w:val="center"/>
                      <w:rPr>
                        <w:rFonts w:cs="Times New Roman"/>
                        <w:color w:val="FFFFFF"/>
                      </w:rPr>
                    </w:pPr>
                  </w:p>
                  <w:p w:rsidR="00353C85" w:rsidRPr="004755ED" w:rsidRDefault="00353C85" w:rsidP="001412BE">
                    <w:pPr>
                      <w:pStyle w:val="NoSpacing"/>
                      <w:jc w:val="center"/>
                      <w:rPr>
                        <w:rFonts w:cs="Times New Roman"/>
                        <w:color w:val="FFFFFF"/>
                        <w:sz w:val="36"/>
                        <w:szCs w:val="36"/>
                      </w:rPr>
                    </w:pPr>
                  </w:p>
                  <w:p w:rsidR="00353C85" w:rsidRPr="004755ED" w:rsidRDefault="00353C85" w:rsidP="001412BE">
                    <w:pPr>
                      <w:rPr>
                        <w:rFonts w:cs="Times New Roman"/>
                        <w:color w:val="FFFFFF"/>
                      </w:rPr>
                    </w:pPr>
                  </w:p>
                  <w:p w:rsidR="00353C85" w:rsidRPr="004755ED" w:rsidRDefault="00353C85" w:rsidP="001412BE">
                    <w:pPr>
                      <w:rPr>
                        <w:rFonts w:cs="Times New Roman"/>
                        <w:color w:val="FFFFFF"/>
                      </w:rPr>
                    </w:pPr>
                  </w:p>
                  <w:p w:rsidR="00353C85" w:rsidRPr="004755ED" w:rsidRDefault="00353C85" w:rsidP="001412BE">
                    <w:pPr>
                      <w:rPr>
                        <w:rFonts w:cs="Times New Roman"/>
                        <w:color w:val="FFFFFF"/>
                      </w:rPr>
                    </w:pPr>
                  </w:p>
                  <w:p w:rsidR="00353C85" w:rsidRPr="00556A5E" w:rsidRDefault="00353C85" w:rsidP="001412BE">
                    <w:pPr>
                      <w:rPr>
                        <w:rFonts w:cs="Times New Roman"/>
                      </w:rPr>
                    </w:pPr>
                  </w:p>
                  <w:p w:rsidR="00353C85" w:rsidRPr="00B64EFE" w:rsidRDefault="00353C85" w:rsidP="001412BE">
                    <w:pPr>
                      <w:rPr>
                        <w:rFonts w:cs="Times New Roman"/>
                      </w:rPr>
                    </w:pPr>
                  </w:p>
                  <w:p w:rsidR="00353C85" w:rsidRPr="00943391" w:rsidRDefault="00353C85" w:rsidP="001412BE">
                    <w:pPr>
                      <w:rPr>
                        <w:rFonts w:cs="Times New Roman"/>
                      </w:rPr>
                    </w:pPr>
                  </w:p>
                  <w:p w:rsidR="00353C85" w:rsidRPr="00833DF6" w:rsidRDefault="00353C85" w:rsidP="001412BE">
                    <w:pPr>
                      <w:rPr>
                        <w:rFonts w:cs="Times New Roman"/>
                      </w:rPr>
                    </w:pPr>
                  </w:p>
                </w:txbxContent>
              </v:textbox>
            </v:shape>
            <v:shape id="_x0000_s1754" type="#_x0000_t202" style="position:absolute;left:390;top:2022;width:3355;height:1542">
              <v:textbox style="mso-next-textbox:#_x0000_s1754">
                <w:txbxContent>
                  <w:p w:rsidR="00353C85" w:rsidRDefault="00353C85" w:rsidP="001412BE">
                    <w:pPr>
                      <w:pStyle w:val="NoSpacing"/>
                      <w:rPr>
                        <w:sz w:val="24"/>
                        <w:szCs w:val="24"/>
                      </w:rPr>
                    </w:pPr>
                    <w:r w:rsidRPr="00F42B72">
                      <w:rPr>
                        <w:sz w:val="36"/>
                        <w:szCs w:val="36"/>
                      </w:rPr>
                      <w:t xml:space="preserve">Turn and Burn </w:t>
                    </w:r>
                    <w:r>
                      <w:rPr>
                        <w:sz w:val="36"/>
                        <w:szCs w:val="36"/>
                      </w:rPr>
                      <w:t xml:space="preserve">        2</w:t>
                    </w:r>
                    <w:r>
                      <w:rPr>
                        <w:sz w:val="24"/>
                        <w:szCs w:val="24"/>
                      </w:rPr>
                      <w:t xml:space="preserve">                    </w:t>
                    </w:r>
                  </w:p>
                  <w:p w:rsidR="00353C85" w:rsidRPr="00870BA3" w:rsidRDefault="00353C85" w:rsidP="001412BE">
                    <w:pPr>
                      <w:pStyle w:val="NoSpacing"/>
                      <w:rPr>
                        <w:rFonts w:cs="Times New Roman"/>
                        <w:sz w:val="32"/>
                        <w:szCs w:val="32"/>
                      </w:rPr>
                    </w:pPr>
                    <w:r>
                      <w:rPr>
                        <w:sz w:val="20"/>
                        <w:szCs w:val="20"/>
                      </w:rPr>
                      <w:t>Return all cards in a single Reserve Pile into your hand.</w:t>
                    </w:r>
                  </w:p>
                  <w:p w:rsidR="00353C85" w:rsidRPr="00C41DB5" w:rsidRDefault="00353C85" w:rsidP="001412BE">
                    <w:pPr>
                      <w:rPr>
                        <w:rFonts w:cs="Times New Roman"/>
                      </w:rPr>
                    </w:pPr>
                  </w:p>
                </w:txbxContent>
              </v:textbox>
            </v:shape>
            <v:rect id="_x0000_s1755" style="position:absolute;left:389;top:1621;width:3356;height:291;v-text-anchor:middle" fillcolor="#d99594">
              <v:textbox style="mso-next-textbox:#_x0000_s1755" inset="0,0,0,0">
                <w:txbxContent>
                  <w:p w:rsidR="00353C85" w:rsidRPr="00BE375E" w:rsidRDefault="00353C85" w:rsidP="001412BE">
                    <w:pPr>
                      <w:jc w:val="center"/>
                    </w:pPr>
                    <w:r w:rsidRPr="00BE375E">
                      <w:t>7 Health</w:t>
                    </w:r>
                  </w:p>
                </w:txbxContent>
              </v:textbox>
            </v:rect>
          </v:group>
        </w:pict>
      </w:r>
      <w:r>
        <w:rPr>
          <w:noProof/>
        </w:rPr>
        <w:pict>
          <v:group id="_x0000_s1756" style="position:absolute;margin-left:-57.85pt;margin-top:184.05pt;width:179.25pt;height:247.15pt;z-index:251684864" coordorigin="4001,5932" coordsize="3585,4943">
            <v:rect id="_x0000_s1757" style="position:absolute;left:4001;top:5932;width:3585;height:4943" o:regroupid="25" fillcolor="#d8d8d8"/>
            <v:shape id="_x0000_s1758" type="#_x0000_t202" style="position:absolute;left:4127;top:8748;width:3355;height:1942" o:regroupid="25">
              <v:textbox style="mso-next-textbox:#_x0000_s1758">
                <w:txbxContent>
                  <w:p w:rsidR="00353C85" w:rsidRPr="000F75EF" w:rsidRDefault="00353C85" w:rsidP="001761FF">
                    <w:pPr>
                      <w:pStyle w:val="NoSpacing"/>
                      <w:rPr>
                        <w:sz w:val="20"/>
                        <w:szCs w:val="20"/>
                      </w:rPr>
                    </w:pPr>
                    <w:r>
                      <w:rPr>
                        <w:sz w:val="36"/>
                        <w:szCs w:val="36"/>
                      </w:rPr>
                      <w:t>Counterfeit</w:t>
                    </w:r>
                    <w:r w:rsidRPr="00835D63">
                      <w:t xml:space="preserve"> </w:t>
                    </w:r>
                    <w:r w:rsidRPr="00835D63">
                      <w:tab/>
                    </w:r>
                    <w:r>
                      <w:rPr>
                        <w:sz w:val="14"/>
                        <w:szCs w:val="14"/>
                      </w:rPr>
                      <w:t xml:space="preserve">                                              </w:t>
                    </w:r>
                    <w:r w:rsidRPr="000F75EF">
                      <w:rPr>
                        <w:sz w:val="20"/>
                        <w:szCs w:val="20"/>
                      </w:rPr>
                      <w:t>On your next turn, all Co</w:t>
                    </w:r>
                    <w:r>
                      <w:rPr>
                        <w:sz w:val="20"/>
                        <w:szCs w:val="20"/>
                      </w:rPr>
                      <w:t>in cards may be used as one Crystal per card</w:t>
                    </w:r>
                    <w:r w:rsidRPr="000F75EF">
                      <w:rPr>
                        <w:sz w:val="20"/>
                        <w:szCs w:val="20"/>
                      </w:rPr>
                      <w:t>.</w:t>
                    </w:r>
                  </w:p>
                  <w:p w:rsidR="00353C85" w:rsidRPr="00C41DB5" w:rsidRDefault="00353C85" w:rsidP="001761FF">
                    <w:pPr>
                      <w:rPr>
                        <w:rFonts w:cs="Times New Roman"/>
                      </w:rPr>
                    </w:pPr>
                  </w:p>
                </w:txbxContent>
              </v:textbox>
            </v:shape>
            <v:shape id="_x0000_s1759" type="#_x0000_t202" style="position:absolute;left:4127;top:6040;width:3355;height:566;v-text-anchor:middle" o:regroupid="25" fillcolor="#f79646">
              <v:textbox style="mso-next-textbox:#_x0000_s1759"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Mortimer</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p w:rsidR="00353C85" w:rsidRPr="00943391" w:rsidRDefault="00353C85" w:rsidP="00943391">
                    <w:pPr>
                      <w:rPr>
                        <w:rFonts w:cs="Times New Roman"/>
                      </w:rPr>
                    </w:pPr>
                  </w:p>
                </w:txbxContent>
              </v:textbox>
            </v:shape>
            <v:shape id="_x0000_s1760" type="#_x0000_t202" style="position:absolute;left:4127;top:7101;width:3355;height:1542" o:regroupid="25">
              <v:textbox style="mso-next-textbox:#_x0000_s1760">
                <w:txbxContent>
                  <w:p w:rsidR="00353C85" w:rsidRDefault="00353C85" w:rsidP="001761FF">
                    <w:pPr>
                      <w:pStyle w:val="NoSpacing"/>
                      <w:rPr>
                        <w:sz w:val="24"/>
                        <w:szCs w:val="24"/>
                      </w:rPr>
                    </w:pPr>
                    <w:r>
                      <w:rPr>
                        <w:sz w:val="36"/>
                        <w:szCs w:val="36"/>
                      </w:rPr>
                      <w:t xml:space="preserve">Transmogrophier    2    </w:t>
                    </w:r>
                    <w:r w:rsidRPr="00050C11">
                      <w:rPr>
                        <w:sz w:val="24"/>
                        <w:szCs w:val="24"/>
                      </w:rPr>
                      <w:t xml:space="preserve">      </w:t>
                    </w:r>
                    <w:r>
                      <w:rPr>
                        <w:sz w:val="24"/>
                        <w:szCs w:val="24"/>
                      </w:rPr>
                      <w:t xml:space="preserve">                               </w:t>
                    </w:r>
                  </w:p>
                  <w:p w:rsidR="00353C85" w:rsidRPr="00870BA3" w:rsidRDefault="00353C85" w:rsidP="001761FF">
                    <w:pPr>
                      <w:pStyle w:val="NoSpacing"/>
                      <w:rPr>
                        <w:rFonts w:cs="Times New Roman"/>
                        <w:sz w:val="32"/>
                        <w:szCs w:val="32"/>
                      </w:rPr>
                    </w:pPr>
                    <w:r>
                      <w:rPr>
                        <w:sz w:val="20"/>
                        <w:szCs w:val="20"/>
                      </w:rPr>
                      <w:t>Choose a Deck, look at the top 5 cards of the Deck and rearrange them as you please.  Return the  cards to the top of the deck.</w:t>
                    </w:r>
                  </w:p>
                  <w:p w:rsidR="00353C85" w:rsidRPr="00C41DB5" w:rsidRDefault="00353C85" w:rsidP="001761FF">
                    <w:pPr>
                      <w:rPr>
                        <w:rFonts w:cs="Times New Roman"/>
                      </w:rPr>
                    </w:pPr>
                  </w:p>
                </w:txbxContent>
              </v:textbox>
            </v:shape>
            <v:rect id="_x0000_s1761" style="position:absolute;left:4127;top:6691;width:3355;height:291;v-text-anchor:middle" o:regroupid="25" fillcolor="#d99594">
              <v:textbox style="mso-next-textbox:#_x0000_s1761" inset="0,0,0,0">
                <w:txbxContent>
                  <w:p w:rsidR="00353C85" w:rsidRPr="00BE375E" w:rsidRDefault="00353C85" w:rsidP="003504FE">
                    <w:pPr>
                      <w:jc w:val="center"/>
                    </w:pPr>
                    <w:r w:rsidRPr="00BE375E">
                      <w:t>7 Health</w:t>
                    </w:r>
                  </w:p>
                </w:txbxContent>
              </v:textbox>
            </v:rect>
          </v:group>
        </w:pict>
      </w:r>
      <w:r>
        <w:rPr>
          <w:noProof/>
        </w:rPr>
        <w:pict>
          <v:group id="_x0000_s1762" style="position:absolute;margin-left:130.1pt;margin-top:184.05pt;width:179.25pt;height:247.15pt;z-index:251685888" coordorigin="7760,5932" coordsize="3585,4943">
            <v:rect id="_x0000_s1763" style="position:absolute;left:7760;top:5932;width:3585;height:4943" o:regroupid="26" fillcolor="#d8d8d8"/>
            <v:shape id="_x0000_s1764" type="#_x0000_t202" style="position:absolute;left:7886;top:8748;width:3355;height:1942" o:regroupid="26">
              <v:textbox style="mso-next-textbox:#_x0000_s1764">
                <w:txbxContent>
                  <w:p w:rsidR="00353C85" w:rsidRPr="00165CF0" w:rsidRDefault="00353C85" w:rsidP="00165CF0">
                    <w:pPr>
                      <w:pStyle w:val="NoSpacing"/>
                      <w:rPr>
                        <w:b/>
                        <w:bCs/>
                        <w:sz w:val="28"/>
                        <w:szCs w:val="28"/>
                      </w:rPr>
                    </w:pPr>
                    <w:r w:rsidRPr="00165CF0">
                      <w:rPr>
                        <w:b/>
                        <w:bCs/>
                        <w:sz w:val="28"/>
                        <w:szCs w:val="28"/>
                      </w:rPr>
                      <w:t>Passive: Hidden Motives</w:t>
                    </w:r>
                  </w:p>
                  <w:p w:rsidR="00353C85" w:rsidRPr="00030806" w:rsidRDefault="00353C85" w:rsidP="00165CF0">
                    <w:pPr>
                      <w:rPr>
                        <w:rFonts w:cs="Times New Roman"/>
                      </w:rPr>
                    </w:pPr>
                    <w:r>
                      <w:t>While Bastion is in play, you may play with your Reserve Piles face-down.</w:t>
                    </w:r>
                  </w:p>
                  <w:p w:rsidR="00353C85" w:rsidRPr="000B7C1F" w:rsidRDefault="00353C85" w:rsidP="00165CF0">
                    <w:pPr>
                      <w:rPr>
                        <w:rFonts w:cs="Times New Roman"/>
                      </w:rPr>
                    </w:pPr>
                  </w:p>
                  <w:p w:rsidR="00353C85" w:rsidRPr="00355D6D" w:rsidRDefault="00353C85" w:rsidP="00165CF0">
                    <w:pPr>
                      <w:rPr>
                        <w:rFonts w:cs="Times New Roman"/>
                      </w:rPr>
                    </w:pPr>
                  </w:p>
                  <w:p w:rsidR="00353C85" w:rsidRPr="001952C3" w:rsidRDefault="00353C85" w:rsidP="00165CF0">
                    <w:pPr>
                      <w:rPr>
                        <w:rFonts w:cs="Times New Roman"/>
                      </w:rPr>
                    </w:pPr>
                  </w:p>
                  <w:p w:rsidR="00353C85" w:rsidRPr="00165CF0" w:rsidRDefault="00353C85" w:rsidP="00165CF0">
                    <w:pPr>
                      <w:rPr>
                        <w:rFonts w:cs="Times New Roman"/>
                      </w:rPr>
                    </w:pPr>
                  </w:p>
                </w:txbxContent>
              </v:textbox>
            </v:shape>
            <v:shape id="_x0000_s1765" type="#_x0000_t202" style="position:absolute;left:7886;top:6040;width:3355;height:566;v-text-anchor:middle" o:regroupid="26" fillcolor="#f79646">
              <v:textbox style="mso-next-textbox:#_x0000_s1765"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Bastion</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p w:rsidR="00353C85" w:rsidRPr="00943391" w:rsidRDefault="00353C85" w:rsidP="00943391">
                    <w:pPr>
                      <w:rPr>
                        <w:rFonts w:cs="Times New Roman"/>
                      </w:rPr>
                    </w:pPr>
                  </w:p>
                </w:txbxContent>
              </v:textbox>
            </v:shape>
            <v:shape id="_x0000_s1766" type="#_x0000_t202" style="position:absolute;left:7886;top:7101;width:3355;height:1542" o:regroupid="26">
              <v:textbox style="mso-next-textbox:#_x0000_s1766">
                <w:txbxContent>
                  <w:p w:rsidR="00353C85" w:rsidRPr="00165CF0" w:rsidRDefault="00353C85" w:rsidP="00B13C14">
                    <w:pPr>
                      <w:pStyle w:val="NoSpacing"/>
                      <w:rPr>
                        <w:rFonts w:cs="Times New Roman"/>
                        <w:b/>
                        <w:bCs/>
                        <w:sz w:val="28"/>
                        <w:szCs w:val="28"/>
                      </w:rPr>
                    </w:pPr>
                    <w:r w:rsidRPr="00165CF0">
                      <w:rPr>
                        <w:b/>
                        <w:bCs/>
                        <w:sz w:val="28"/>
                        <w:szCs w:val="28"/>
                      </w:rPr>
                      <w:t xml:space="preserve">Passive: </w:t>
                    </w:r>
                    <w:r>
                      <w:rPr>
                        <w:b/>
                        <w:bCs/>
                        <w:sz w:val="28"/>
                        <w:szCs w:val="28"/>
                      </w:rPr>
                      <w:t>Visible Secrets</w:t>
                    </w:r>
                  </w:p>
                  <w:p w:rsidR="00353C85" w:rsidRPr="0051730D" w:rsidRDefault="00353C85" w:rsidP="0051730D">
                    <w:pPr>
                      <w:rPr>
                        <w:rFonts w:cs="Times New Roman"/>
                      </w:rPr>
                    </w:pPr>
                    <w:r>
                      <w:t>While Bastion is in play, all of your opponents must play with their Hands shown.</w:t>
                    </w:r>
                  </w:p>
                </w:txbxContent>
              </v:textbox>
            </v:shape>
            <v:rect id="_x0000_s1767" style="position:absolute;left:7887;top:6711;width:3354;height:291;v-text-anchor:middle" o:regroupid="26" fillcolor="#d99594">
              <v:textbox style="mso-next-textbox:#_x0000_s1767" inset="0,0,0,0">
                <w:txbxContent>
                  <w:p w:rsidR="00353C85" w:rsidRPr="00BE375E" w:rsidRDefault="00353C85" w:rsidP="00683C0D">
                    <w:pPr>
                      <w:jc w:val="center"/>
                    </w:pPr>
                    <w:r>
                      <w:t>10</w:t>
                    </w:r>
                    <w:r w:rsidRPr="00BE375E">
                      <w:t xml:space="preserve"> Health</w:t>
                    </w:r>
                  </w:p>
                </w:txbxContent>
              </v:textbox>
            </v:rect>
          </v:group>
        </w:pict>
      </w:r>
      <w:r>
        <w:rPr>
          <w:noProof/>
        </w:rPr>
        <w:pict>
          <v:shape id="_x0000_s1768" type="#_x0000_t202" style="position:absolute;margin-left:73.45pt;margin-top:660.2pt;width:38.75pt;height:23.05pt;z-index:251650048;v-text-anchor:middle" o:regroupid="78" stroked="f">
            <v:fill opacity="0"/>
            <v:textbox style="mso-next-textbox:#_x0000_s1768" inset="0,0,0,0">
              <w:txbxContent>
                <w:p w:rsidR="00353C85" w:rsidRPr="00736901" w:rsidRDefault="00353C85" w:rsidP="00736901">
                  <w:pPr>
                    <w:rPr>
                      <w:rFonts w:cs="Times New Roman"/>
                    </w:rPr>
                  </w:pPr>
                </w:p>
              </w:txbxContent>
            </v:textbox>
          </v:shape>
        </w:pict>
      </w:r>
      <w:r>
        <w:rPr>
          <w:noProof/>
        </w:rPr>
        <w:pict>
          <v:shape id="_x0000_s1769" type="#_x0000_t202" style="position:absolute;margin-left:444.65pt;margin-top:403.05pt;width:38.75pt;height:23.05pt;z-index:251649024;v-text-anchor:middle" o:regroupid="77" stroked="f">
            <v:fill opacity="0"/>
            <v:textbox style="mso-next-textbox:#_x0000_s1769" inset="0,0,0,0">
              <w:txbxContent>
                <w:p w:rsidR="00353C85" w:rsidRPr="00736901" w:rsidRDefault="00353C85" w:rsidP="00736901">
                  <w:pPr>
                    <w:rPr>
                      <w:rFonts w:cs="Times New Roman"/>
                    </w:rPr>
                  </w:pPr>
                </w:p>
              </w:txbxContent>
            </v:textbox>
          </v:shape>
        </w:pict>
      </w:r>
      <w:r>
        <w:rPr>
          <w:noProof/>
        </w:rPr>
        <w:pict>
          <v:shape id="_x0000_s1770" type="#_x0000_t202" style="position:absolute;margin-left:258.05pt;margin-top:403.05pt;width:38.75pt;height:23.05pt;z-index:251648000;v-text-anchor:middle" o:regroupid="76" stroked="f">
            <v:fill opacity="0"/>
            <v:textbox style="mso-next-textbox:#_x0000_s1770" inset="0,0,0,0">
              <w:txbxContent>
                <w:p w:rsidR="00353C85" w:rsidRPr="00736901" w:rsidRDefault="00353C85" w:rsidP="00736901">
                  <w:pPr>
                    <w:rPr>
                      <w:rFonts w:cs="Times New Roman"/>
                    </w:rPr>
                  </w:pPr>
                </w:p>
              </w:txbxContent>
            </v:textbox>
          </v:shape>
        </w:pict>
      </w:r>
      <w:r>
        <w:rPr>
          <w:noProof/>
        </w:rPr>
        <w:pict>
          <v:shape id="_x0000_s1771" type="#_x0000_t202" style="position:absolute;margin-left:73.3pt;margin-top:401.55pt;width:38.75pt;height:23.05pt;z-index:251646976;v-text-anchor:middle" o:regroupid="75" stroked="f">
            <v:fill opacity="0"/>
            <v:textbox style="mso-next-textbox:#_x0000_s1771" inset="0,0,0,0">
              <w:txbxContent>
                <w:p w:rsidR="00353C85" w:rsidRPr="00736901" w:rsidRDefault="00353C85" w:rsidP="00736901">
                  <w:pPr>
                    <w:rPr>
                      <w:rFonts w:cs="Times New Roman"/>
                    </w:rPr>
                  </w:pPr>
                </w:p>
              </w:txbxContent>
            </v:textbox>
          </v:shape>
        </w:pict>
      </w:r>
      <w:r>
        <w:rPr>
          <w:noProof/>
        </w:rPr>
        <w:pict>
          <v:shape id="_x0000_s1772" type="#_x0000_t202" style="position:absolute;margin-left:444.65pt;margin-top:144.1pt;width:38.75pt;height:23.05pt;z-index:251644928;v-text-anchor:middle" o:regroupid="74" stroked="f">
            <v:fill opacity="0"/>
            <v:textbox style="mso-next-textbox:#_x0000_s1772" inset="0,0,0,0">
              <w:txbxContent>
                <w:p w:rsidR="00353C85" w:rsidRPr="00736901" w:rsidRDefault="00353C85" w:rsidP="00736901">
                  <w:pPr>
                    <w:rPr>
                      <w:rFonts w:cs="Times New Roman"/>
                    </w:rPr>
                  </w:pPr>
                </w:p>
              </w:txbxContent>
            </v:textbox>
          </v:shape>
        </w:pict>
      </w:r>
      <w:r>
        <w:rPr>
          <w:noProof/>
        </w:rPr>
        <w:pict>
          <v:shape id="_x0000_s1773" type="#_x0000_t202" style="position:absolute;margin-left:258.6pt;margin-top:144.1pt;width:38.75pt;height:23.05pt;z-index:251642880;v-text-anchor:middle" o:regroupid="72" stroked="f">
            <v:fill opacity="0"/>
            <v:textbox style="mso-next-textbox:#_x0000_s1773" inset="0,0,0,0">
              <w:txbxContent>
                <w:p w:rsidR="00353C85" w:rsidRPr="00736901" w:rsidRDefault="00353C85" w:rsidP="00736901">
                  <w:pPr>
                    <w:rPr>
                      <w:rFonts w:cs="Times New Roman"/>
                    </w:rPr>
                  </w:pPr>
                </w:p>
              </w:txbxContent>
            </v:textbox>
          </v:shape>
        </w:pict>
      </w:r>
      <w:r>
        <w:rPr>
          <w:noProof/>
        </w:rPr>
        <w:pict>
          <v:shape id="_x0000_s1774" type="#_x0000_t202" style="position:absolute;margin-left:73.3pt;margin-top:144.1pt;width:38.75pt;height:23.05pt;z-index:251641856;v-text-anchor:middle" o:regroupid="70" stroked="f">
            <v:fill opacity="0"/>
            <v:textbox style="mso-next-textbox:#_x0000_s1774" inset="0,0,0,0">
              <w:txbxContent>
                <w:p w:rsidR="00353C85" w:rsidRPr="00736901" w:rsidRDefault="00353C85" w:rsidP="00736901">
                  <w:pPr>
                    <w:rPr>
                      <w:rFonts w:cs="Times New Roman"/>
                    </w:rPr>
                  </w:pPr>
                </w:p>
              </w:txbxContent>
            </v:textbox>
          </v:shape>
        </w:pict>
      </w:r>
      <w:r>
        <w:rPr>
          <w:rFonts w:cs="Times New Roman"/>
        </w:rPr>
        <w:br w:type="page"/>
      </w:r>
    </w:p>
    <w:p w:rsidR="00353C85" w:rsidRDefault="00353C85">
      <w:pPr>
        <w:rPr>
          <w:rFonts w:cs="Times New Roman"/>
        </w:rPr>
      </w:pPr>
      <w:r>
        <w:rPr>
          <w:noProof/>
        </w:rPr>
        <w:pict>
          <v:group id="_x0000_s1775" style="position:absolute;margin-left:310.8pt;margin-top:-33.55pt;width:179.25pt;height:247.15pt;z-index:251682816" coordorigin="7760,738" coordsize="3585,4943">
            <v:rect id="_x0000_s1776" style="position:absolute;left:7760;top:738;width:3585;height:4943" o:regroupid="23" fillcolor="#938953"/>
            <v:shape id="_x0000_s1777" type="#_x0000_t202" style="position:absolute;left:7886;top:3554;width:3355;height:1942" o:regroupid="23">
              <v:textbox style="mso-next-textbox:#_x0000_s1777">
                <w:txbxContent>
                  <w:p w:rsidR="00353C85" w:rsidRPr="003C7748" w:rsidRDefault="00353C85" w:rsidP="00394138">
                    <w:pPr>
                      <w:pStyle w:val="NoSpacing"/>
                      <w:rPr>
                        <w:rFonts w:cs="Times New Roman"/>
                        <w:sz w:val="14"/>
                        <w:szCs w:val="14"/>
                      </w:rPr>
                    </w:pPr>
                    <w:r>
                      <w:rPr>
                        <w:sz w:val="36"/>
                        <w:szCs w:val="36"/>
                      </w:rPr>
                      <w:t>Foreman                   1</w:t>
                    </w:r>
                    <w:r w:rsidRPr="00835D63">
                      <w:t xml:space="preserve"> </w:t>
                    </w:r>
                    <w:r>
                      <w:rPr>
                        <w:sz w:val="14"/>
                        <w:szCs w:val="14"/>
                      </w:rPr>
                      <w:t xml:space="preserve">                                        </w:t>
                    </w:r>
                    <w:r w:rsidRPr="004D47A7">
                      <w:rPr>
                        <w:sz w:val="20"/>
                        <w:szCs w:val="20"/>
                      </w:rPr>
                      <w:t>Choose an opponent, that player must reserve a card from their Hand</w:t>
                    </w:r>
                    <w:r>
                      <w:rPr>
                        <w:sz w:val="20"/>
                        <w:szCs w:val="20"/>
                      </w:rPr>
                      <w:t xml:space="preserve"> to an empty Reserve Pile</w:t>
                    </w:r>
                    <w:r w:rsidRPr="004D47A7">
                      <w:rPr>
                        <w:sz w:val="20"/>
                        <w:szCs w:val="20"/>
                      </w:rPr>
                      <w:t xml:space="preserve">.  If they </w:t>
                    </w:r>
                    <w:r>
                      <w:rPr>
                        <w:sz w:val="20"/>
                        <w:szCs w:val="20"/>
                      </w:rPr>
                      <w:t>cannot</w:t>
                    </w:r>
                    <w:r w:rsidRPr="004D47A7">
                      <w:rPr>
                        <w:sz w:val="20"/>
                        <w:szCs w:val="20"/>
                      </w:rPr>
                      <w:t xml:space="preserve">, this attack deals </w:t>
                    </w:r>
                    <w:r>
                      <w:rPr>
                        <w:sz w:val="20"/>
                        <w:szCs w:val="20"/>
                      </w:rPr>
                      <w:t>1 additional</w:t>
                    </w:r>
                    <w:r w:rsidRPr="004D47A7">
                      <w:rPr>
                        <w:sz w:val="20"/>
                        <w:szCs w:val="20"/>
                      </w:rPr>
                      <w:t xml:space="preserve"> damage.</w:t>
                    </w:r>
                  </w:p>
                  <w:p w:rsidR="00353C85" w:rsidRPr="00C41DB5" w:rsidRDefault="00353C85" w:rsidP="00394138">
                    <w:pPr>
                      <w:rPr>
                        <w:rFonts w:cs="Times New Roman"/>
                      </w:rPr>
                    </w:pPr>
                  </w:p>
                </w:txbxContent>
              </v:textbox>
            </v:shape>
            <v:shape id="_x0000_s1778" type="#_x0000_t202" style="position:absolute;left:7886;top:846;width:3355;height:566;v-text-anchor:middle" o:regroupid="23" fillcolor="#f79646">
              <v:textbox style="mso-next-textbox:#_x0000_s1778"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Gad</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p w:rsidR="00353C85" w:rsidRPr="00943391" w:rsidRDefault="00353C85" w:rsidP="00943391">
                    <w:pPr>
                      <w:rPr>
                        <w:rFonts w:cs="Times New Roman"/>
                      </w:rPr>
                    </w:pPr>
                  </w:p>
                </w:txbxContent>
              </v:textbox>
            </v:shape>
            <v:shape id="_x0000_s1779" type="#_x0000_t202" style="position:absolute;left:7886;top:1907;width:3355;height:1542" o:regroupid="23">
              <v:textbox style="mso-next-textbox:#_x0000_s1779">
                <w:txbxContent>
                  <w:p w:rsidR="00353C85" w:rsidRDefault="00353C85" w:rsidP="00394138">
                    <w:pPr>
                      <w:pStyle w:val="NoSpacing"/>
                      <w:rPr>
                        <w:sz w:val="24"/>
                        <w:szCs w:val="24"/>
                      </w:rPr>
                    </w:pPr>
                    <w:r>
                      <w:rPr>
                        <w:sz w:val="36"/>
                        <w:szCs w:val="36"/>
                      </w:rPr>
                      <w:t>Dismiss</w:t>
                    </w:r>
                    <w:r w:rsidRPr="00ED7002">
                      <w:rPr>
                        <w:sz w:val="28"/>
                        <w:szCs w:val="28"/>
                      </w:rPr>
                      <w:t xml:space="preserve"> </w:t>
                    </w:r>
                    <w:r w:rsidRPr="00050C11">
                      <w:rPr>
                        <w:sz w:val="24"/>
                        <w:szCs w:val="24"/>
                      </w:rPr>
                      <w:t xml:space="preserve">      </w:t>
                    </w:r>
                    <w:r>
                      <w:rPr>
                        <w:sz w:val="24"/>
                        <w:szCs w:val="24"/>
                      </w:rPr>
                      <w:t xml:space="preserve">                         </w:t>
                    </w:r>
                    <w:r w:rsidRPr="00976F5B">
                      <w:rPr>
                        <w:sz w:val="36"/>
                        <w:szCs w:val="36"/>
                      </w:rPr>
                      <w:t>1</w:t>
                    </w:r>
                    <w:r>
                      <w:rPr>
                        <w:sz w:val="24"/>
                        <w:szCs w:val="24"/>
                      </w:rPr>
                      <w:t xml:space="preserve">   </w:t>
                    </w:r>
                  </w:p>
                  <w:p w:rsidR="00353C85" w:rsidRPr="00870BA3" w:rsidRDefault="00353C85" w:rsidP="00394138">
                    <w:pPr>
                      <w:pStyle w:val="NoSpacing"/>
                      <w:rPr>
                        <w:rFonts w:cs="Times New Roman"/>
                        <w:sz w:val="32"/>
                        <w:szCs w:val="32"/>
                      </w:rPr>
                    </w:pPr>
                    <w:r>
                      <w:rPr>
                        <w:sz w:val="20"/>
                        <w:szCs w:val="20"/>
                      </w:rPr>
                      <w:t>You may Knockout all of the cards in one of your Reserve Piles</w:t>
                    </w:r>
                    <w:r w:rsidRPr="00870BA3">
                      <w:rPr>
                        <w:sz w:val="20"/>
                        <w:szCs w:val="20"/>
                      </w:rPr>
                      <w:t>.</w:t>
                    </w:r>
                    <w:r>
                      <w:rPr>
                        <w:sz w:val="20"/>
                        <w:szCs w:val="20"/>
                      </w:rPr>
                      <w:t xml:space="preserve">  No Knock Out Points are awarded if a Champion is Knocked Out. </w:t>
                    </w:r>
                  </w:p>
                  <w:p w:rsidR="00353C85" w:rsidRPr="00C41DB5" w:rsidRDefault="00353C85" w:rsidP="00394138">
                    <w:pPr>
                      <w:rPr>
                        <w:rFonts w:cs="Times New Roman"/>
                      </w:rPr>
                    </w:pPr>
                  </w:p>
                </w:txbxContent>
              </v:textbox>
            </v:shape>
            <v:rect id="_x0000_s1780" style="position:absolute;left:7886;top:1489;width:3355;height:291;v-text-anchor:middle" o:regroupid="23" fillcolor="#d99594">
              <v:textbox style="mso-next-textbox:#_x0000_s1780" inset="0,0,0,0">
                <w:txbxContent>
                  <w:p w:rsidR="00353C85" w:rsidRPr="0031561E" w:rsidRDefault="00353C85" w:rsidP="00114F22">
                    <w:pPr>
                      <w:jc w:val="center"/>
                    </w:pPr>
                    <w:r w:rsidRPr="0031561E">
                      <w:t>5 Health</w:t>
                    </w:r>
                  </w:p>
                </w:txbxContent>
              </v:textbox>
            </v:rect>
          </v:group>
        </w:pict>
      </w:r>
      <w:r>
        <w:rPr>
          <w:noProof/>
        </w:rPr>
        <w:pict>
          <v:group id="_x0000_s1781" style="position:absolute;margin-left:125.25pt;margin-top:-33.55pt;width:179.25pt;height:247.15pt;z-index:251681792" coordorigin="4001,738" coordsize="3585,4943">
            <v:rect id="_x0000_s1782" style="position:absolute;left:4001;top:738;width:3585;height:4943" o:regroupid="22" fillcolor="#938953"/>
            <v:shape id="_x0000_s1783" type="#_x0000_t202" style="position:absolute;left:4127;top:846;width:3355;height:566;v-text-anchor:middle" o:regroupid="22" fillcolor="#f79646">
              <v:textbox style="mso-next-textbox:#_x0000_s1783"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Tink</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p w:rsidR="00353C85" w:rsidRPr="00943391" w:rsidRDefault="00353C85" w:rsidP="00943391">
                    <w:pPr>
                      <w:rPr>
                        <w:rFonts w:cs="Times New Roman"/>
                      </w:rPr>
                    </w:pPr>
                  </w:p>
                </w:txbxContent>
              </v:textbox>
            </v:shape>
            <v:shape id="_x0000_s1784" type="#_x0000_t202" style="position:absolute;left:4127;top:1907;width:3355;height:3589" o:regroupid="22">
              <v:textbox style="mso-next-textbox:#_x0000_s1784">
                <w:txbxContent>
                  <w:p w:rsidR="00353C85" w:rsidRPr="00AD5018" w:rsidRDefault="00353C85" w:rsidP="002D1D3B">
                    <w:pPr>
                      <w:pStyle w:val="NoSpacing"/>
                      <w:rPr>
                        <w:sz w:val="36"/>
                        <w:szCs w:val="36"/>
                      </w:rPr>
                    </w:pPr>
                    <w:r>
                      <w:rPr>
                        <w:sz w:val="36"/>
                        <w:szCs w:val="36"/>
                      </w:rPr>
                      <w:t>Crystalline</w:t>
                    </w:r>
                    <w:r w:rsidRPr="00AD5018">
                      <w:rPr>
                        <w:sz w:val="36"/>
                        <w:szCs w:val="36"/>
                      </w:rPr>
                      <w:t xml:space="preserve"> </w:t>
                    </w:r>
                    <w:r>
                      <w:rPr>
                        <w:sz w:val="36"/>
                        <w:szCs w:val="36"/>
                      </w:rPr>
                      <w:t xml:space="preserve">Drilling </w:t>
                    </w:r>
                    <w:r w:rsidRPr="00AD5018">
                      <w:rPr>
                        <w:sz w:val="36"/>
                        <w:szCs w:val="36"/>
                      </w:rPr>
                      <w:t xml:space="preserve"> 2</w:t>
                    </w:r>
                  </w:p>
                  <w:p w:rsidR="00353C85" w:rsidRDefault="00353C85" w:rsidP="002D1D3B">
                    <w:pPr>
                      <w:rPr>
                        <w:sz w:val="20"/>
                        <w:szCs w:val="20"/>
                      </w:rPr>
                    </w:pPr>
                    <w:r w:rsidRPr="0037413F">
                      <w:rPr>
                        <w:sz w:val="20"/>
                        <w:szCs w:val="20"/>
                      </w:rPr>
                      <w:t xml:space="preserve">All Crystal cards are worth double </w:t>
                    </w:r>
                    <w:r>
                      <w:rPr>
                        <w:sz w:val="20"/>
                        <w:szCs w:val="20"/>
                      </w:rPr>
                      <w:t>on your next turn.</w:t>
                    </w:r>
                  </w:p>
                  <w:p w:rsidR="00353C85" w:rsidRDefault="00353C85" w:rsidP="002D1D3B">
                    <w:pPr>
                      <w:rPr>
                        <w:sz w:val="20"/>
                        <w:szCs w:val="20"/>
                      </w:rPr>
                    </w:pPr>
                  </w:p>
                  <w:p w:rsidR="00353C85" w:rsidRPr="0037413F" w:rsidRDefault="00353C85" w:rsidP="002D1D3B">
                    <w:pPr>
                      <w:rPr>
                        <w:rFonts w:cs="Times New Roman"/>
                        <w:sz w:val="20"/>
                        <w:szCs w:val="20"/>
                      </w:rPr>
                    </w:pPr>
                  </w:p>
                  <w:p w:rsidR="00353C85" w:rsidRPr="002D1D3B" w:rsidRDefault="00353C85" w:rsidP="002D1D3B">
                    <w:pPr>
                      <w:rPr>
                        <w:rFonts w:cs="Times New Roman"/>
                      </w:rPr>
                    </w:pPr>
                  </w:p>
                </w:txbxContent>
              </v:textbox>
            </v:shape>
            <v:rect id="_x0000_s1785" style="position:absolute;left:4126;top:1489;width:3356;height:291;v-text-anchor:middle" o:regroupid="22" fillcolor="#d99594">
              <v:textbox style="mso-next-textbox:#_x0000_s1785" inset="0,0,0,0">
                <w:txbxContent>
                  <w:p w:rsidR="00353C85" w:rsidRPr="0031561E" w:rsidRDefault="00353C85" w:rsidP="00114F22">
                    <w:pPr>
                      <w:jc w:val="center"/>
                    </w:pPr>
                    <w:r w:rsidRPr="0031561E">
                      <w:t>5 Health</w:t>
                    </w:r>
                  </w:p>
                </w:txbxContent>
              </v:textbox>
            </v:rect>
          </v:group>
        </w:pict>
      </w:r>
      <w:r>
        <w:rPr>
          <w:noProof/>
        </w:rPr>
        <w:pict>
          <v:group id="_x0000_s1786" style="position:absolute;margin-left:-61.3pt;margin-top:-33.55pt;width:179.25pt;height:247.15pt;z-index:251680768" coordorigin="214,738" coordsize="3585,4943">
            <v:rect id="_x0000_s1787" style="position:absolute;left:214;top:738;width:3585;height:4943" o:regroupid="21" fillcolor="#938953"/>
            <v:shape id="_x0000_s1788" type="#_x0000_t202" style="position:absolute;left:340;top:3554;width:3355;height:1942" o:regroupid="21">
              <v:textbox style="mso-next-textbox:#_x0000_s1788">
                <w:txbxContent>
                  <w:p w:rsidR="00353C85" w:rsidRPr="003C7748" w:rsidRDefault="00353C85" w:rsidP="0080418B">
                    <w:pPr>
                      <w:pStyle w:val="NoSpacing"/>
                      <w:rPr>
                        <w:rFonts w:cs="Times New Roman"/>
                        <w:sz w:val="14"/>
                        <w:szCs w:val="14"/>
                      </w:rPr>
                    </w:pPr>
                    <w:r>
                      <w:rPr>
                        <w:sz w:val="36"/>
                        <w:szCs w:val="36"/>
                      </w:rPr>
                      <w:t>Dynamite                 2</w:t>
                    </w:r>
                    <w:r w:rsidRPr="00835D63">
                      <w:t xml:space="preserve"> </w:t>
                    </w:r>
                    <w:r>
                      <w:rPr>
                        <w:sz w:val="14"/>
                        <w:szCs w:val="14"/>
                      </w:rPr>
                      <w:t xml:space="preserve">                                              </w:t>
                    </w:r>
                    <w:r>
                      <w:rPr>
                        <w:rFonts w:cs="Times New Roman"/>
                      </w:rPr>
                      <w:br/>
                    </w:r>
                    <w:r>
                      <w:rPr>
                        <w:sz w:val="20"/>
                        <w:szCs w:val="20"/>
                      </w:rPr>
                      <w:t>You may s</w:t>
                    </w:r>
                    <w:r w:rsidRPr="00870BA3">
                      <w:rPr>
                        <w:sz w:val="20"/>
                        <w:szCs w:val="20"/>
                      </w:rPr>
                      <w:t xml:space="preserve">huffle </w:t>
                    </w:r>
                    <w:r>
                      <w:rPr>
                        <w:sz w:val="20"/>
                        <w:szCs w:val="20"/>
                      </w:rPr>
                      <w:t>a</w:t>
                    </w:r>
                    <w:r w:rsidRPr="00870BA3">
                      <w:rPr>
                        <w:sz w:val="20"/>
                        <w:szCs w:val="20"/>
                      </w:rPr>
                      <w:t>ny Discard Pile</w:t>
                    </w:r>
                    <w:r>
                      <w:rPr>
                        <w:sz w:val="20"/>
                        <w:szCs w:val="20"/>
                      </w:rPr>
                      <w:t xml:space="preserve"> into its corresponding Deck.</w:t>
                    </w:r>
                  </w:p>
                  <w:p w:rsidR="00353C85" w:rsidRPr="00C41DB5" w:rsidRDefault="00353C85" w:rsidP="00592C7E">
                    <w:pPr>
                      <w:rPr>
                        <w:rFonts w:cs="Times New Roman"/>
                      </w:rPr>
                    </w:pPr>
                  </w:p>
                </w:txbxContent>
              </v:textbox>
            </v:shape>
            <v:shape id="_x0000_s1789" type="#_x0000_t202" style="position:absolute;left:340;top:846;width:3355;height:566;v-text-anchor:middle" o:regroupid="21" fillcolor="#f79646">
              <v:textbox style="mso-next-textbox:#_x0000_s1789"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Maxwell</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txbxContent>
              </v:textbox>
            </v:shape>
            <v:shape id="_x0000_s1790" type="#_x0000_t202" style="position:absolute;left:340;top:1907;width:3355;height:1542" o:regroupid="21">
              <v:textbox style="mso-next-textbox:#_x0000_s1790">
                <w:txbxContent>
                  <w:p w:rsidR="00353C85" w:rsidRDefault="00353C85" w:rsidP="0080418B">
                    <w:pPr>
                      <w:pStyle w:val="NoSpacing"/>
                      <w:rPr>
                        <w:sz w:val="24"/>
                        <w:szCs w:val="24"/>
                      </w:rPr>
                    </w:pPr>
                    <w:r w:rsidRPr="00835D63">
                      <w:rPr>
                        <w:sz w:val="36"/>
                        <w:szCs w:val="36"/>
                      </w:rPr>
                      <w:t xml:space="preserve">Wrench </w:t>
                    </w:r>
                    <w:r>
                      <w:rPr>
                        <w:sz w:val="36"/>
                        <w:szCs w:val="36"/>
                      </w:rPr>
                      <w:t xml:space="preserve">                    1</w:t>
                    </w:r>
                    <w:r w:rsidRPr="00ED7002">
                      <w:rPr>
                        <w:sz w:val="28"/>
                        <w:szCs w:val="28"/>
                      </w:rPr>
                      <w:t xml:space="preserve"> </w:t>
                    </w:r>
                    <w:r w:rsidRPr="00050C11">
                      <w:rPr>
                        <w:sz w:val="24"/>
                        <w:szCs w:val="24"/>
                      </w:rPr>
                      <w:t xml:space="preserve">      </w:t>
                    </w:r>
                    <w:r>
                      <w:rPr>
                        <w:sz w:val="24"/>
                        <w:szCs w:val="24"/>
                      </w:rPr>
                      <w:t xml:space="preserve">                               </w:t>
                    </w:r>
                  </w:p>
                  <w:p w:rsidR="00353C85" w:rsidRPr="00870BA3" w:rsidRDefault="00353C85" w:rsidP="0080418B">
                    <w:pPr>
                      <w:pStyle w:val="NoSpacing"/>
                      <w:rPr>
                        <w:rFonts w:cs="Times New Roman"/>
                        <w:sz w:val="32"/>
                        <w:szCs w:val="32"/>
                      </w:rPr>
                    </w:pPr>
                    <w:r w:rsidRPr="00870BA3">
                      <w:rPr>
                        <w:sz w:val="20"/>
                        <w:szCs w:val="20"/>
                      </w:rPr>
                      <w:t>Look at the top card of any deck.  Either Place that card back on top of the deck or in the discard pile.</w:t>
                    </w:r>
                  </w:p>
                  <w:p w:rsidR="00353C85" w:rsidRPr="00C41DB5" w:rsidRDefault="00353C85" w:rsidP="0080418B">
                    <w:pPr>
                      <w:rPr>
                        <w:rFonts w:cs="Times New Roman"/>
                      </w:rPr>
                    </w:pPr>
                  </w:p>
                </w:txbxContent>
              </v:textbox>
            </v:shape>
            <v:rect id="_x0000_s1791" style="position:absolute;left:340;top:1506;width:3355;height:291;v-text-anchor:middle" o:regroupid="21" fillcolor="#d99594">
              <v:textbox style="mso-next-textbox:#_x0000_s1791" inset="0,0,0,0">
                <w:txbxContent>
                  <w:p w:rsidR="00353C85" w:rsidRDefault="00353C85" w:rsidP="005A55BF">
                    <w:pPr>
                      <w:jc w:val="center"/>
                    </w:pPr>
                    <w:r>
                      <w:t>5 Health</w:t>
                    </w:r>
                  </w:p>
                </w:txbxContent>
              </v:textbox>
            </v:rect>
          </v:group>
        </w:pict>
      </w:r>
      <w:r>
        <w:rPr>
          <w:noProof/>
        </w:rPr>
        <w:pict>
          <v:shape id="_x0000_s1792" type="#_x0000_t202" style="position:absolute;margin-left:483.75pt;margin-top:-44.95pt;width:56.25pt;height:162pt;z-index:251569152" wrapcoords="0 0 21600 0 21600 21600 0 21600 0 0" filled="f" stroked="f">
            <v:fill o:detectmouseclick="t"/>
            <v:textbox style="layout-flow:vertical;mso-layout-flow-alt:bottom-to-top;mso-next-textbox:#_x0000_s1792" inset=",7.2pt,,7.2pt">
              <w:txbxContent>
                <w:p w:rsidR="00353C85" w:rsidRPr="00322361" w:rsidRDefault="00353C85" w:rsidP="00CE7668">
                  <w:pPr>
                    <w:rPr>
                      <w:rFonts w:cs="Times New Roman"/>
                      <w:sz w:val="72"/>
                      <w:szCs w:val="72"/>
                    </w:rPr>
                  </w:pPr>
                  <w:r>
                    <w:rPr>
                      <w:sz w:val="72"/>
                      <w:szCs w:val="72"/>
                    </w:rPr>
                    <w:t>3</w:t>
                  </w:r>
                </w:p>
              </w:txbxContent>
            </v:textbox>
            <w10:wrap type="through"/>
          </v:shape>
        </w:pict>
      </w:r>
    </w:p>
    <w:p w:rsidR="00353C85" w:rsidRDefault="00353C85">
      <w:pPr>
        <w:rPr>
          <w:rFonts w:cs="Times New Roman"/>
        </w:rPr>
      </w:pPr>
    </w:p>
    <w:p w:rsidR="00353C85" w:rsidRDefault="00353C85">
      <w:pPr>
        <w:rPr>
          <w:rFonts w:cs="Times New Roman"/>
        </w:rPr>
      </w:pPr>
      <w:r>
        <w:rPr>
          <w:noProof/>
        </w:rPr>
        <w:pict>
          <v:group id="_x0000_s1793" style="position:absolute;margin-left:125.25pt;margin-top:175.25pt;width:179.25pt;height:247.15pt;z-index:251722752" coordorigin="3895,702" coordsize="3585,4943">
            <v:rect id="_x0000_s1794" style="position:absolute;left:3895;top:702;width:3585;height:4943" fillcolor="#938953"/>
            <v:shape id="_x0000_s1795" type="#_x0000_t202" style="position:absolute;left:4021;top:2981;width:3355;height:2479">
              <v:textbox style="mso-next-textbox:#_x0000_s1795">
                <w:txbxContent>
                  <w:p w:rsidR="00353C85" w:rsidRDefault="00353C85" w:rsidP="00855A3D">
                    <w:pPr>
                      <w:pStyle w:val="NoSpacing"/>
                      <w:rPr>
                        <w:b/>
                        <w:bCs/>
                        <w:sz w:val="32"/>
                        <w:szCs w:val="32"/>
                      </w:rPr>
                    </w:pPr>
                    <w:r w:rsidRPr="009368BC">
                      <w:rPr>
                        <w:b/>
                        <w:bCs/>
                        <w:sz w:val="32"/>
                        <w:szCs w:val="32"/>
                      </w:rPr>
                      <w:t>Passive:</w:t>
                    </w:r>
                    <w:r>
                      <w:rPr>
                        <w:b/>
                        <w:bCs/>
                        <w:sz w:val="32"/>
                        <w:szCs w:val="32"/>
                      </w:rPr>
                      <w:t xml:space="preserve"> Mana Burn</w:t>
                    </w:r>
                  </w:p>
                  <w:p w:rsidR="00353C85" w:rsidRPr="00CC1B8F" w:rsidRDefault="00353C85" w:rsidP="00855A3D">
                    <w:pPr>
                      <w:pStyle w:val="NoSpacing"/>
                      <w:rPr>
                        <w:rFonts w:cs="Times New Roman"/>
                      </w:rPr>
                    </w:pPr>
                    <w:r>
                      <w:rPr>
                        <w:sz w:val="20"/>
                        <w:szCs w:val="20"/>
                      </w:rPr>
                      <w:t>When Ezra is attacked, you may Discard Crystals. For each Crystal Discarded reduce damage taken by 1.  If Ezra is wearing Mana Garbs, for each Crystal Discarded reduce damage taken by 2.</w:t>
                    </w:r>
                  </w:p>
                  <w:p w:rsidR="00353C85" w:rsidRPr="00C54167" w:rsidRDefault="00353C85" w:rsidP="00855A3D">
                    <w:pPr>
                      <w:rPr>
                        <w:rFonts w:cs="Times New Roman"/>
                      </w:rPr>
                    </w:pPr>
                  </w:p>
                </w:txbxContent>
              </v:textbox>
            </v:shape>
            <v:shape id="_x0000_s1796" type="#_x0000_t202" style="position:absolute;left:4021;top:810;width:3355;height:566;v-text-anchor:middle" fillcolor="#4f81bd">
              <v:textbox style="mso-next-textbox:#_x0000_s1796" inset="0,0,0,0">
                <w:txbxContent>
                  <w:p w:rsidR="00353C85" w:rsidRPr="004755ED" w:rsidRDefault="00353C85" w:rsidP="00855A3D">
                    <w:pPr>
                      <w:pStyle w:val="NoSpacing"/>
                      <w:jc w:val="center"/>
                      <w:rPr>
                        <w:color w:val="FFFFFF"/>
                        <w:sz w:val="16"/>
                        <w:szCs w:val="16"/>
                      </w:rPr>
                    </w:pPr>
                    <w:r w:rsidRPr="004755ED">
                      <w:rPr>
                        <w:color w:val="FFFFFF"/>
                        <w:sz w:val="16"/>
                        <w:szCs w:val="16"/>
                      </w:rPr>
                      <w:t>Mage</w:t>
                    </w:r>
                  </w:p>
                  <w:p w:rsidR="00353C85" w:rsidRPr="004755ED" w:rsidRDefault="00353C85" w:rsidP="00855A3D">
                    <w:pPr>
                      <w:pStyle w:val="NoSpacing"/>
                      <w:jc w:val="center"/>
                      <w:rPr>
                        <w:color w:val="FFFFFF"/>
                        <w:sz w:val="32"/>
                        <w:szCs w:val="32"/>
                      </w:rPr>
                    </w:pPr>
                    <w:r w:rsidRPr="004755ED">
                      <w:rPr>
                        <w:color w:val="FFFFFF"/>
                        <w:sz w:val="32"/>
                        <w:szCs w:val="32"/>
                      </w:rPr>
                      <w:t>Ezra</w:t>
                    </w:r>
                  </w:p>
                  <w:p w:rsidR="00353C85" w:rsidRPr="004755ED" w:rsidRDefault="00353C85" w:rsidP="00855A3D">
                    <w:pPr>
                      <w:pStyle w:val="NoSpacing"/>
                      <w:jc w:val="center"/>
                      <w:rPr>
                        <w:rFonts w:cs="Times New Roman"/>
                        <w:color w:val="FFFFFF"/>
                      </w:rPr>
                    </w:pPr>
                  </w:p>
                  <w:p w:rsidR="00353C85" w:rsidRPr="004755ED" w:rsidRDefault="00353C85" w:rsidP="00855A3D">
                    <w:pPr>
                      <w:pStyle w:val="NoSpacing"/>
                      <w:jc w:val="center"/>
                      <w:rPr>
                        <w:rFonts w:cs="Times New Roman"/>
                        <w:color w:val="FFFFFF"/>
                        <w:sz w:val="36"/>
                        <w:szCs w:val="36"/>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556A5E" w:rsidRDefault="00353C85" w:rsidP="00855A3D">
                    <w:pPr>
                      <w:rPr>
                        <w:rFonts w:cs="Times New Roman"/>
                      </w:rPr>
                    </w:pPr>
                  </w:p>
                  <w:p w:rsidR="00353C85" w:rsidRPr="00B64EFE" w:rsidRDefault="00353C85" w:rsidP="00855A3D">
                    <w:pPr>
                      <w:rPr>
                        <w:rFonts w:cs="Times New Roman"/>
                      </w:rPr>
                    </w:pPr>
                  </w:p>
                  <w:p w:rsidR="00353C85" w:rsidRPr="00B64EFE" w:rsidRDefault="00353C85" w:rsidP="00855A3D">
                    <w:pPr>
                      <w:rPr>
                        <w:rFonts w:cs="Times New Roman"/>
                      </w:rPr>
                    </w:pPr>
                  </w:p>
                </w:txbxContent>
              </v:textbox>
            </v:shape>
            <v:shape id="_x0000_s1797" type="#_x0000_t202" style="position:absolute;left:4011;top:1875;width:3355;height:1018">
              <v:textbox style="mso-next-textbox:#_x0000_s1797">
                <w:txbxContent>
                  <w:p w:rsidR="00353C85" w:rsidRPr="003E4A18" w:rsidRDefault="00353C85" w:rsidP="00855A3D">
                    <w:pPr>
                      <w:rPr>
                        <w:rFonts w:cs="Times New Roman"/>
                        <w:sz w:val="44"/>
                        <w:szCs w:val="44"/>
                      </w:rPr>
                    </w:pPr>
                    <w:r>
                      <w:rPr>
                        <w:sz w:val="44"/>
                        <w:szCs w:val="44"/>
                      </w:rPr>
                      <w:t>Ice Spike            3</w:t>
                    </w:r>
                  </w:p>
                  <w:p w:rsidR="00353C85" w:rsidRPr="0025569E" w:rsidRDefault="00353C85" w:rsidP="00855A3D">
                    <w:pPr>
                      <w:rPr>
                        <w:rFonts w:cs="Times New Roman"/>
                      </w:rPr>
                    </w:pPr>
                  </w:p>
                </w:txbxContent>
              </v:textbox>
            </v:shape>
            <v:rect id="_x0000_s1798" style="position:absolute;left:4040;top:1474;width:1609;height:291;v-text-anchor:middle" fillcolor="#d99594">
              <v:textbox style="mso-next-textbox:#_x0000_s1798" inset="0,0,0,0">
                <w:txbxContent>
                  <w:p w:rsidR="00353C85" w:rsidRDefault="00353C85" w:rsidP="00855A3D">
                    <w:pPr>
                      <w:jc w:val="center"/>
                    </w:pPr>
                    <w:r>
                      <w:t>5 Health</w:t>
                    </w:r>
                  </w:p>
                </w:txbxContent>
              </v:textbox>
            </v:rect>
            <v:rect id="_x0000_s1799" style="position:absolute;left:5783;top:1474;width:1613;height:291;v-text-anchor:middle" fillcolor="#95b3d7">
              <v:textbox style="mso-next-textbox:#_x0000_s1799" inset="0,0,0,0">
                <w:txbxContent>
                  <w:p w:rsidR="00353C85" w:rsidRDefault="00353C85" w:rsidP="00855A3D">
                    <w:pPr>
                      <w:jc w:val="center"/>
                    </w:pPr>
                    <w:r>
                      <w:t>2 Crystal Cost</w:t>
                    </w:r>
                  </w:p>
                </w:txbxContent>
              </v:textbox>
            </v:rect>
          </v:group>
        </w:pict>
      </w:r>
      <w:r>
        <w:rPr>
          <w:noProof/>
        </w:rPr>
        <w:pict>
          <v:group id="_x0000_s1800" style="position:absolute;margin-left:310.8pt;margin-top:175.25pt;width:179.25pt;height:247.15pt;z-index:251723776" coordorigin="7606,1211" coordsize="3585,4943">
            <v:rect id="_x0000_s1801" style="position:absolute;left:7606;top:1211;width:3585;height:4943" fillcolor="#938953"/>
            <v:shape id="_x0000_s1802" type="#_x0000_t202" style="position:absolute;left:7732;top:4680;width:3355;height:1289">
              <v:textbox style="mso-next-textbox:#_x0000_s1802">
                <w:txbxContent>
                  <w:p w:rsidR="00353C85" w:rsidRDefault="00353C85" w:rsidP="00855A3D">
                    <w:pPr>
                      <w:pStyle w:val="NoSpacing"/>
                      <w:rPr>
                        <w:b/>
                        <w:bCs/>
                        <w:sz w:val="32"/>
                        <w:szCs w:val="32"/>
                      </w:rPr>
                    </w:pPr>
                    <w:r w:rsidRPr="009368BC">
                      <w:rPr>
                        <w:b/>
                        <w:bCs/>
                        <w:sz w:val="32"/>
                        <w:szCs w:val="32"/>
                      </w:rPr>
                      <w:t>Passive:</w:t>
                    </w:r>
                    <w:r>
                      <w:rPr>
                        <w:b/>
                        <w:bCs/>
                        <w:sz w:val="32"/>
                        <w:szCs w:val="32"/>
                      </w:rPr>
                      <w:t xml:space="preserve"> Dying Breath</w:t>
                    </w:r>
                  </w:p>
                  <w:p w:rsidR="00353C85" w:rsidRPr="00CC1B8F" w:rsidRDefault="00353C85" w:rsidP="00855A3D">
                    <w:pPr>
                      <w:pStyle w:val="NoSpacing"/>
                      <w:rPr>
                        <w:rFonts w:cs="Times New Roman"/>
                      </w:rPr>
                    </w:pPr>
                    <w:r>
                      <w:rPr>
                        <w:sz w:val="20"/>
                        <w:szCs w:val="20"/>
                      </w:rPr>
                      <w:t>If Cornelius’ health falls below 0, restore Cornelius’ health to 1. This only applies once.</w:t>
                    </w:r>
                  </w:p>
                  <w:p w:rsidR="00353C85" w:rsidRPr="00030806" w:rsidRDefault="00353C85" w:rsidP="00855A3D">
                    <w:pPr>
                      <w:rPr>
                        <w:rFonts w:cs="Times New Roman"/>
                      </w:rPr>
                    </w:pPr>
                  </w:p>
                </w:txbxContent>
              </v:textbox>
            </v:shape>
            <v:shape id="_x0000_s1803" type="#_x0000_t202" style="position:absolute;left:7732;top:1319;width:3355;height:566;v-text-anchor:middle" fillcolor="#4f81bd">
              <v:textbox style="mso-next-textbox:#_x0000_s1803" inset="0,0,0,0">
                <w:txbxContent>
                  <w:p w:rsidR="00353C85" w:rsidRPr="004755ED" w:rsidRDefault="00353C85" w:rsidP="00855A3D">
                    <w:pPr>
                      <w:pStyle w:val="NoSpacing"/>
                      <w:jc w:val="center"/>
                      <w:rPr>
                        <w:color w:val="FFFFFF"/>
                        <w:sz w:val="16"/>
                        <w:szCs w:val="16"/>
                      </w:rPr>
                    </w:pPr>
                    <w:r w:rsidRPr="004755ED">
                      <w:rPr>
                        <w:color w:val="FFFFFF"/>
                        <w:sz w:val="16"/>
                        <w:szCs w:val="16"/>
                      </w:rPr>
                      <w:t>Mage</w:t>
                    </w:r>
                  </w:p>
                  <w:p w:rsidR="00353C85" w:rsidRPr="004755ED" w:rsidRDefault="00353C85" w:rsidP="00855A3D">
                    <w:pPr>
                      <w:pStyle w:val="NoSpacing"/>
                      <w:jc w:val="center"/>
                      <w:rPr>
                        <w:color w:val="FFFFFF"/>
                        <w:sz w:val="32"/>
                        <w:szCs w:val="32"/>
                      </w:rPr>
                    </w:pPr>
                    <w:r w:rsidRPr="004755ED">
                      <w:rPr>
                        <w:color w:val="FFFFFF"/>
                        <w:sz w:val="32"/>
                        <w:szCs w:val="32"/>
                      </w:rPr>
                      <w:t>Cornelius</w:t>
                    </w:r>
                  </w:p>
                  <w:p w:rsidR="00353C85" w:rsidRPr="004755ED" w:rsidRDefault="00353C85" w:rsidP="00855A3D">
                    <w:pPr>
                      <w:pStyle w:val="NoSpacing"/>
                      <w:jc w:val="center"/>
                      <w:rPr>
                        <w:rFonts w:cs="Times New Roman"/>
                        <w:color w:val="FFFFFF"/>
                      </w:rPr>
                    </w:pPr>
                  </w:p>
                  <w:p w:rsidR="00353C85" w:rsidRPr="004755ED" w:rsidRDefault="00353C85" w:rsidP="00855A3D">
                    <w:pPr>
                      <w:pStyle w:val="NoSpacing"/>
                      <w:jc w:val="center"/>
                      <w:rPr>
                        <w:rFonts w:cs="Times New Roman"/>
                        <w:color w:val="FFFFFF"/>
                        <w:sz w:val="36"/>
                        <w:szCs w:val="36"/>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4755ED" w:rsidRDefault="00353C85" w:rsidP="00855A3D">
                    <w:pPr>
                      <w:rPr>
                        <w:rFonts w:cs="Times New Roman"/>
                        <w:color w:val="FFFFFF"/>
                      </w:rPr>
                    </w:pPr>
                  </w:p>
                  <w:p w:rsidR="00353C85" w:rsidRPr="00556A5E" w:rsidRDefault="00353C85" w:rsidP="00855A3D">
                    <w:pPr>
                      <w:rPr>
                        <w:rFonts w:cs="Times New Roman"/>
                      </w:rPr>
                    </w:pPr>
                  </w:p>
                  <w:p w:rsidR="00353C85" w:rsidRPr="00B64EFE" w:rsidRDefault="00353C85" w:rsidP="00855A3D">
                    <w:pPr>
                      <w:rPr>
                        <w:rFonts w:cs="Times New Roman"/>
                      </w:rPr>
                    </w:pPr>
                  </w:p>
                  <w:p w:rsidR="00353C85" w:rsidRPr="00B64EFE" w:rsidRDefault="00353C85" w:rsidP="00855A3D">
                    <w:pPr>
                      <w:rPr>
                        <w:rFonts w:cs="Times New Roman"/>
                      </w:rPr>
                    </w:pPr>
                  </w:p>
                </w:txbxContent>
              </v:textbox>
            </v:shape>
            <v:shape id="_x0000_s1804" type="#_x0000_t202" style="position:absolute;left:7722;top:2384;width:3355;height:676">
              <v:textbox style="mso-next-textbox:#_x0000_s1804">
                <w:txbxContent>
                  <w:p w:rsidR="00353C85" w:rsidRPr="00C85E27" w:rsidRDefault="00353C85" w:rsidP="00855A3D">
                    <w:pPr>
                      <w:rPr>
                        <w:sz w:val="40"/>
                        <w:szCs w:val="40"/>
                      </w:rPr>
                    </w:pPr>
                    <w:r w:rsidRPr="00C85E27">
                      <w:rPr>
                        <w:sz w:val="40"/>
                        <w:szCs w:val="40"/>
                      </w:rPr>
                      <w:t>Dragon’s Breath  2</w:t>
                    </w:r>
                  </w:p>
                </w:txbxContent>
              </v:textbox>
            </v:shape>
            <v:rect id="_x0000_s1805" style="position:absolute;left:7741;top:1983;width:1609;height:291;v-text-anchor:middle" fillcolor="#d99594">
              <v:textbox style="mso-next-textbox:#_x0000_s1805" inset="0,0,0,0">
                <w:txbxContent>
                  <w:p w:rsidR="00353C85" w:rsidRDefault="00353C85" w:rsidP="00855A3D">
                    <w:pPr>
                      <w:jc w:val="center"/>
                    </w:pPr>
                    <w:r>
                      <w:t>5 Health</w:t>
                    </w:r>
                  </w:p>
                </w:txbxContent>
              </v:textbox>
            </v:rect>
            <v:rect id="_x0000_s1806" style="position:absolute;left:9484;top:1983;width:1613;height:291;v-text-anchor:middle" fillcolor="#95b3d7">
              <v:textbox style="mso-next-textbox:#_x0000_s1806" inset="0,0,0,0">
                <w:txbxContent>
                  <w:p w:rsidR="00353C85" w:rsidRDefault="00353C85" w:rsidP="00855A3D">
                    <w:pPr>
                      <w:jc w:val="center"/>
                    </w:pPr>
                    <w:r>
                      <w:t>2 Crystal Cost</w:t>
                    </w:r>
                  </w:p>
                </w:txbxContent>
              </v:textbox>
            </v:rect>
            <v:shape id="_x0000_s1807" type="#_x0000_t202" style="position:absolute;left:7720;top:3160;width:3355;height:1396">
              <v:textbox style="mso-next-textbox:#_x0000_s1807">
                <w:txbxContent>
                  <w:p w:rsidR="00353C85" w:rsidRPr="005A57A1" w:rsidRDefault="00353C85" w:rsidP="00855A3D">
                    <w:pPr>
                      <w:pStyle w:val="NoSpacing"/>
                      <w:rPr>
                        <w:sz w:val="32"/>
                        <w:szCs w:val="32"/>
                      </w:rPr>
                    </w:pPr>
                    <w:r w:rsidRPr="005A57A1">
                      <w:rPr>
                        <w:sz w:val="32"/>
                        <w:szCs w:val="32"/>
                      </w:rPr>
                      <w:t>Frost Breath</w:t>
                    </w:r>
                  </w:p>
                  <w:p w:rsidR="00353C85" w:rsidRPr="005A57A1" w:rsidRDefault="00353C85" w:rsidP="00855A3D">
                    <w:pPr>
                      <w:rPr>
                        <w:rFonts w:cs="Times New Roman"/>
                        <w:sz w:val="18"/>
                        <w:szCs w:val="18"/>
                      </w:rPr>
                    </w:pPr>
                    <w:r w:rsidRPr="005A57A1">
                      <w:rPr>
                        <w:sz w:val="18"/>
                        <w:szCs w:val="18"/>
                      </w:rPr>
                      <w:t>Turn one opponents Champions over</w:t>
                    </w:r>
                    <w:r>
                      <w:rPr>
                        <w:sz w:val="18"/>
                        <w:szCs w:val="18"/>
                      </w:rPr>
                      <w:t>, that Champion cannot attack of be attacked until your next turn.</w:t>
                    </w:r>
                  </w:p>
                  <w:p w:rsidR="00353C85" w:rsidRPr="005A57A1" w:rsidRDefault="00353C85" w:rsidP="00855A3D">
                    <w:pPr>
                      <w:rPr>
                        <w:rFonts w:cs="Times New Roman"/>
                      </w:rPr>
                    </w:pPr>
                  </w:p>
                </w:txbxContent>
              </v:textbox>
            </v:shape>
          </v:group>
        </w:pict>
      </w:r>
      <w:r>
        <w:rPr>
          <w:noProof/>
        </w:rPr>
        <w:pict>
          <v:group id="_x0000_s1808" style="position:absolute;margin-left:-61.3pt;margin-top:175.25pt;width:179.25pt;height:247.15pt;z-index:251683840" coordorigin="214,5932" coordsize="3585,4943">
            <v:rect id="_x0000_s1809" style="position:absolute;left:214;top:5932;width:3585;height:4943" o:regroupid="24" fillcolor="#938953"/>
            <v:shape id="_x0000_s1810" type="#_x0000_t202" style="position:absolute;left:340;top:8349;width:3355;height:2341" o:regroupid="24">
              <v:textbox style="mso-next-textbox:#_x0000_s1810">
                <w:txbxContent>
                  <w:p w:rsidR="00353C85" w:rsidRPr="009368BC" w:rsidRDefault="00353C85" w:rsidP="001952C3">
                    <w:pPr>
                      <w:pStyle w:val="NoSpacing"/>
                      <w:rPr>
                        <w:rFonts w:cs="Times New Roman"/>
                        <w:b/>
                        <w:bCs/>
                        <w:sz w:val="32"/>
                        <w:szCs w:val="32"/>
                      </w:rPr>
                    </w:pPr>
                    <w:r w:rsidRPr="009368BC">
                      <w:rPr>
                        <w:b/>
                        <w:bCs/>
                        <w:sz w:val="32"/>
                        <w:szCs w:val="32"/>
                      </w:rPr>
                      <w:t>Passive:</w:t>
                    </w:r>
                    <w:r>
                      <w:rPr>
                        <w:b/>
                        <w:bCs/>
                        <w:sz w:val="32"/>
                        <w:szCs w:val="32"/>
                      </w:rPr>
                      <w:t xml:space="preserve"> Tool Exchange</w:t>
                    </w:r>
                  </w:p>
                  <w:p w:rsidR="00353C85" w:rsidRPr="00030806" w:rsidRDefault="00353C85" w:rsidP="001952C3">
                    <w:pPr>
                      <w:rPr>
                        <w:rFonts w:cs="Times New Roman"/>
                      </w:rPr>
                    </w:pPr>
                    <w:r>
                      <w:t>Once per turn, you may move one item from one of your Champions to another one of your Champions.  This includes Reserved Champions.</w:t>
                    </w:r>
                  </w:p>
                  <w:p w:rsidR="00353C85" w:rsidRPr="000B7C1F" w:rsidRDefault="00353C85" w:rsidP="001952C3">
                    <w:pPr>
                      <w:rPr>
                        <w:rFonts w:cs="Times New Roman"/>
                      </w:rPr>
                    </w:pPr>
                  </w:p>
                  <w:p w:rsidR="00353C85" w:rsidRPr="00355D6D" w:rsidRDefault="00353C85" w:rsidP="001952C3">
                    <w:pPr>
                      <w:rPr>
                        <w:rFonts w:cs="Times New Roman"/>
                      </w:rPr>
                    </w:pPr>
                  </w:p>
                  <w:p w:rsidR="00353C85" w:rsidRPr="001952C3" w:rsidRDefault="00353C85" w:rsidP="001952C3">
                    <w:pPr>
                      <w:rPr>
                        <w:rFonts w:cs="Times New Roman"/>
                      </w:rPr>
                    </w:pPr>
                  </w:p>
                </w:txbxContent>
              </v:textbox>
            </v:shape>
            <v:shape id="_x0000_s1811" type="#_x0000_t202" style="position:absolute;left:340;top:6040;width:3355;height:566;v-text-anchor:middle" o:regroupid="24" fillcolor="#f79646">
              <v:textbox style="mso-next-textbox:#_x0000_s1811" inset="0,0,0,0">
                <w:txbxContent>
                  <w:p w:rsidR="00353C85" w:rsidRPr="004755ED" w:rsidRDefault="00353C85" w:rsidP="00943391">
                    <w:pPr>
                      <w:pStyle w:val="NoSpacing"/>
                      <w:jc w:val="center"/>
                      <w:rPr>
                        <w:color w:val="FFFFFF"/>
                        <w:sz w:val="16"/>
                        <w:szCs w:val="16"/>
                      </w:rPr>
                    </w:pPr>
                    <w:r w:rsidRPr="004755ED">
                      <w:rPr>
                        <w:color w:val="FFFFFF"/>
                        <w:sz w:val="16"/>
                        <w:szCs w:val="16"/>
                      </w:rPr>
                      <w:t>Engineer</w:t>
                    </w:r>
                  </w:p>
                  <w:p w:rsidR="00353C85" w:rsidRPr="004755ED" w:rsidRDefault="00353C85" w:rsidP="00943391">
                    <w:pPr>
                      <w:pStyle w:val="NoSpacing"/>
                      <w:jc w:val="center"/>
                      <w:rPr>
                        <w:color w:val="FFFFFF"/>
                        <w:sz w:val="32"/>
                        <w:szCs w:val="32"/>
                      </w:rPr>
                    </w:pPr>
                    <w:r w:rsidRPr="004755ED">
                      <w:rPr>
                        <w:color w:val="FFFFFF"/>
                        <w:sz w:val="32"/>
                        <w:szCs w:val="32"/>
                      </w:rPr>
                      <w:t>Holt</w:t>
                    </w:r>
                  </w:p>
                  <w:p w:rsidR="00353C85" w:rsidRPr="004755ED" w:rsidRDefault="00353C85" w:rsidP="00943391">
                    <w:pPr>
                      <w:pStyle w:val="NoSpacing"/>
                      <w:jc w:val="center"/>
                      <w:rPr>
                        <w:rFonts w:cs="Times New Roman"/>
                        <w:color w:val="FFFFFF"/>
                      </w:rPr>
                    </w:pPr>
                  </w:p>
                  <w:p w:rsidR="00353C85" w:rsidRPr="004755ED" w:rsidRDefault="00353C85" w:rsidP="00943391">
                    <w:pPr>
                      <w:pStyle w:val="NoSpacing"/>
                      <w:jc w:val="center"/>
                      <w:rPr>
                        <w:rFonts w:cs="Times New Roman"/>
                        <w:color w:val="FFFFFF"/>
                        <w:sz w:val="36"/>
                        <w:szCs w:val="36"/>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4755ED" w:rsidRDefault="00353C85" w:rsidP="00943391">
                    <w:pPr>
                      <w:rPr>
                        <w:rFonts w:cs="Times New Roman"/>
                        <w:color w:val="FFFFFF"/>
                      </w:rPr>
                    </w:pPr>
                  </w:p>
                  <w:p w:rsidR="00353C85" w:rsidRPr="00556A5E" w:rsidRDefault="00353C85" w:rsidP="00943391">
                    <w:pPr>
                      <w:rPr>
                        <w:rFonts w:cs="Times New Roman"/>
                      </w:rPr>
                    </w:pPr>
                  </w:p>
                  <w:p w:rsidR="00353C85" w:rsidRPr="00B64EFE" w:rsidRDefault="00353C85" w:rsidP="00943391">
                    <w:pPr>
                      <w:rPr>
                        <w:rFonts w:cs="Times New Roman"/>
                      </w:rPr>
                    </w:pPr>
                  </w:p>
                  <w:p w:rsidR="00353C85" w:rsidRPr="00943391" w:rsidRDefault="00353C85" w:rsidP="00943391">
                    <w:pPr>
                      <w:rPr>
                        <w:rFonts w:cs="Times New Roman"/>
                      </w:rPr>
                    </w:pPr>
                  </w:p>
                  <w:p w:rsidR="00353C85" w:rsidRPr="00943391" w:rsidRDefault="00353C85" w:rsidP="00943391">
                    <w:pPr>
                      <w:rPr>
                        <w:rFonts w:cs="Times New Roman"/>
                      </w:rPr>
                    </w:pPr>
                  </w:p>
                </w:txbxContent>
              </v:textbox>
            </v:shape>
            <v:shape id="_x0000_s1812" type="#_x0000_t202" style="position:absolute;left:340;top:7101;width:3355;height:1114" o:regroupid="24">
              <v:textbox style="mso-next-textbox:#_x0000_s1812">
                <w:txbxContent>
                  <w:p w:rsidR="00353C85" w:rsidRPr="001B070F" w:rsidRDefault="00353C85" w:rsidP="003A183E">
                    <w:pPr>
                      <w:rPr>
                        <w:sz w:val="36"/>
                        <w:szCs w:val="36"/>
                      </w:rPr>
                    </w:pPr>
                    <w:r w:rsidRPr="001B070F">
                      <w:rPr>
                        <w:sz w:val="36"/>
                        <w:szCs w:val="36"/>
                      </w:rPr>
                      <w:t xml:space="preserve">Copper Bomb    </w:t>
                    </w:r>
                    <w:r>
                      <w:rPr>
                        <w:sz w:val="36"/>
                        <w:szCs w:val="36"/>
                      </w:rPr>
                      <w:t xml:space="preserve"> </w:t>
                    </w:r>
                    <w:r w:rsidRPr="001B070F">
                      <w:rPr>
                        <w:sz w:val="36"/>
                        <w:szCs w:val="36"/>
                      </w:rPr>
                      <w:t xml:space="preserve">     2</w:t>
                    </w:r>
                  </w:p>
                  <w:p w:rsidR="00353C85" w:rsidRPr="001B070F" w:rsidRDefault="00353C85" w:rsidP="003A183E">
                    <w:pPr>
                      <w:rPr>
                        <w:rFonts w:cs="Times New Roman"/>
                        <w:sz w:val="24"/>
                        <w:szCs w:val="24"/>
                      </w:rPr>
                    </w:pPr>
                  </w:p>
                </w:txbxContent>
              </v:textbox>
            </v:shape>
            <v:rect id="_x0000_s1813" style="position:absolute;left:340;top:6691;width:3355;height:291;v-text-anchor:middle" o:regroupid="24" fillcolor="#d99594">
              <v:textbox style="mso-next-textbox:#_x0000_s1813" inset="0,0,0,0">
                <w:txbxContent>
                  <w:p w:rsidR="00353C85" w:rsidRPr="00BE375E" w:rsidRDefault="00353C85" w:rsidP="00A35C9F">
                    <w:pPr>
                      <w:jc w:val="center"/>
                    </w:pPr>
                    <w:r w:rsidRPr="00BE375E">
                      <w:t>5 Health</w:t>
                    </w:r>
                  </w:p>
                </w:txbxContent>
              </v:textbox>
            </v:rect>
          </v:group>
        </w:pict>
      </w:r>
      <w:r>
        <w:rPr>
          <w:noProof/>
        </w:rPr>
        <w:pict>
          <v:shape id="_x0000_s1814" type="#_x0000_t202" style="position:absolute;margin-left:451.3pt;margin-top:395.85pt;width:38.75pt;height:23.05pt;z-index:251658240;v-text-anchor:middle" o:regroupid="88" stroked="f">
            <v:fill opacity="0"/>
            <v:textbox style="mso-next-textbox:#_x0000_s1814" inset="0,0,0,0">
              <w:txbxContent>
                <w:p w:rsidR="00353C85" w:rsidRPr="009948C4" w:rsidRDefault="00353C85" w:rsidP="009948C4">
                  <w:pPr>
                    <w:rPr>
                      <w:rFonts w:cs="Times New Roman"/>
                    </w:rPr>
                  </w:pPr>
                </w:p>
              </w:txbxContent>
            </v:textbox>
          </v:shape>
        </w:pict>
      </w:r>
      <w:r>
        <w:rPr>
          <w:noProof/>
        </w:rPr>
        <w:pict>
          <v:shape id="_x0000_s1815" type="#_x0000_t202" style="position:absolute;margin-left:263.35pt;margin-top:395.85pt;width:38.75pt;height:23.05pt;z-index:251657216;v-text-anchor:middle" o:regroupid="87" stroked="f">
            <v:fill opacity="0"/>
            <v:textbox style="mso-next-textbox:#_x0000_s1815" inset="0,0,0,0">
              <w:txbxContent>
                <w:p w:rsidR="00353C85" w:rsidRPr="009948C4" w:rsidRDefault="00353C85" w:rsidP="009948C4">
                  <w:pPr>
                    <w:rPr>
                      <w:rFonts w:cs="Times New Roman"/>
                    </w:rPr>
                  </w:pPr>
                </w:p>
              </w:txbxContent>
            </v:textbox>
          </v:shape>
        </w:pict>
      </w:r>
      <w:r>
        <w:rPr>
          <w:noProof/>
        </w:rPr>
        <w:pict>
          <v:shape id="_x0000_s1816" type="#_x0000_t202" style="position:absolute;margin-left:74pt;margin-top:395.85pt;width:38.75pt;height:23.05pt;z-index:251655168;v-text-anchor:middle" o:regroupid="82" stroked="f">
            <v:fill opacity="0"/>
            <v:textbox style="mso-next-textbox:#_x0000_s1816" inset="0,0,0,0">
              <w:txbxContent>
                <w:p w:rsidR="00353C85" w:rsidRPr="009948C4" w:rsidRDefault="00353C85" w:rsidP="009948C4">
                  <w:pPr>
                    <w:rPr>
                      <w:rFonts w:cs="Times New Roman"/>
                    </w:rPr>
                  </w:pPr>
                </w:p>
              </w:txbxContent>
            </v:textbox>
          </v:shape>
        </w:pict>
      </w:r>
      <w:r>
        <w:rPr>
          <w:noProof/>
        </w:rPr>
        <w:pict>
          <v:shape id="_x0000_s1817" type="#_x0000_t202" style="position:absolute;margin-left:451.3pt;margin-top:136.15pt;width:38.75pt;height:23.05pt;z-index:251654144;v-text-anchor:middle" o:regroupid="81" stroked="f">
            <v:fill opacity="0"/>
            <v:textbox style="mso-next-textbox:#_x0000_s1817" inset="0,0,0,0">
              <w:txbxContent>
                <w:p w:rsidR="00353C85" w:rsidRPr="009948C4" w:rsidRDefault="00353C85" w:rsidP="009948C4">
                  <w:pPr>
                    <w:rPr>
                      <w:rFonts w:cs="Times New Roman"/>
                    </w:rPr>
                  </w:pPr>
                </w:p>
              </w:txbxContent>
            </v:textbox>
          </v:shape>
        </w:pict>
      </w:r>
      <w:r>
        <w:rPr>
          <w:noProof/>
        </w:rPr>
        <w:pict>
          <v:shape id="_x0000_s1818" type="#_x0000_t202" style="position:absolute;margin-left:263.35pt;margin-top:136.15pt;width:38.75pt;height:23.05pt;z-index:251653120;v-text-anchor:middle" o:regroupid="80" stroked="f">
            <v:fill opacity="0"/>
            <v:textbox style="mso-next-textbox:#_x0000_s1818" inset="0,0,0,0">
              <w:txbxContent>
                <w:p w:rsidR="00353C85" w:rsidRPr="009948C4" w:rsidRDefault="00353C85" w:rsidP="009948C4">
                  <w:pPr>
                    <w:rPr>
                      <w:rFonts w:cs="Times New Roman"/>
                    </w:rPr>
                  </w:pPr>
                </w:p>
              </w:txbxContent>
            </v:textbox>
          </v:shape>
        </w:pict>
      </w:r>
      <w:r>
        <w:rPr>
          <w:noProof/>
        </w:rPr>
        <w:pict>
          <v:shape id="_x0000_s1819" type="#_x0000_t202" style="position:absolute;margin-left:74pt;margin-top:136.15pt;width:38.75pt;height:23.05pt;z-index:251652096;v-text-anchor:middle" o:regroupid="79" stroked="f">
            <v:fill opacity="0"/>
            <v:textbox style="mso-next-textbox:#_x0000_s1819" inset="0,0,0,0">
              <w:txbxContent>
                <w:p w:rsidR="00353C85" w:rsidRPr="009948C4" w:rsidRDefault="00353C85" w:rsidP="009948C4">
                  <w:pPr>
                    <w:rPr>
                      <w:rFonts w:cs="Times New Roman"/>
                    </w:rPr>
                  </w:pPr>
                </w:p>
              </w:txbxContent>
            </v:textbox>
          </v:shape>
        </w:pict>
      </w:r>
      <w:r>
        <w:rPr>
          <w:rFonts w:cs="Times New Roman"/>
        </w:rPr>
        <w:br w:type="page"/>
      </w:r>
    </w:p>
    <w:p w:rsidR="00353C85" w:rsidRDefault="00353C85">
      <w:pPr>
        <w:rPr>
          <w:rFonts w:cs="Times New Roman"/>
        </w:rPr>
      </w:pPr>
      <w:r>
        <w:rPr>
          <w:noProof/>
        </w:rPr>
        <w:pict>
          <v:group id="_x0000_s1820" style="position:absolute;margin-left:136.3pt;margin-top:-32.95pt;width:179.25pt;height:247.15pt;z-index:251651072" coordorigin="203,10690" coordsize="3585,4943">
            <v:rect id="_x0000_s1821" style="position:absolute;left:203;top:10690;width:3585;height:4943" o:regroupid="78" fillcolor="#c90"/>
            <v:shape id="_x0000_s1822" type="#_x0000_t202" style="position:absolute;left:329;top:13226;width:3355;height:2222" o:regroupid="78">
              <v:textbox style="mso-next-textbox:#_x0000_s1822">
                <w:txbxContent>
                  <w:p w:rsidR="00353C85" w:rsidRPr="00F5428D" w:rsidRDefault="00353C85" w:rsidP="006D39E2">
                    <w:pPr>
                      <w:pStyle w:val="NoSpacing"/>
                      <w:rPr>
                        <w:rFonts w:cs="Times New Roman"/>
                        <w:sz w:val="36"/>
                        <w:szCs w:val="36"/>
                      </w:rPr>
                    </w:pPr>
                    <w:r>
                      <w:rPr>
                        <w:sz w:val="36"/>
                        <w:szCs w:val="36"/>
                      </w:rPr>
                      <w:t>Lunar Shift</w:t>
                    </w:r>
                  </w:p>
                  <w:p w:rsidR="00353C85" w:rsidRPr="007B5F95" w:rsidRDefault="00353C85" w:rsidP="006D39E2">
                    <w:pPr>
                      <w:pStyle w:val="NoSpacing"/>
                      <w:rPr>
                        <w:rFonts w:cs="Times New Roman"/>
                        <w:sz w:val="20"/>
                        <w:szCs w:val="20"/>
                      </w:rPr>
                    </w:pPr>
                    <w:r>
                      <w:rPr>
                        <w:sz w:val="20"/>
                        <w:szCs w:val="20"/>
                      </w:rPr>
                      <w:t>Apply 2 damage to all Poisoned Champions in play excluding your Champions.</w:t>
                    </w:r>
                    <w:r w:rsidRPr="007B5F95">
                      <w:rPr>
                        <w:sz w:val="20"/>
                        <w:szCs w:val="20"/>
                      </w:rPr>
                      <w:t xml:space="preserve"> </w:t>
                    </w:r>
                    <w:r>
                      <w:rPr>
                        <w:sz w:val="20"/>
                        <w:szCs w:val="20"/>
                      </w:rPr>
                      <w:t xml:space="preserve"> </w:t>
                    </w:r>
                    <w:r w:rsidRPr="007B5F95">
                      <w:rPr>
                        <w:sz w:val="20"/>
                        <w:szCs w:val="20"/>
                      </w:rPr>
                      <w:t xml:space="preserve">Any Champion that is Knocked Out </w:t>
                    </w:r>
                    <w:r>
                      <w:rPr>
                        <w:sz w:val="20"/>
                        <w:szCs w:val="20"/>
                      </w:rPr>
                      <w:t>in this way grants you one Knock Out Point.</w:t>
                    </w:r>
                  </w:p>
                  <w:p w:rsidR="00353C85" w:rsidRDefault="00353C85" w:rsidP="006D39E2">
                    <w:pPr>
                      <w:rPr>
                        <w:rFonts w:cs="Times New Roman"/>
                      </w:rPr>
                    </w:pPr>
                  </w:p>
                  <w:p w:rsidR="00353C85" w:rsidRPr="00414769" w:rsidRDefault="00353C85" w:rsidP="006D39E2">
                    <w:pPr>
                      <w:rPr>
                        <w:rFonts w:cs="Times New Roman"/>
                      </w:rPr>
                    </w:pPr>
                  </w:p>
                  <w:p w:rsidR="00353C85" w:rsidRPr="004D72E2" w:rsidRDefault="00353C85" w:rsidP="006D39E2">
                    <w:pPr>
                      <w:rPr>
                        <w:rFonts w:cs="Times New Roman"/>
                      </w:rPr>
                    </w:pPr>
                  </w:p>
                  <w:p w:rsidR="00353C85" w:rsidRPr="006D39E2" w:rsidRDefault="00353C85" w:rsidP="006D39E2">
                    <w:pPr>
                      <w:rPr>
                        <w:rFonts w:cs="Times New Roman"/>
                      </w:rPr>
                    </w:pPr>
                  </w:p>
                </w:txbxContent>
              </v:textbox>
            </v:shape>
            <v:shape id="_x0000_s1823" type="#_x0000_t202" style="position:absolute;left:329;top:10798;width:3355;height:566;v-text-anchor:middle" o:regroupid="78" fillcolor="#4f81bd">
              <v:textbox style="mso-next-textbox:#_x0000_s1823" inset="0,0,0,0">
                <w:txbxContent>
                  <w:p w:rsidR="00353C85" w:rsidRPr="004755ED" w:rsidRDefault="00353C85" w:rsidP="00B64EFE">
                    <w:pPr>
                      <w:pStyle w:val="NoSpacing"/>
                      <w:jc w:val="center"/>
                      <w:rPr>
                        <w:color w:val="FFFFFF"/>
                        <w:sz w:val="16"/>
                        <w:szCs w:val="16"/>
                      </w:rPr>
                    </w:pPr>
                    <w:r w:rsidRPr="004755ED">
                      <w:rPr>
                        <w:color w:val="FFFFFF"/>
                        <w:sz w:val="16"/>
                        <w:szCs w:val="16"/>
                      </w:rPr>
                      <w:t>Mage</w:t>
                    </w:r>
                  </w:p>
                  <w:p w:rsidR="00353C85" w:rsidRPr="004755ED" w:rsidRDefault="00353C85" w:rsidP="00B64EFE">
                    <w:pPr>
                      <w:pStyle w:val="NoSpacing"/>
                      <w:jc w:val="center"/>
                      <w:rPr>
                        <w:color w:val="FFFFFF"/>
                        <w:sz w:val="32"/>
                        <w:szCs w:val="32"/>
                      </w:rPr>
                    </w:pPr>
                    <w:r w:rsidRPr="004755ED">
                      <w:rPr>
                        <w:color w:val="FFFFFF"/>
                        <w:sz w:val="32"/>
                        <w:szCs w:val="32"/>
                      </w:rPr>
                      <w:t>Luna</w:t>
                    </w:r>
                  </w:p>
                  <w:p w:rsidR="00353C85" w:rsidRPr="004755ED" w:rsidRDefault="00353C85" w:rsidP="00B64EFE">
                    <w:pPr>
                      <w:pStyle w:val="NoSpacing"/>
                      <w:jc w:val="center"/>
                      <w:rPr>
                        <w:rFonts w:cs="Times New Roman"/>
                        <w:color w:val="FFFFFF"/>
                      </w:rPr>
                    </w:pPr>
                  </w:p>
                  <w:p w:rsidR="00353C85" w:rsidRPr="004755ED" w:rsidRDefault="00353C85" w:rsidP="00B64EFE">
                    <w:pPr>
                      <w:pStyle w:val="NoSpacing"/>
                      <w:jc w:val="center"/>
                      <w:rPr>
                        <w:rFonts w:cs="Times New Roman"/>
                        <w:color w:val="FFFFFF"/>
                        <w:sz w:val="36"/>
                        <w:szCs w:val="36"/>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4755ED" w:rsidRDefault="00353C85" w:rsidP="00B64EFE">
                    <w:pPr>
                      <w:rPr>
                        <w:rFonts w:cs="Times New Roman"/>
                        <w:color w:val="FFFFFF"/>
                      </w:rPr>
                    </w:pPr>
                  </w:p>
                  <w:p w:rsidR="00353C85" w:rsidRPr="00556A5E" w:rsidRDefault="00353C85" w:rsidP="00B64EFE">
                    <w:pPr>
                      <w:rPr>
                        <w:rFonts w:cs="Times New Roman"/>
                      </w:rPr>
                    </w:pPr>
                  </w:p>
                  <w:p w:rsidR="00353C85" w:rsidRPr="00B64EFE" w:rsidRDefault="00353C85" w:rsidP="00B64EFE">
                    <w:pPr>
                      <w:rPr>
                        <w:rFonts w:cs="Times New Roman"/>
                      </w:rPr>
                    </w:pPr>
                  </w:p>
                  <w:p w:rsidR="00353C85" w:rsidRPr="00B64EFE" w:rsidRDefault="00353C85" w:rsidP="00B64EFE">
                    <w:pPr>
                      <w:rPr>
                        <w:rFonts w:cs="Times New Roman"/>
                      </w:rPr>
                    </w:pPr>
                  </w:p>
                </w:txbxContent>
              </v:textbox>
            </v:shape>
            <v:shape id="_x0000_s1824" type="#_x0000_t202" style="position:absolute;left:316;top:11897;width:3355;height:1224" o:regroupid="78">
              <v:textbox style="mso-next-textbox:#_x0000_s1824">
                <w:txbxContent>
                  <w:p w:rsidR="00353C85" w:rsidRPr="00691604" w:rsidRDefault="00353C85" w:rsidP="00691604">
                    <w:pPr>
                      <w:pStyle w:val="NoSpacing"/>
                      <w:rPr>
                        <w:rFonts w:cs="Times New Roman"/>
                        <w:sz w:val="32"/>
                        <w:szCs w:val="32"/>
                      </w:rPr>
                    </w:pPr>
                    <w:r>
                      <w:rPr>
                        <w:sz w:val="32"/>
                        <w:szCs w:val="32"/>
                      </w:rPr>
                      <w:t>Affliction</w:t>
                    </w:r>
                  </w:p>
                  <w:p w:rsidR="00353C85" w:rsidRPr="00E80DA6" w:rsidRDefault="00353C85" w:rsidP="00691604">
                    <w:pPr>
                      <w:pStyle w:val="NoSpacing"/>
                      <w:rPr>
                        <w:rFonts w:cs="Times New Roman"/>
                        <w:sz w:val="20"/>
                        <w:szCs w:val="20"/>
                      </w:rPr>
                    </w:pPr>
                    <w:r>
                      <w:rPr>
                        <w:sz w:val="18"/>
                        <w:szCs w:val="18"/>
                      </w:rPr>
                      <w:t xml:space="preserve">Increase the Defending Champions </w:t>
                    </w:r>
                    <w:r w:rsidRPr="00804A1A">
                      <w:rPr>
                        <w:sz w:val="18"/>
                        <w:szCs w:val="18"/>
                      </w:rPr>
                      <w:t xml:space="preserve">Poison </w:t>
                    </w:r>
                    <w:r>
                      <w:rPr>
                        <w:sz w:val="18"/>
                        <w:szCs w:val="18"/>
                      </w:rPr>
                      <w:t>Dice by 1.</w:t>
                    </w:r>
                  </w:p>
                  <w:p w:rsidR="00353C85" w:rsidRDefault="00353C85" w:rsidP="00691604">
                    <w:pPr>
                      <w:rPr>
                        <w:rFonts w:cs="Times New Roman"/>
                      </w:rPr>
                    </w:pPr>
                  </w:p>
                  <w:p w:rsidR="00353C85" w:rsidRPr="00414769" w:rsidRDefault="00353C85" w:rsidP="00691604">
                    <w:pPr>
                      <w:rPr>
                        <w:rFonts w:cs="Times New Roman"/>
                      </w:rPr>
                    </w:pPr>
                  </w:p>
                  <w:p w:rsidR="00353C85" w:rsidRPr="004D72E2" w:rsidRDefault="00353C85" w:rsidP="00691604">
                    <w:pPr>
                      <w:rPr>
                        <w:rFonts w:cs="Times New Roman"/>
                      </w:rPr>
                    </w:pPr>
                  </w:p>
                </w:txbxContent>
              </v:textbox>
            </v:shape>
            <v:rect id="_x0000_s1825" style="position:absolute;left:329;top:11464;width:1609;height:291;v-text-anchor:middle" fillcolor="#d99594">
              <v:textbox style="mso-next-textbox:#_x0000_s1825" inset="0,0,0,0">
                <w:txbxContent>
                  <w:p w:rsidR="00353C85" w:rsidRDefault="00353C85" w:rsidP="008C5D0C">
                    <w:pPr>
                      <w:jc w:val="center"/>
                    </w:pPr>
                    <w:r>
                      <w:t>8 Health</w:t>
                    </w:r>
                  </w:p>
                </w:txbxContent>
              </v:textbox>
            </v:rect>
            <v:rect id="_x0000_s1826" style="position:absolute;left:2072;top:11464;width:1613;height:291;v-text-anchor:middle" fillcolor="#95b3d7">
              <v:textbox style="mso-next-textbox:#_x0000_s1826" inset="0,0,0,0">
                <w:txbxContent>
                  <w:p w:rsidR="00353C85" w:rsidRDefault="00353C85" w:rsidP="008C5D0C">
                    <w:pPr>
                      <w:jc w:val="center"/>
                    </w:pPr>
                    <w:r>
                      <w:t>1 Crystal Cost</w:t>
                    </w:r>
                  </w:p>
                </w:txbxContent>
              </v:textbox>
            </v:rect>
          </v:group>
        </w:pict>
      </w:r>
      <w:r>
        <w:rPr>
          <w:noProof/>
        </w:rPr>
        <w:pict>
          <v:group id="_x0000_s1827" style="position:absolute;margin-left:135.2pt;margin-top:225pt;width:179.25pt;height:247.15pt;z-index:251719680" coordorigin="3936,5870" coordsize="3585,4943">
            <v:rect id="_x0000_s1828" style="position:absolute;left:3936;top:5870;width:3585;height:4943" fillcolor="#c90"/>
            <v:shape id="_x0000_s1829" type="#_x0000_t202" style="position:absolute;left:4062;top:6994;width:3355;height:1495">
              <v:textbox style="mso-next-textbox:#_x0000_s1829">
                <w:txbxContent>
                  <w:p w:rsidR="00353C85" w:rsidRPr="00663196" w:rsidRDefault="00353C85" w:rsidP="00597284">
                    <w:pPr>
                      <w:pStyle w:val="NoSpacing"/>
                      <w:rPr>
                        <w:rFonts w:cs="Times New Roman"/>
                        <w:sz w:val="13"/>
                        <w:szCs w:val="13"/>
                      </w:rPr>
                    </w:pPr>
                    <w:r w:rsidRPr="00663196">
                      <w:rPr>
                        <w:sz w:val="28"/>
                        <w:szCs w:val="28"/>
                      </w:rPr>
                      <w:t>Release Rage</w:t>
                    </w:r>
                    <w:r>
                      <w:rPr>
                        <w:sz w:val="28"/>
                        <w:szCs w:val="28"/>
                      </w:rPr>
                      <w:t xml:space="preserve">                    3x</w:t>
                    </w:r>
                  </w:p>
                  <w:p w:rsidR="00353C85" w:rsidRPr="002A381F" w:rsidRDefault="00353C85" w:rsidP="00597284">
                    <w:pPr>
                      <w:rPr>
                        <w:sz w:val="18"/>
                        <w:szCs w:val="18"/>
                      </w:rPr>
                    </w:pPr>
                    <w:r w:rsidRPr="002A381F">
                      <w:rPr>
                        <w:sz w:val="18"/>
                        <w:szCs w:val="18"/>
                      </w:rPr>
                      <w:t xml:space="preserve">This attack deals 3 times damage times the amount shown on the </w:t>
                    </w:r>
                    <w:r>
                      <w:rPr>
                        <w:sz w:val="18"/>
                        <w:szCs w:val="18"/>
                      </w:rPr>
                      <w:t>Attack D</w:t>
                    </w:r>
                    <w:r w:rsidRPr="002A381F">
                      <w:rPr>
                        <w:sz w:val="18"/>
                        <w:szCs w:val="18"/>
                      </w:rPr>
                      <w:t xml:space="preserve">ice on top of this card.  When this attack is used, reset the </w:t>
                    </w:r>
                    <w:r>
                      <w:rPr>
                        <w:sz w:val="18"/>
                        <w:szCs w:val="18"/>
                      </w:rPr>
                      <w:t>Attack D</w:t>
                    </w:r>
                    <w:r w:rsidRPr="002A381F">
                      <w:rPr>
                        <w:sz w:val="18"/>
                        <w:szCs w:val="18"/>
                      </w:rPr>
                      <w:t>ice back to 0.</w:t>
                    </w:r>
                  </w:p>
                  <w:p w:rsidR="00353C85" w:rsidRPr="00AA53A2" w:rsidRDefault="00353C85" w:rsidP="00597284">
                    <w:pPr>
                      <w:rPr>
                        <w:rFonts w:cs="Times New Roman"/>
                      </w:rPr>
                    </w:pPr>
                  </w:p>
                </w:txbxContent>
              </v:textbox>
            </v:shape>
            <v:shape id="_x0000_s1830" type="#_x0000_t202" style="position:absolute;left:4062;top:8609;width:3355;height:2019">
              <v:textbox style="mso-next-textbox:#_x0000_s1830">
                <w:txbxContent>
                  <w:p w:rsidR="00353C85" w:rsidRPr="002E0226" w:rsidRDefault="00353C85" w:rsidP="00597284">
                    <w:pPr>
                      <w:pStyle w:val="NoSpacing"/>
                      <w:rPr>
                        <w:rFonts w:cs="Times New Roman"/>
                        <w:b/>
                        <w:bCs/>
                        <w:sz w:val="32"/>
                        <w:szCs w:val="32"/>
                      </w:rPr>
                    </w:pPr>
                    <w:r w:rsidRPr="002E0226">
                      <w:rPr>
                        <w:b/>
                        <w:bCs/>
                        <w:sz w:val="32"/>
                        <w:szCs w:val="32"/>
                      </w:rPr>
                      <w:t>Passive:</w:t>
                    </w:r>
                    <w:r>
                      <w:rPr>
                        <w:b/>
                        <w:bCs/>
                        <w:sz w:val="32"/>
                        <w:szCs w:val="32"/>
                      </w:rPr>
                      <w:t xml:space="preserve"> Enrage</w:t>
                    </w:r>
                  </w:p>
                  <w:p w:rsidR="00353C85" w:rsidRPr="00CF3A18" w:rsidRDefault="00353C85" w:rsidP="00597284">
                    <w:pPr>
                      <w:rPr>
                        <w:sz w:val="20"/>
                        <w:szCs w:val="20"/>
                      </w:rPr>
                    </w:pPr>
                    <w:r w:rsidRPr="00CF3A18">
                      <w:rPr>
                        <w:sz w:val="20"/>
                        <w:szCs w:val="20"/>
                      </w:rPr>
                      <w:t>When Lionheart enters your line-up, set a</w:t>
                    </w:r>
                    <w:r>
                      <w:rPr>
                        <w:sz w:val="20"/>
                        <w:szCs w:val="20"/>
                      </w:rPr>
                      <w:t>n Attack</w:t>
                    </w:r>
                    <w:r w:rsidRPr="00CF3A18">
                      <w:rPr>
                        <w:sz w:val="20"/>
                        <w:szCs w:val="20"/>
                      </w:rPr>
                      <w:t xml:space="preserve"> </w:t>
                    </w:r>
                    <w:r>
                      <w:rPr>
                        <w:sz w:val="20"/>
                        <w:szCs w:val="20"/>
                      </w:rPr>
                      <w:t>D</w:t>
                    </w:r>
                    <w:r w:rsidRPr="00CF3A18">
                      <w:rPr>
                        <w:sz w:val="20"/>
                        <w:szCs w:val="20"/>
                      </w:rPr>
                      <w:t>ice on Lionheart and set it to 0.  Each time, at the beginning your turn, increase the amount shown on the dice by 1.</w:t>
                    </w:r>
                  </w:p>
                  <w:p w:rsidR="00353C85" w:rsidRPr="002A381F" w:rsidRDefault="00353C85" w:rsidP="00597284">
                    <w:pPr>
                      <w:rPr>
                        <w:rFonts w:cs="Times New Roman"/>
                      </w:rPr>
                    </w:pPr>
                  </w:p>
                </w:txbxContent>
              </v:textbox>
            </v:shape>
            <v:shape id="_x0000_s1831" type="#_x0000_t202" style="position:absolute;left:4062;top:5978;width:3355;height:566;v-text-anchor:middle" fillcolor="#c0504d">
              <v:textbox style="mso-next-textbox:#_x0000_s1831" inset="0,0,0,0">
                <w:txbxContent>
                  <w:p w:rsidR="00353C85" w:rsidRPr="004755ED" w:rsidRDefault="00353C85" w:rsidP="00597284">
                    <w:pPr>
                      <w:pStyle w:val="NoSpacing"/>
                      <w:jc w:val="center"/>
                      <w:rPr>
                        <w:color w:val="FFFFFF"/>
                        <w:sz w:val="16"/>
                        <w:szCs w:val="16"/>
                      </w:rPr>
                    </w:pPr>
                    <w:r w:rsidRPr="004755ED">
                      <w:rPr>
                        <w:color w:val="FFFFFF"/>
                        <w:sz w:val="16"/>
                        <w:szCs w:val="16"/>
                      </w:rPr>
                      <w:t>Warrior</w:t>
                    </w:r>
                  </w:p>
                  <w:p w:rsidR="00353C85" w:rsidRPr="004755ED" w:rsidRDefault="00353C85" w:rsidP="00597284">
                    <w:pPr>
                      <w:pStyle w:val="NoSpacing"/>
                      <w:jc w:val="center"/>
                      <w:rPr>
                        <w:color w:val="FFFFFF"/>
                        <w:sz w:val="32"/>
                        <w:szCs w:val="32"/>
                      </w:rPr>
                    </w:pPr>
                    <w:r w:rsidRPr="004755ED">
                      <w:rPr>
                        <w:color w:val="FFFFFF"/>
                        <w:sz w:val="32"/>
                        <w:szCs w:val="32"/>
                      </w:rPr>
                      <w:t>Lionheart</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556A5E" w:rsidRDefault="00353C85" w:rsidP="00597284">
                    <w:pPr>
                      <w:rPr>
                        <w:rFonts w:cs="Times New Roman"/>
                      </w:rPr>
                    </w:pPr>
                  </w:p>
                </w:txbxContent>
              </v:textbox>
            </v:shape>
            <v:rect id="_x0000_s1832" style="position:absolute;left:4052;top:6616;width:3365;height:291;v-text-anchor:middle" fillcolor="#d99594">
              <v:textbox style="mso-next-textbox:#_x0000_s1832" inset="0,0,0,0">
                <w:txbxContent>
                  <w:p w:rsidR="00353C85" w:rsidRDefault="00353C85" w:rsidP="00597284">
                    <w:pPr>
                      <w:jc w:val="center"/>
                    </w:pPr>
                    <w:r>
                      <w:t>7 Health</w:t>
                    </w:r>
                  </w:p>
                </w:txbxContent>
              </v:textbox>
            </v:rect>
          </v:group>
        </w:pict>
      </w:r>
      <w:r>
        <w:rPr>
          <w:noProof/>
        </w:rPr>
        <w:pict>
          <v:group id="_x0000_s1833" style="position:absolute;margin-left:-51.8pt;margin-top:225pt;width:179.25pt;height:247.15pt;z-index:251718656" coordorigin="196,5870" coordsize="3585,4943">
            <v:rect id="_x0000_s1834" style="position:absolute;left:196;top:5870;width:3585;height:4943" fillcolor="#c90"/>
            <v:shape id="_x0000_s1835" type="#_x0000_t202" style="position:absolute;left:322;top:6994;width:3355;height:891">
              <v:textbox style="mso-next-textbox:#_x0000_s1835">
                <w:txbxContent>
                  <w:p w:rsidR="00353C85" w:rsidRPr="00124FBF" w:rsidRDefault="00353C85" w:rsidP="00597284">
                    <w:pPr>
                      <w:rPr>
                        <w:sz w:val="36"/>
                        <w:szCs w:val="36"/>
                      </w:rPr>
                    </w:pPr>
                    <w:r w:rsidRPr="00124FBF">
                      <w:rPr>
                        <w:sz w:val="36"/>
                        <w:szCs w:val="36"/>
                      </w:rPr>
                      <w:t xml:space="preserve">Stiff Strike        </w:t>
                    </w:r>
                    <w:r>
                      <w:rPr>
                        <w:sz w:val="36"/>
                        <w:szCs w:val="36"/>
                      </w:rPr>
                      <w:t xml:space="preserve">   </w:t>
                    </w:r>
                    <w:r w:rsidRPr="00124FBF">
                      <w:rPr>
                        <w:sz w:val="36"/>
                        <w:szCs w:val="36"/>
                      </w:rPr>
                      <w:t xml:space="preserve">     3 </w:t>
                    </w:r>
                  </w:p>
                  <w:p w:rsidR="00353C85" w:rsidRPr="00124FBF" w:rsidRDefault="00353C85" w:rsidP="00597284">
                    <w:pPr>
                      <w:rPr>
                        <w:rFonts w:cs="Times New Roman"/>
                        <w:sz w:val="20"/>
                        <w:szCs w:val="20"/>
                      </w:rPr>
                    </w:pPr>
                  </w:p>
                </w:txbxContent>
              </v:textbox>
            </v:shape>
            <v:shape id="_x0000_s1836" type="#_x0000_t202" style="position:absolute;left:322;top:7979;width:3355;height:2649">
              <v:textbox style="mso-next-textbox:#_x0000_s1836">
                <w:txbxContent>
                  <w:p w:rsidR="00353C85" w:rsidRDefault="00353C85" w:rsidP="00597284">
                    <w:pPr>
                      <w:pStyle w:val="NoSpacing"/>
                      <w:rPr>
                        <w:b/>
                        <w:bCs/>
                        <w:sz w:val="32"/>
                        <w:szCs w:val="32"/>
                      </w:rPr>
                    </w:pPr>
                    <w:r w:rsidRPr="009368BC">
                      <w:rPr>
                        <w:b/>
                        <w:bCs/>
                        <w:sz w:val="32"/>
                        <w:szCs w:val="32"/>
                      </w:rPr>
                      <w:t>Passive:</w:t>
                    </w:r>
                    <w:r>
                      <w:rPr>
                        <w:b/>
                        <w:bCs/>
                        <w:sz w:val="32"/>
                        <w:szCs w:val="32"/>
                      </w:rPr>
                      <w:t xml:space="preserve"> Rally Call</w:t>
                    </w:r>
                  </w:p>
                  <w:p w:rsidR="00353C85" w:rsidRPr="00CF7C58" w:rsidRDefault="00353C85" w:rsidP="00597284">
                    <w:pPr>
                      <w:pStyle w:val="NoSpacing"/>
                      <w:rPr>
                        <w:rFonts w:cs="Times New Roman"/>
                      </w:rPr>
                    </w:pPr>
                    <w:r>
                      <w:rPr>
                        <w:sz w:val="20"/>
                        <w:szCs w:val="20"/>
                      </w:rPr>
                      <w:t>If you have 2 or more Champions in your line-up, you may draw an extra card at the beginning of your turn from any deck you’d like, including discard piles.</w:t>
                    </w:r>
                  </w:p>
                  <w:p w:rsidR="00353C85" w:rsidRPr="00F37E4C" w:rsidRDefault="00353C85" w:rsidP="00597284">
                    <w:pPr>
                      <w:rPr>
                        <w:rFonts w:cs="Times New Roman"/>
                      </w:rPr>
                    </w:pPr>
                  </w:p>
                </w:txbxContent>
              </v:textbox>
            </v:shape>
            <v:shape id="_x0000_s1837" type="#_x0000_t202" style="position:absolute;left:322;top:5978;width:3355;height:566;v-text-anchor:middle" fillcolor="#c0504d">
              <v:textbox style="mso-next-textbox:#_x0000_s1837" inset="0,0,0,0">
                <w:txbxContent>
                  <w:p w:rsidR="00353C85" w:rsidRPr="004755ED" w:rsidRDefault="00353C85" w:rsidP="00597284">
                    <w:pPr>
                      <w:pStyle w:val="NoSpacing"/>
                      <w:jc w:val="center"/>
                      <w:rPr>
                        <w:color w:val="FFFFFF"/>
                        <w:sz w:val="16"/>
                        <w:szCs w:val="16"/>
                      </w:rPr>
                    </w:pPr>
                    <w:r w:rsidRPr="004755ED">
                      <w:rPr>
                        <w:color w:val="FFFFFF"/>
                        <w:sz w:val="16"/>
                        <w:szCs w:val="16"/>
                      </w:rPr>
                      <w:t>Warrior</w:t>
                    </w:r>
                  </w:p>
                  <w:p w:rsidR="00353C85" w:rsidRPr="004755ED" w:rsidRDefault="00353C85" w:rsidP="00597284">
                    <w:pPr>
                      <w:pStyle w:val="NoSpacing"/>
                      <w:jc w:val="center"/>
                      <w:rPr>
                        <w:color w:val="FFFFFF"/>
                        <w:sz w:val="32"/>
                        <w:szCs w:val="32"/>
                      </w:rPr>
                    </w:pPr>
                    <w:r w:rsidRPr="004755ED">
                      <w:rPr>
                        <w:color w:val="FFFFFF"/>
                        <w:sz w:val="32"/>
                        <w:szCs w:val="32"/>
                      </w:rPr>
                      <w:t>Marin</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556A5E" w:rsidRDefault="00353C85" w:rsidP="00597284">
                    <w:pPr>
                      <w:rPr>
                        <w:rFonts w:cs="Times New Roman"/>
                      </w:rPr>
                    </w:pPr>
                  </w:p>
                </w:txbxContent>
              </v:textbox>
            </v:shape>
            <v:rect id="_x0000_s1838" style="position:absolute;left:321;top:6633;width:3356;height:291;v-text-anchor:middle" fillcolor="#d99594">
              <v:textbox style="mso-next-textbox:#_x0000_s1838" inset="0,0,0,0">
                <w:txbxContent>
                  <w:p w:rsidR="00353C85" w:rsidRDefault="00353C85" w:rsidP="00597284">
                    <w:pPr>
                      <w:jc w:val="center"/>
                    </w:pPr>
                    <w:r>
                      <w:t>7 Health</w:t>
                    </w:r>
                  </w:p>
                </w:txbxContent>
              </v:textbox>
            </v:rect>
          </v:group>
        </w:pict>
      </w:r>
      <w:r>
        <w:rPr>
          <w:noProof/>
        </w:rPr>
        <w:pict>
          <v:group id="_x0000_s1839" style="position:absolute;margin-left:324.85pt;margin-top:225pt;width:179.25pt;height:247.15pt;z-index:251720704" coordorigin="7729,5870" coordsize="3585,4943">
            <v:rect id="_x0000_s1840" style="position:absolute;left:7729;top:5870;width:3585;height:4943" fillcolor="#c90"/>
            <v:shape id="_x0000_s1841" type="#_x0000_t202" style="position:absolute;left:7855;top:7020;width:3355;height:3608">
              <v:textbox style="mso-next-textbox:#_x0000_s1841">
                <w:txbxContent>
                  <w:p w:rsidR="00353C85" w:rsidRPr="00664515" w:rsidRDefault="00353C85" w:rsidP="00597284">
                    <w:pPr>
                      <w:pStyle w:val="NoSpacing"/>
                      <w:rPr>
                        <w:rFonts w:cs="Times New Roman"/>
                        <w:sz w:val="36"/>
                        <w:szCs w:val="36"/>
                      </w:rPr>
                    </w:pPr>
                    <w:r>
                      <w:rPr>
                        <w:sz w:val="36"/>
                        <w:szCs w:val="36"/>
                      </w:rPr>
                      <w:t>Piked Phalanx</w:t>
                    </w:r>
                    <w:r w:rsidRPr="00664515">
                      <w:rPr>
                        <w:sz w:val="36"/>
                        <w:szCs w:val="36"/>
                      </w:rPr>
                      <w:t xml:space="preserve">     </w:t>
                    </w:r>
                    <w:r>
                      <w:rPr>
                        <w:sz w:val="36"/>
                        <w:szCs w:val="36"/>
                      </w:rPr>
                      <w:t xml:space="preserve">     2</w:t>
                    </w:r>
                    <w:r w:rsidRPr="00664515">
                      <w:rPr>
                        <w:sz w:val="36"/>
                        <w:szCs w:val="36"/>
                      </w:rPr>
                      <w:t xml:space="preserve">     </w:t>
                    </w:r>
                    <w:r>
                      <w:rPr>
                        <w:sz w:val="36"/>
                        <w:szCs w:val="36"/>
                      </w:rPr>
                      <w:t xml:space="preserve">   </w:t>
                    </w:r>
                  </w:p>
                  <w:p w:rsidR="00353C85" w:rsidRDefault="00353C85" w:rsidP="00597284">
                    <w:pPr>
                      <w:pStyle w:val="NoSpacing"/>
                      <w:rPr>
                        <w:sz w:val="20"/>
                        <w:szCs w:val="20"/>
                      </w:rPr>
                    </w:pPr>
                    <w:r>
                      <w:rPr>
                        <w:sz w:val="20"/>
                        <w:szCs w:val="20"/>
                      </w:rPr>
                      <w:t>All Champions in your line-up that have no Crystal Cost stated on their card, Armor Dice +1.</w:t>
                    </w:r>
                  </w:p>
                  <w:p w:rsidR="00353C85" w:rsidRPr="00C949A8" w:rsidRDefault="00353C85" w:rsidP="00597284">
                    <w:pPr>
                      <w:pStyle w:val="NoSpacing"/>
                      <w:rPr>
                        <w:rFonts w:cs="Times New Roman"/>
                        <w:sz w:val="20"/>
                        <w:szCs w:val="20"/>
                      </w:rPr>
                    </w:pPr>
                  </w:p>
                  <w:p w:rsidR="00353C85" w:rsidRPr="001B5548" w:rsidRDefault="00353C85" w:rsidP="00597284">
                    <w:pPr>
                      <w:pStyle w:val="NoSpacing"/>
                      <w:rPr>
                        <w:rFonts w:cs="Times New Roman"/>
                        <w:sz w:val="16"/>
                        <w:szCs w:val="16"/>
                      </w:rPr>
                    </w:pPr>
                  </w:p>
                  <w:p w:rsidR="00353C85" w:rsidRPr="00D4509A" w:rsidRDefault="00353C85" w:rsidP="00597284">
                    <w:pPr>
                      <w:rPr>
                        <w:rFonts w:cs="Times New Roman"/>
                      </w:rPr>
                    </w:pPr>
                  </w:p>
                </w:txbxContent>
              </v:textbox>
            </v:shape>
            <v:shape id="_x0000_s1842" type="#_x0000_t202" style="position:absolute;left:7855;top:5978;width:3355;height:566;v-text-anchor:middle" fillcolor="#c0504d">
              <v:textbox style="mso-next-textbox:#_x0000_s1842" inset="0,0,0,0">
                <w:txbxContent>
                  <w:p w:rsidR="00353C85" w:rsidRPr="004755ED" w:rsidRDefault="00353C85" w:rsidP="00597284">
                    <w:pPr>
                      <w:pStyle w:val="NoSpacing"/>
                      <w:jc w:val="center"/>
                      <w:rPr>
                        <w:color w:val="FFFFFF"/>
                        <w:sz w:val="16"/>
                        <w:szCs w:val="16"/>
                      </w:rPr>
                    </w:pPr>
                    <w:r w:rsidRPr="004755ED">
                      <w:rPr>
                        <w:color w:val="FFFFFF"/>
                        <w:sz w:val="16"/>
                        <w:szCs w:val="16"/>
                      </w:rPr>
                      <w:t>Warrior</w:t>
                    </w:r>
                  </w:p>
                  <w:p w:rsidR="00353C85" w:rsidRPr="004755ED" w:rsidRDefault="00353C85" w:rsidP="00597284">
                    <w:pPr>
                      <w:pStyle w:val="NoSpacing"/>
                      <w:jc w:val="center"/>
                      <w:rPr>
                        <w:color w:val="FFFFFF"/>
                        <w:sz w:val="32"/>
                        <w:szCs w:val="32"/>
                      </w:rPr>
                    </w:pPr>
                    <w:r w:rsidRPr="004755ED">
                      <w:rPr>
                        <w:color w:val="FFFFFF"/>
                        <w:sz w:val="32"/>
                        <w:szCs w:val="32"/>
                      </w:rPr>
                      <w:t>Bain</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556A5E" w:rsidRDefault="00353C85" w:rsidP="00597284">
                    <w:pPr>
                      <w:rPr>
                        <w:rFonts w:cs="Times New Roman"/>
                      </w:rPr>
                    </w:pPr>
                  </w:p>
                </w:txbxContent>
              </v:textbox>
            </v:shape>
            <v:rect id="_x0000_s1843" style="position:absolute;left:7854;top:6616;width:3356;height:291;v-text-anchor:middle" fillcolor="#d99594">
              <v:textbox style="mso-next-textbox:#_x0000_s1843" inset="0,0,0,0">
                <w:txbxContent>
                  <w:p w:rsidR="00353C85" w:rsidRDefault="00353C85" w:rsidP="00597284">
                    <w:pPr>
                      <w:jc w:val="center"/>
                    </w:pPr>
                    <w:r>
                      <w:t>8 Health</w:t>
                    </w:r>
                  </w:p>
                </w:txbxContent>
              </v:textbox>
            </v:rect>
          </v:group>
        </w:pict>
      </w:r>
      <w:r>
        <w:rPr>
          <w:noProof/>
        </w:rPr>
        <w:pict>
          <v:group id="_x0000_s1844" style="position:absolute;margin-left:-53.55pt;margin-top:-32.95pt;width:179.25pt;height:247.15pt;z-index:251717632" coordorigin="267,752" coordsize="3585,4943">
            <v:rect id="_x0000_s1845" style="position:absolute;left:267;top:752;width:3585;height:4943" fillcolor="#c90"/>
            <v:rect id="_x0000_s1846" style="position:absolute;left:393;top:1500;width:3355;height:291;v-text-anchor:middle" fillcolor="#d99594">
              <v:textbox style="mso-next-textbox:#_x0000_s1846" inset="0,0,0,0">
                <w:txbxContent>
                  <w:p w:rsidR="00353C85" w:rsidRDefault="00353C85" w:rsidP="00597284">
                    <w:pPr>
                      <w:jc w:val="center"/>
                    </w:pPr>
                    <w:r>
                      <w:t>9 Health</w:t>
                    </w:r>
                  </w:p>
                </w:txbxContent>
              </v:textbox>
            </v:rect>
            <v:shape id="_x0000_s1847" type="#_x0000_t202" style="position:absolute;left:393;top:1876;width:3355;height:891">
              <v:textbox style="mso-next-textbox:#_x0000_s1847">
                <w:txbxContent>
                  <w:p w:rsidR="00353C85" w:rsidRPr="00124FBF" w:rsidRDefault="00353C85" w:rsidP="00597284">
                    <w:pPr>
                      <w:rPr>
                        <w:sz w:val="36"/>
                        <w:szCs w:val="36"/>
                      </w:rPr>
                    </w:pPr>
                    <w:r>
                      <w:rPr>
                        <w:sz w:val="36"/>
                        <w:szCs w:val="36"/>
                      </w:rPr>
                      <w:t xml:space="preserve">No Mercy  </w:t>
                    </w:r>
                    <w:r w:rsidRPr="00124FBF">
                      <w:rPr>
                        <w:sz w:val="36"/>
                        <w:szCs w:val="36"/>
                      </w:rPr>
                      <w:t xml:space="preserve">       </w:t>
                    </w:r>
                    <w:r>
                      <w:rPr>
                        <w:sz w:val="36"/>
                        <w:szCs w:val="36"/>
                      </w:rPr>
                      <w:t xml:space="preserve">   </w:t>
                    </w:r>
                    <w:r w:rsidRPr="00124FBF">
                      <w:rPr>
                        <w:sz w:val="36"/>
                        <w:szCs w:val="36"/>
                      </w:rPr>
                      <w:t xml:space="preserve">     </w:t>
                    </w:r>
                    <w:r>
                      <w:rPr>
                        <w:sz w:val="36"/>
                        <w:szCs w:val="36"/>
                      </w:rPr>
                      <w:t>5</w:t>
                    </w:r>
                    <w:r w:rsidRPr="00124FBF">
                      <w:rPr>
                        <w:sz w:val="36"/>
                        <w:szCs w:val="36"/>
                      </w:rPr>
                      <w:t xml:space="preserve"> </w:t>
                    </w:r>
                  </w:p>
                  <w:p w:rsidR="00353C85" w:rsidRPr="00124FBF" w:rsidRDefault="00353C85" w:rsidP="00597284">
                    <w:pPr>
                      <w:rPr>
                        <w:rFonts w:cs="Times New Roman"/>
                        <w:sz w:val="20"/>
                        <w:szCs w:val="20"/>
                      </w:rPr>
                    </w:pPr>
                  </w:p>
                  <w:p w:rsidR="00353C85" w:rsidRPr="00BB5922" w:rsidRDefault="00353C85" w:rsidP="00597284">
                    <w:pPr>
                      <w:rPr>
                        <w:rFonts w:cs="Times New Roman"/>
                      </w:rPr>
                    </w:pPr>
                  </w:p>
                </w:txbxContent>
              </v:textbox>
            </v:shape>
            <v:shape id="_x0000_s1848" type="#_x0000_t202" style="position:absolute;left:393;top:2861;width:3355;height:2649">
              <v:textbox style="mso-next-textbox:#_x0000_s1848">
                <w:txbxContent>
                  <w:p w:rsidR="00353C85" w:rsidRPr="006D5866" w:rsidRDefault="00353C85" w:rsidP="00597284">
                    <w:pPr>
                      <w:pStyle w:val="NoSpacing"/>
                      <w:rPr>
                        <w:rFonts w:cs="Times New Roman"/>
                        <w:sz w:val="36"/>
                        <w:szCs w:val="36"/>
                      </w:rPr>
                    </w:pPr>
                    <w:r w:rsidRPr="006D5866">
                      <w:rPr>
                        <w:sz w:val="36"/>
                        <w:szCs w:val="36"/>
                      </w:rPr>
                      <w:t>Hunker Down</w:t>
                    </w:r>
                    <w:r>
                      <w:rPr>
                        <w:sz w:val="36"/>
                        <w:szCs w:val="36"/>
                      </w:rPr>
                      <w:t xml:space="preserve">          2 </w:t>
                    </w:r>
                  </w:p>
                  <w:p w:rsidR="00353C85" w:rsidRPr="00E97B19" w:rsidRDefault="00353C85" w:rsidP="00597284">
                    <w:pPr>
                      <w:rPr>
                        <w:sz w:val="20"/>
                        <w:szCs w:val="20"/>
                      </w:rPr>
                    </w:pPr>
                    <w:r w:rsidRPr="00E97B19">
                      <w:rPr>
                        <w:sz w:val="20"/>
                        <w:szCs w:val="20"/>
                      </w:rPr>
                      <w:t xml:space="preserve">If </w:t>
                    </w:r>
                    <w:r>
                      <w:rPr>
                        <w:sz w:val="20"/>
                        <w:szCs w:val="20"/>
                      </w:rPr>
                      <w:t>Battlebeard</w:t>
                    </w:r>
                    <w:r w:rsidRPr="00E97B19">
                      <w:rPr>
                        <w:sz w:val="20"/>
                        <w:szCs w:val="20"/>
                      </w:rPr>
                      <w:t xml:space="preserve"> is attacked next turn, </w:t>
                    </w:r>
                    <w:r>
                      <w:rPr>
                        <w:sz w:val="20"/>
                        <w:szCs w:val="20"/>
                      </w:rPr>
                      <w:t>Battlebeard</w:t>
                    </w:r>
                    <w:r w:rsidRPr="00E97B19">
                      <w:rPr>
                        <w:sz w:val="20"/>
                        <w:szCs w:val="20"/>
                      </w:rPr>
                      <w:t xml:space="preserve"> takes half the damage he normally would have</w:t>
                    </w:r>
                    <w:r>
                      <w:rPr>
                        <w:sz w:val="20"/>
                        <w:szCs w:val="20"/>
                      </w:rPr>
                      <w:t>,</w:t>
                    </w:r>
                    <w:r w:rsidRPr="00E97B19">
                      <w:rPr>
                        <w:sz w:val="20"/>
                        <w:szCs w:val="20"/>
                      </w:rPr>
                      <w:t xml:space="preserve"> </w:t>
                    </w:r>
                    <w:r>
                      <w:rPr>
                        <w:sz w:val="20"/>
                        <w:szCs w:val="20"/>
                      </w:rPr>
                      <w:t>r</w:t>
                    </w:r>
                    <w:r w:rsidRPr="00E97B19">
                      <w:rPr>
                        <w:sz w:val="20"/>
                        <w:szCs w:val="20"/>
                      </w:rPr>
                      <w:t>ounded down.</w:t>
                    </w:r>
                  </w:p>
                </w:txbxContent>
              </v:textbox>
            </v:shape>
            <v:shape id="_x0000_s1849" type="#_x0000_t202" style="position:absolute;left:393;top:860;width:3355;height:566;v-text-anchor:middle" fillcolor="#c0504d">
              <v:textbox style="mso-next-textbox:#_x0000_s1849" inset="0,0,0,0">
                <w:txbxContent>
                  <w:p w:rsidR="00353C85" w:rsidRPr="004755ED" w:rsidRDefault="00353C85" w:rsidP="00597284">
                    <w:pPr>
                      <w:pStyle w:val="NoSpacing"/>
                      <w:jc w:val="center"/>
                      <w:rPr>
                        <w:color w:val="FFFFFF"/>
                        <w:sz w:val="16"/>
                        <w:szCs w:val="16"/>
                      </w:rPr>
                    </w:pPr>
                    <w:r w:rsidRPr="004755ED">
                      <w:rPr>
                        <w:color w:val="FFFFFF"/>
                        <w:sz w:val="16"/>
                        <w:szCs w:val="16"/>
                      </w:rPr>
                      <w:t>Warrior</w:t>
                    </w:r>
                  </w:p>
                  <w:p w:rsidR="00353C85" w:rsidRPr="004755ED" w:rsidRDefault="00353C85" w:rsidP="00597284">
                    <w:pPr>
                      <w:pStyle w:val="NoSpacing"/>
                      <w:jc w:val="center"/>
                      <w:rPr>
                        <w:color w:val="FFFFFF"/>
                        <w:sz w:val="32"/>
                        <w:szCs w:val="32"/>
                      </w:rPr>
                    </w:pPr>
                    <w:r w:rsidRPr="004755ED">
                      <w:rPr>
                        <w:color w:val="FFFFFF"/>
                        <w:sz w:val="32"/>
                        <w:szCs w:val="32"/>
                      </w:rPr>
                      <w:t>Battlebeard</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14359C" w:rsidRDefault="00353C85" w:rsidP="00597284">
                    <w:pPr>
                      <w:rPr>
                        <w:rFonts w:cs="Times New Roman"/>
                      </w:rPr>
                    </w:pPr>
                  </w:p>
                </w:txbxContent>
              </v:textbox>
            </v:shape>
          </v:group>
        </w:pict>
      </w:r>
      <w:r>
        <w:rPr>
          <w:noProof/>
        </w:rPr>
        <w:pict>
          <v:shape id="_x0000_s1850" type="#_x0000_t202" style="position:absolute;margin-left:495.75pt;margin-top:-32.95pt;width:56.25pt;height:162pt;z-index:251574272" wrapcoords="0 0 21600 0 21600 21600 0 21600 0 0" filled="f" stroked="f">
            <v:fill o:detectmouseclick="t"/>
            <v:textbox style="layout-flow:vertical;mso-layout-flow-alt:bottom-to-top;mso-next-textbox:#_x0000_s1850" inset=",7.2pt,,7.2pt">
              <w:txbxContent>
                <w:p w:rsidR="00353C85" w:rsidRPr="00322361" w:rsidRDefault="00353C85" w:rsidP="00D9481A">
                  <w:pPr>
                    <w:rPr>
                      <w:rFonts w:cs="Times New Roman"/>
                      <w:sz w:val="72"/>
                      <w:szCs w:val="72"/>
                    </w:rPr>
                  </w:pPr>
                  <w:r>
                    <w:rPr>
                      <w:sz w:val="72"/>
                      <w:szCs w:val="72"/>
                    </w:rPr>
                    <w:t>1</w:t>
                  </w:r>
                </w:p>
              </w:txbxContent>
            </v:textbox>
            <w10:wrap type="through"/>
          </v:shape>
        </w:pict>
      </w:r>
    </w:p>
    <w:p w:rsidR="00353C85" w:rsidRDefault="00353C85">
      <w:pPr>
        <w:rPr>
          <w:rFonts w:cs="Times New Roman"/>
        </w:rPr>
      </w:pPr>
    </w:p>
    <w:p w:rsidR="00353C85" w:rsidRDefault="00353C85">
      <w:pPr>
        <w:rPr>
          <w:rFonts w:cs="Times New Roman"/>
        </w:rPr>
      </w:pPr>
    </w:p>
    <w:p w:rsidR="00353C85" w:rsidRDefault="00353C85">
      <w:pPr>
        <w:rPr>
          <w:rFonts w:cs="Times New Roman"/>
        </w:rPr>
      </w:pPr>
      <w:r>
        <w:rPr>
          <w:noProof/>
        </w:rPr>
        <w:pict>
          <v:shape id="_x0000_s1851" type="#_x0000_t202" style="position:absolute;margin-left:76.5pt;margin-top:380.6pt;width:38.75pt;height:23.05pt;z-index:251662336;v-text-anchor:middle" o:regroupid="92" stroked="f">
            <v:fill opacity="0"/>
            <v:textbox style="mso-next-textbox:#_x0000_s1851" inset="0,0,0,0">
              <w:txbxContent>
                <w:p w:rsidR="00353C85" w:rsidRPr="009948C4" w:rsidRDefault="00353C85" w:rsidP="009948C4">
                  <w:pPr>
                    <w:rPr>
                      <w:rFonts w:cs="Times New Roman"/>
                    </w:rPr>
                  </w:pPr>
                </w:p>
              </w:txbxContent>
            </v:textbox>
          </v:shape>
        </w:pict>
      </w:r>
      <w:r>
        <w:rPr>
          <w:noProof/>
        </w:rPr>
        <w:pict>
          <v:shape id="_x0000_s1852" type="#_x0000_t202" style="position:absolute;margin-left:453.75pt;margin-top:116.7pt;width:38.75pt;height:23.05pt;z-index:251661312;v-text-anchor:middle" o:regroupid="91" stroked="f">
            <v:fill opacity="0"/>
            <v:textbox style="mso-next-textbox:#_x0000_s1852" inset="0,0,0,0">
              <w:txbxContent>
                <w:p w:rsidR="00353C85" w:rsidRPr="009948C4" w:rsidRDefault="00353C85" w:rsidP="009948C4">
                  <w:pPr>
                    <w:rPr>
                      <w:rFonts w:cs="Times New Roman"/>
                    </w:rPr>
                  </w:pPr>
                </w:p>
              </w:txbxContent>
            </v:textbox>
          </v:shape>
        </w:pict>
      </w:r>
      <w:r>
        <w:rPr>
          <w:noProof/>
        </w:rPr>
        <w:pict>
          <v:shape id="_x0000_s1853" type="#_x0000_t202" style="position:absolute;margin-left:265.2pt;margin-top:116.45pt;width:38.75pt;height:23.05pt;z-index:251660288;v-text-anchor:middle" o:regroupid="90" stroked="f">
            <v:fill opacity="0"/>
            <v:textbox style="mso-next-textbox:#_x0000_s1853" inset="0,0,0,0">
              <w:txbxContent>
                <w:p w:rsidR="00353C85" w:rsidRPr="009948C4" w:rsidRDefault="00353C85" w:rsidP="009948C4">
                  <w:pPr>
                    <w:rPr>
                      <w:rFonts w:cs="Times New Roman"/>
                    </w:rPr>
                  </w:pPr>
                </w:p>
              </w:txbxContent>
            </v:textbox>
          </v:shape>
        </w:pict>
      </w:r>
      <w:r>
        <w:rPr>
          <w:noProof/>
        </w:rPr>
        <w:pict>
          <v:shape id="_x0000_s1854" type="#_x0000_t202" style="position:absolute;margin-left:76.5pt;margin-top:116.45pt;width:38.75pt;height:23.05pt;z-index:251659264;v-text-anchor:middle" o:regroupid="89" stroked="f">
            <v:fill opacity="0"/>
            <v:textbox style="mso-next-textbox:#_x0000_s1854" inset="0,0,0,0">
              <w:txbxContent>
                <w:p w:rsidR="00353C85" w:rsidRPr="009948C4" w:rsidRDefault="00353C85" w:rsidP="009948C4">
                  <w:pPr>
                    <w:rPr>
                      <w:rFonts w:cs="Times New Roman"/>
                    </w:rPr>
                  </w:pPr>
                </w:p>
              </w:txbxContent>
            </v:textbox>
          </v:shape>
        </w:pict>
      </w:r>
      <w:r>
        <w:rPr>
          <w:rFonts w:cs="Times New Roman"/>
        </w:rPr>
        <w:br w:type="page"/>
      </w:r>
    </w:p>
    <w:p w:rsidR="00353C85" w:rsidRDefault="00353C85">
      <w:pPr>
        <w:rPr>
          <w:rFonts w:cs="Times New Roman"/>
        </w:rPr>
      </w:pPr>
      <w:r>
        <w:rPr>
          <w:noProof/>
        </w:rPr>
        <w:pict>
          <v:group id="_x0000_s1855" style="position:absolute;margin-left:132.25pt;margin-top:-27.55pt;width:179.25pt;height:247.15pt;z-index:251710464" coordorigin="4038,853" coordsize="3585,4943">
            <v:rect id="_x0000_s1856" style="position:absolute;left:4038;top:853;width:3585;height:4943" fillcolor="#c90"/>
            <v:shape id="_x0000_s1857" type="#_x0000_t202" style="position:absolute;left:4164;top:3669;width:3355;height:1942">
              <v:textbox style="mso-next-textbox:#_x0000_s1857">
                <w:txbxContent>
                  <w:p w:rsidR="00353C85" w:rsidRPr="00EF736B" w:rsidRDefault="00353C85" w:rsidP="002B6FD9">
                    <w:pPr>
                      <w:pStyle w:val="NoSpacing"/>
                      <w:rPr>
                        <w:rFonts w:cs="Times New Roman"/>
                        <w:sz w:val="36"/>
                        <w:szCs w:val="36"/>
                      </w:rPr>
                    </w:pPr>
                    <w:r>
                      <w:rPr>
                        <w:sz w:val="36"/>
                        <w:szCs w:val="36"/>
                      </w:rPr>
                      <w:t>Mimic</w:t>
                    </w:r>
                  </w:p>
                  <w:p w:rsidR="00353C85" w:rsidRPr="00CA57CD" w:rsidRDefault="00353C85" w:rsidP="002B6FD9">
                    <w:pPr>
                      <w:rPr>
                        <w:sz w:val="18"/>
                        <w:szCs w:val="18"/>
                      </w:rPr>
                    </w:pPr>
                    <w:r w:rsidRPr="00CA57CD">
                      <w:rPr>
                        <w:sz w:val="18"/>
                        <w:szCs w:val="18"/>
                      </w:rPr>
                      <w:t>Choose one of your opponents Champions.  You may use one of their attacks this turn.  Ignore</w:t>
                    </w:r>
                    <w:r>
                      <w:rPr>
                        <w:sz w:val="18"/>
                        <w:szCs w:val="18"/>
                      </w:rPr>
                      <w:t xml:space="preserve"> all Crystal Costs and </w:t>
                    </w:r>
                    <w:r w:rsidRPr="00CA57CD">
                      <w:rPr>
                        <w:sz w:val="18"/>
                        <w:szCs w:val="18"/>
                      </w:rPr>
                      <w:t xml:space="preserve">Gear attached to the </w:t>
                    </w:r>
                    <w:r>
                      <w:rPr>
                        <w:sz w:val="18"/>
                        <w:szCs w:val="18"/>
                      </w:rPr>
                      <w:t xml:space="preserve">mimicked </w:t>
                    </w:r>
                    <w:r w:rsidRPr="00CA57CD">
                      <w:rPr>
                        <w:sz w:val="18"/>
                        <w:szCs w:val="18"/>
                      </w:rPr>
                      <w:t>Champion.</w:t>
                    </w:r>
                  </w:p>
                </w:txbxContent>
              </v:textbox>
            </v:shape>
            <v:shape id="_x0000_s1858" type="#_x0000_t202" style="position:absolute;left:4164;top:961;width:3355;height:566;v-text-anchor:middle" fillcolor="#f79646">
              <v:textbox style="mso-next-textbox:#_x0000_s1858" inset="0,0,0,0">
                <w:txbxContent>
                  <w:p w:rsidR="00353C85" w:rsidRPr="004755ED" w:rsidRDefault="00353C85" w:rsidP="002B6FD9">
                    <w:pPr>
                      <w:pStyle w:val="NoSpacing"/>
                      <w:jc w:val="center"/>
                      <w:rPr>
                        <w:color w:val="FFFFFF"/>
                        <w:sz w:val="16"/>
                        <w:szCs w:val="16"/>
                      </w:rPr>
                    </w:pPr>
                    <w:r w:rsidRPr="004755ED">
                      <w:rPr>
                        <w:color w:val="FFFFFF"/>
                        <w:sz w:val="16"/>
                        <w:szCs w:val="16"/>
                      </w:rPr>
                      <w:t>Engineer</w:t>
                    </w:r>
                  </w:p>
                  <w:p w:rsidR="00353C85" w:rsidRPr="004755ED" w:rsidRDefault="00353C85" w:rsidP="002B6FD9">
                    <w:pPr>
                      <w:pStyle w:val="NoSpacing"/>
                      <w:jc w:val="center"/>
                      <w:rPr>
                        <w:color w:val="FFFFFF"/>
                        <w:sz w:val="32"/>
                        <w:szCs w:val="32"/>
                      </w:rPr>
                    </w:pPr>
                    <w:r w:rsidRPr="004755ED">
                      <w:rPr>
                        <w:color w:val="FFFFFF"/>
                        <w:sz w:val="32"/>
                        <w:szCs w:val="32"/>
                      </w:rPr>
                      <w:t>Pidix</w:t>
                    </w:r>
                  </w:p>
                  <w:p w:rsidR="00353C85" w:rsidRPr="004755ED" w:rsidRDefault="00353C85" w:rsidP="002B6FD9">
                    <w:pPr>
                      <w:pStyle w:val="NoSpacing"/>
                      <w:jc w:val="center"/>
                      <w:rPr>
                        <w:rFonts w:cs="Times New Roman"/>
                        <w:color w:val="FFFFFF"/>
                      </w:rPr>
                    </w:pPr>
                  </w:p>
                  <w:p w:rsidR="00353C85" w:rsidRPr="004755ED" w:rsidRDefault="00353C85" w:rsidP="002B6FD9">
                    <w:pPr>
                      <w:pStyle w:val="NoSpacing"/>
                      <w:jc w:val="center"/>
                      <w:rPr>
                        <w:rFonts w:cs="Times New Roman"/>
                        <w:color w:val="FFFFFF"/>
                        <w:sz w:val="36"/>
                        <w:szCs w:val="36"/>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556A5E" w:rsidRDefault="00353C85" w:rsidP="002B6FD9">
                    <w:pPr>
                      <w:rPr>
                        <w:rFonts w:cs="Times New Roman"/>
                      </w:rPr>
                    </w:pPr>
                  </w:p>
                  <w:p w:rsidR="00353C85" w:rsidRPr="00B64EFE" w:rsidRDefault="00353C85" w:rsidP="002B6FD9">
                    <w:pPr>
                      <w:rPr>
                        <w:rFonts w:cs="Times New Roman"/>
                      </w:rPr>
                    </w:pPr>
                  </w:p>
                  <w:p w:rsidR="00353C85" w:rsidRPr="00943391" w:rsidRDefault="00353C85" w:rsidP="002B6FD9">
                    <w:pPr>
                      <w:rPr>
                        <w:rFonts w:cs="Times New Roman"/>
                      </w:rPr>
                    </w:pPr>
                  </w:p>
                  <w:p w:rsidR="00353C85" w:rsidRPr="00833DF6" w:rsidRDefault="00353C85" w:rsidP="002B6FD9">
                    <w:pPr>
                      <w:rPr>
                        <w:rFonts w:cs="Times New Roman"/>
                      </w:rPr>
                    </w:pPr>
                  </w:p>
                </w:txbxContent>
              </v:textbox>
            </v:shape>
            <v:shape id="_x0000_s1859" type="#_x0000_t202" style="position:absolute;left:4164;top:2022;width:3355;height:1542">
              <v:textbox style="mso-next-textbox:#_x0000_s1859">
                <w:txbxContent>
                  <w:p w:rsidR="00353C85" w:rsidRPr="00F5677F" w:rsidRDefault="00353C85" w:rsidP="002B6FD9">
                    <w:pPr>
                      <w:pStyle w:val="NoSpacing"/>
                      <w:rPr>
                        <w:sz w:val="36"/>
                        <w:szCs w:val="36"/>
                      </w:rPr>
                    </w:pPr>
                    <w:r w:rsidRPr="00F5677F">
                      <w:rPr>
                        <w:sz w:val="36"/>
                        <w:szCs w:val="36"/>
                      </w:rPr>
                      <w:t>Clone</w:t>
                    </w:r>
                  </w:p>
                  <w:p w:rsidR="00353C85" w:rsidRPr="00F5677F" w:rsidRDefault="00353C85" w:rsidP="002B6FD9">
                    <w:pPr>
                      <w:pStyle w:val="NoSpacing"/>
                      <w:rPr>
                        <w:sz w:val="20"/>
                        <w:szCs w:val="20"/>
                      </w:rPr>
                    </w:pPr>
                    <w:r w:rsidRPr="00F5677F">
                      <w:rPr>
                        <w:sz w:val="20"/>
                        <w:szCs w:val="20"/>
                      </w:rPr>
                      <w:t>Draw a Champion card.  You may use any of that Champions attacks this turn, then discard the Champion.</w:t>
                    </w:r>
                  </w:p>
                </w:txbxContent>
              </v:textbox>
            </v:shape>
            <v:rect id="_x0000_s1860" style="position:absolute;left:4164;top:1621;width:3355;height:291;v-text-anchor:middle" fillcolor="#d99594">
              <v:textbox style="mso-next-textbox:#_x0000_s1860" inset="0,0,0,0">
                <w:txbxContent>
                  <w:p w:rsidR="00353C85" w:rsidRPr="00BE375E" w:rsidRDefault="00353C85" w:rsidP="002B6FD9">
                    <w:pPr>
                      <w:jc w:val="center"/>
                    </w:pPr>
                    <w:r>
                      <w:t>8</w:t>
                    </w:r>
                    <w:r w:rsidRPr="00BE375E">
                      <w:t xml:space="preserve"> Health</w:t>
                    </w:r>
                  </w:p>
                </w:txbxContent>
              </v:textbox>
            </v:rect>
          </v:group>
        </w:pict>
      </w:r>
      <w:r>
        <w:rPr>
          <w:noProof/>
        </w:rPr>
        <w:pict>
          <v:group id="_x0000_s1861" style="position:absolute;margin-left:321.25pt;margin-top:-27.55pt;width:179.25pt;height:247.15pt;z-index:251711488" coordorigin="7809,858" coordsize="3585,4943">
            <v:rect id="_x0000_s1862" style="position:absolute;left:7809;top:858;width:3585;height:4943" fillcolor="#c90"/>
            <v:shape id="_x0000_s1863" type="#_x0000_t202" style="position:absolute;left:7935;top:966;width:3355;height:566;v-text-anchor:middle" fillcolor="#f79646">
              <v:textbox style="mso-next-textbox:#_x0000_s1863" inset="0,0,0,0">
                <w:txbxContent>
                  <w:p w:rsidR="00353C85" w:rsidRPr="004755ED" w:rsidRDefault="00353C85" w:rsidP="002B6FD9">
                    <w:pPr>
                      <w:pStyle w:val="NoSpacing"/>
                      <w:jc w:val="center"/>
                      <w:rPr>
                        <w:color w:val="FFFFFF"/>
                        <w:sz w:val="16"/>
                        <w:szCs w:val="16"/>
                      </w:rPr>
                    </w:pPr>
                    <w:r w:rsidRPr="004755ED">
                      <w:rPr>
                        <w:color w:val="FFFFFF"/>
                        <w:sz w:val="16"/>
                        <w:szCs w:val="16"/>
                      </w:rPr>
                      <w:t>Engineer</w:t>
                    </w:r>
                  </w:p>
                  <w:p w:rsidR="00353C85" w:rsidRPr="004755ED" w:rsidRDefault="00353C85" w:rsidP="002B6FD9">
                    <w:pPr>
                      <w:pStyle w:val="NoSpacing"/>
                      <w:jc w:val="center"/>
                      <w:rPr>
                        <w:color w:val="FFFFFF"/>
                        <w:sz w:val="32"/>
                        <w:szCs w:val="32"/>
                      </w:rPr>
                    </w:pPr>
                    <w:r w:rsidRPr="004755ED">
                      <w:rPr>
                        <w:color w:val="FFFFFF"/>
                        <w:sz w:val="32"/>
                        <w:szCs w:val="32"/>
                      </w:rPr>
                      <w:t>Marin</w:t>
                    </w:r>
                  </w:p>
                  <w:p w:rsidR="00353C85" w:rsidRPr="004755ED" w:rsidRDefault="00353C85" w:rsidP="002B6FD9">
                    <w:pPr>
                      <w:pStyle w:val="NoSpacing"/>
                      <w:jc w:val="center"/>
                      <w:rPr>
                        <w:rFonts w:cs="Times New Roman"/>
                        <w:color w:val="FFFFFF"/>
                      </w:rPr>
                    </w:pPr>
                  </w:p>
                  <w:p w:rsidR="00353C85" w:rsidRPr="004755ED" w:rsidRDefault="00353C85" w:rsidP="002B6FD9">
                    <w:pPr>
                      <w:pStyle w:val="NoSpacing"/>
                      <w:jc w:val="center"/>
                      <w:rPr>
                        <w:rFonts w:cs="Times New Roman"/>
                        <w:color w:val="FFFFFF"/>
                        <w:sz w:val="36"/>
                        <w:szCs w:val="36"/>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556A5E" w:rsidRDefault="00353C85" w:rsidP="002B6FD9">
                    <w:pPr>
                      <w:rPr>
                        <w:rFonts w:cs="Times New Roman"/>
                      </w:rPr>
                    </w:pPr>
                  </w:p>
                  <w:p w:rsidR="00353C85" w:rsidRPr="00B64EFE" w:rsidRDefault="00353C85" w:rsidP="002B6FD9">
                    <w:pPr>
                      <w:rPr>
                        <w:rFonts w:cs="Times New Roman"/>
                      </w:rPr>
                    </w:pPr>
                  </w:p>
                  <w:p w:rsidR="00353C85" w:rsidRPr="00943391" w:rsidRDefault="00353C85" w:rsidP="002B6FD9">
                    <w:pPr>
                      <w:rPr>
                        <w:rFonts w:cs="Times New Roman"/>
                      </w:rPr>
                    </w:pPr>
                  </w:p>
                  <w:p w:rsidR="00353C85" w:rsidRPr="00833DF6" w:rsidRDefault="00353C85" w:rsidP="002B6FD9">
                    <w:pPr>
                      <w:rPr>
                        <w:rFonts w:cs="Times New Roman"/>
                      </w:rPr>
                    </w:pPr>
                  </w:p>
                </w:txbxContent>
              </v:textbox>
            </v:shape>
            <v:shape id="_x0000_s1864" type="#_x0000_t202" style="position:absolute;left:7935;top:2027;width:3355;height:3589">
              <v:textbox style="mso-next-textbox:#_x0000_s1864">
                <w:txbxContent>
                  <w:p w:rsidR="00353C85" w:rsidRPr="00E72B13" w:rsidRDefault="00353C85" w:rsidP="002B6FD9">
                    <w:pPr>
                      <w:pStyle w:val="NoSpacing"/>
                      <w:rPr>
                        <w:rFonts w:cs="Times New Roman"/>
                        <w:sz w:val="36"/>
                        <w:szCs w:val="36"/>
                      </w:rPr>
                    </w:pPr>
                    <w:r>
                      <w:rPr>
                        <w:sz w:val="36"/>
                        <w:szCs w:val="36"/>
                      </w:rPr>
                      <w:t>Iron Grip</w:t>
                    </w:r>
                  </w:p>
                  <w:p w:rsidR="00353C85" w:rsidRDefault="00353C85" w:rsidP="002B6FD9">
                    <w:pPr>
                      <w:rPr>
                        <w:sz w:val="20"/>
                        <w:szCs w:val="20"/>
                      </w:rPr>
                    </w:pPr>
                    <w:r>
                      <w:rPr>
                        <w:sz w:val="20"/>
                        <w:szCs w:val="20"/>
                      </w:rPr>
                      <w:t>Choose an opponent’s Champion, that Champion cannot attack next turn.  All other Champions in that opponent’s line-up are damaged 1.</w:t>
                    </w:r>
                  </w:p>
                  <w:p w:rsidR="00353C85" w:rsidRDefault="00353C85" w:rsidP="002B6FD9">
                    <w:pPr>
                      <w:rPr>
                        <w:sz w:val="20"/>
                        <w:szCs w:val="20"/>
                      </w:rPr>
                    </w:pPr>
                  </w:p>
                  <w:p w:rsidR="00353C85" w:rsidRPr="0037413F" w:rsidRDefault="00353C85" w:rsidP="002B6FD9">
                    <w:pPr>
                      <w:rPr>
                        <w:rFonts w:cs="Times New Roman"/>
                        <w:sz w:val="20"/>
                        <w:szCs w:val="20"/>
                      </w:rPr>
                    </w:pPr>
                  </w:p>
                  <w:p w:rsidR="00353C85" w:rsidRPr="002D1D3B" w:rsidRDefault="00353C85" w:rsidP="002B6FD9">
                    <w:pPr>
                      <w:rPr>
                        <w:rFonts w:cs="Times New Roman"/>
                      </w:rPr>
                    </w:pPr>
                  </w:p>
                </w:txbxContent>
              </v:textbox>
            </v:shape>
            <v:rect id="_x0000_s1865" style="position:absolute;left:7934;top:1621;width:3356;height:291;v-text-anchor:middle" fillcolor="#d99594">
              <v:textbox style="mso-next-textbox:#_x0000_s1865" inset="0,0,0,0">
                <w:txbxContent>
                  <w:p w:rsidR="00353C85" w:rsidRPr="00BE375E" w:rsidRDefault="00353C85" w:rsidP="002B6FD9">
                    <w:pPr>
                      <w:jc w:val="center"/>
                    </w:pPr>
                    <w:r>
                      <w:t>7</w:t>
                    </w:r>
                    <w:r w:rsidRPr="00BE375E">
                      <w:t xml:space="preserve"> Health</w:t>
                    </w:r>
                  </w:p>
                </w:txbxContent>
              </v:textbox>
            </v:rect>
          </v:group>
        </w:pict>
      </w:r>
      <w:r>
        <w:rPr>
          <w:noProof/>
        </w:rPr>
        <w:pict>
          <v:group id="_x0000_s1866" style="position:absolute;margin-left:-52.5pt;margin-top:-27.8pt;width:179.25pt;height:247.15pt;z-index:251712512" coordorigin="264,6135" coordsize="3585,4943">
            <v:rect id="_x0000_s1867" style="position:absolute;left:264;top:6135;width:3585;height:4943" fillcolor="#c90"/>
            <v:shape id="_x0000_s1868" type="#_x0000_t202" style="position:absolute;left:390;top:8951;width:3355;height:1942">
              <v:textbox style="mso-next-textbox:#_x0000_s1868">
                <w:txbxContent>
                  <w:p w:rsidR="00353C85" w:rsidRPr="00EF736B" w:rsidRDefault="00353C85" w:rsidP="002B6FD9">
                    <w:pPr>
                      <w:pStyle w:val="NoSpacing"/>
                      <w:rPr>
                        <w:rFonts w:cs="Times New Roman"/>
                        <w:sz w:val="36"/>
                        <w:szCs w:val="36"/>
                      </w:rPr>
                    </w:pPr>
                    <w:r>
                      <w:rPr>
                        <w:sz w:val="36"/>
                        <w:szCs w:val="36"/>
                      </w:rPr>
                      <w:t>Pay to Win               X</w:t>
                    </w:r>
                  </w:p>
                  <w:p w:rsidR="00353C85" w:rsidRPr="00A42351" w:rsidRDefault="00353C85" w:rsidP="002B6FD9">
                    <w:pPr>
                      <w:rPr>
                        <w:sz w:val="18"/>
                        <w:szCs w:val="18"/>
                      </w:rPr>
                    </w:pPr>
                    <w:r w:rsidRPr="00A42351">
                      <w:rPr>
                        <w:sz w:val="18"/>
                        <w:szCs w:val="18"/>
                      </w:rPr>
                      <w:t>Pay any amount of Coin cards you’d like to hurt any Champion that amount.</w:t>
                    </w:r>
                  </w:p>
                </w:txbxContent>
              </v:textbox>
            </v:shape>
            <v:shape id="_x0000_s1869" type="#_x0000_t202" style="position:absolute;left:390;top:6243;width:3355;height:566;v-text-anchor:middle" fillcolor="#f79646">
              <v:textbox style="mso-next-textbox:#_x0000_s1869" inset="0,0,0,0">
                <w:txbxContent>
                  <w:p w:rsidR="00353C85" w:rsidRPr="004755ED" w:rsidRDefault="00353C85" w:rsidP="002B6FD9">
                    <w:pPr>
                      <w:pStyle w:val="NoSpacing"/>
                      <w:jc w:val="center"/>
                      <w:rPr>
                        <w:color w:val="FFFFFF"/>
                        <w:sz w:val="16"/>
                        <w:szCs w:val="16"/>
                      </w:rPr>
                    </w:pPr>
                    <w:r w:rsidRPr="004755ED">
                      <w:rPr>
                        <w:color w:val="FFFFFF"/>
                        <w:sz w:val="16"/>
                        <w:szCs w:val="16"/>
                      </w:rPr>
                      <w:t>Engineer</w:t>
                    </w:r>
                  </w:p>
                  <w:p w:rsidR="00353C85" w:rsidRPr="004755ED" w:rsidRDefault="00353C85" w:rsidP="002B6FD9">
                    <w:pPr>
                      <w:pStyle w:val="NoSpacing"/>
                      <w:jc w:val="center"/>
                      <w:rPr>
                        <w:color w:val="FFFFFF"/>
                        <w:sz w:val="32"/>
                        <w:szCs w:val="32"/>
                      </w:rPr>
                    </w:pPr>
                    <w:r w:rsidRPr="004755ED">
                      <w:rPr>
                        <w:color w:val="FFFFFF"/>
                        <w:sz w:val="32"/>
                        <w:szCs w:val="32"/>
                      </w:rPr>
                      <w:t>Kala</w:t>
                    </w:r>
                  </w:p>
                  <w:p w:rsidR="00353C85" w:rsidRPr="004755ED" w:rsidRDefault="00353C85" w:rsidP="002B6FD9">
                    <w:pPr>
                      <w:pStyle w:val="NoSpacing"/>
                      <w:jc w:val="center"/>
                      <w:rPr>
                        <w:rFonts w:cs="Times New Roman"/>
                        <w:color w:val="FFFFFF"/>
                      </w:rPr>
                    </w:pPr>
                  </w:p>
                  <w:p w:rsidR="00353C85" w:rsidRPr="004755ED" w:rsidRDefault="00353C85" w:rsidP="002B6FD9">
                    <w:pPr>
                      <w:pStyle w:val="NoSpacing"/>
                      <w:jc w:val="center"/>
                      <w:rPr>
                        <w:rFonts w:cs="Times New Roman"/>
                        <w:color w:val="FFFFFF"/>
                        <w:sz w:val="36"/>
                        <w:szCs w:val="36"/>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4755ED" w:rsidRDefault="00353C85" w:rsidP="002B6FD9">
                    <w:pPr>
                      <w:rPr>
                        <w:rFonts w:cs="Times New Roman"/>
                        <w:color w:val="FFFFFF"/>
                      </w:rPr>
                    </w:pPr>
                  </w:p>
                  <w:p w:rsidR="00353C85" w:rsidRPr="00556A5E" w:rsidRDefault="00353C85" w:rsidP="002B6FD9">
                    <w:pPr>
                      <w:rPr>
                        <w:rFonts w:cs="Times New Roman"/>
                      </w:rPr>
                    </w:pPr>
                  </w:p>
                  <w:p w:rsidR="00353C85" w:rsidRPr="00B64EFE" w:rsidRDefault="00353C85" w:rsidP="002B6FD9">
                    <w:pPr>
                      <w:rPr>
                        <w:rFonts w:cs="Times New Roman"/>
                      </w:rPr>
                    </w:pPr>
                  </w:p>
                  <w:p w:rsidR="00353C85" w:rsidRPr="00943391" w:rsidRDefault="00353C85" w:rsidP="002B6FD9">
                    <w:pPr>
                      <w:rPr>
                        <w:rFonts w:cs="Times New Roman"/>
                      </w:rPr>
                    </w:pPr>
                  </w:p>
                  <w:p w:rsidR="00353C85" w:rsidRPr="00D768F4" w:rsidRDefault="00353C85" w:rsidP="002B6FD9">
                    <w:pPr>
                      <w:rPr>
                        <w:rFonts w:cs="Times New Roman"/>
                      </w:rPr>
                    </w:pPr>
                  </w:p>
                </w:txbxContent>
              </v:textbox>
            </v:shape>
            <v:shape id="_x0000_s1870" type="#_x0000_t202" style="position:absolute;left:390;top:7304;width:3355;height:1542">
              <v:textbox style="mso-next-textbox:#_x0000_s1870">
                <w:txbxContent>
                  <w:p w:rsidR="00353C85" w:rsidRPr="00F5677F" w:rsidRDefault="00353C85" w:rsidP="002B6FD9">
                    <w:pPr>
                      <w:pStyle w:val="NoSpacing"/>
                      <w:rPr>
                        <w:rFonts w:cs="Times New Roman"/>
                        <w:sz w:val="36"/>
                        <w:szCs w:val="36"/>
                      </w:rPr>
                    </w:pPr>
                    <w:r>
                      <w:rPr>
                        <w:sz w:val="36"/>
                        <w:szCs w:val="36"/>
                      </w:rPr>
                      <w:t>Death or Taxes</w:t>
                    </w:r>
                  </w:p>
                  <w:p w:rsidR="00353C85" w:rsidRPr="009E4625" w:rsidRDefault="00353C85" w:rsidP="002B6FD9">
                    <w:pPr>
                      <w:pStyle w:val="NoSpacing"/>
                      <w:rPr>
                        <w:sz w:val="18"/>
                        <w:szCs w:val="18"/>
                      </w:rPr>
                    </w:pPr>
                    <w:r w:rsidRPr="009E4625">
                      <w:rPr>
                        <w:sz w:val="18"/>
                        <w:szCs w:val="18"/>
                      </w:rPr>
                      <w:t xml:space="preserve">All opponents discard all </w:t>
                    </w:r>
                    <w:r>
                      <w:rPr>
                        <w:sz w:val="18"/>
                        <w:szCs w:val="18"/>
                      </w:rPr>
                      <w:t>Coin Cards</w:t>
                    </w:r>
                    <w:r w:rsidRPr="009E4625">
                      <w:rPr>
                        <w:sz w:val="18"/>
                        <w:szCs w:val="18"/>
                      </w:rPr>
                      <w:t xml:space="preserve"> from their Hand, i</w:t>
                    </w:r>
                    <w:r>
                      <w:rPr>
                        <w:sz w:val="18"/>
                        <w:szCs w:val="18"/>
                      </w:rPr>
                      <w:t>f</w:t>
                    </w:r>
                    <w:r w:rsidRPr="009E4625">
                      <w:rPr>
                        <w:sz w:val="18"/>
                        <w:szCs w:val="18"/>
                      </w:rPr>
                      <w:t xml:space="preserve"> they have none to discard, you may choose one of their Champions to take 3 damage.</w:t>
                    </w:r>
                  </w:p>
                  <w:p w:rsidR="00353C85" w:rsidRPr="002751C0" w:rsidRDefault="00353C85" w:rsidP="002B6FD9">
                    <w:pPr>
                      <w:rPr>
                        <w:rFonts w:cs="Times New Roman"/>
                      </w:rPr>
                    </w:pPr>
                  </w:p>
                </w:txbxContent>
              </v:textbox>
            </v:shape>
            <v:rect id="_x0000_s1871" style="position:absolute;left:390;top:6911;width:3355;height:291;v-text-anchor:middle" fillcolor="#d99594">
              <v:textbox style="mso-next-textbox:#_x0000_s1871" inset="0,0,0,0">
                <w:txbxContent>
                  <w:p w:rsidR="00353C85" w:rsidRPr="00BE375E" w:rsidRDefault="00353C85" w:rsidP="002B6FD9">
                    <w:pPr>
                      <w:jc w:val="center"/>
                    </w:pPr>
                    <w:r>
                      <w:t>7</w:t>
                    </w:r>
                    <w:r w:rsidRPr="00BE375E">
                      <w:t xml:space="preserve"> Health</w:t>
                    </w:r>
                  </w:p>
                </w:txbxContent>
              </v:textbox>
            </v:rect>
          </v:group>
        </w:pict>
      </w:r>
      <w:r>
        <w:rPr>
          <w:noProof/>
        </w:rPr>
        <w:pict>
          <v:shape id="_x0000_s1872" type="#_x0000_t202" style="position:absolute;margin-left:488.95pt;margin-top:-46pt;width:51.05pt;height:114pt;z-index:251570176" wrapcoords="0 0 21600 0 21600 21600 0 21600 0 0" filled="f" stroked="f">
            <v:fill o:detectmouseclick="t"/>
            <v:textbox style="layout-flow:vertical;mso-layout-flow-alt:bottom-to-top;mso-next-textbox:#_x0000_s1872" inset=",7.2pt,,7.2pt">
              <w:txbxContent>
                <w:p w:rsidR="00353C85" w:rsidRPr="00322361" w:rsidRDefault="00353C85" w:rsidP="00C60441">
                  <w:pPr>
                    <w:rPr>
                      <w:rFonts w:cs="Times New Roman"/>
                      <w:sz w:val="72"/>
                      <w:szCs w:val="72"/>
                    </w:rPr>
                  </w:pPr>
                  <w:r>
                    <w:rPr>
                      <w:sz w:val="72"/>
                      <w:szCs w:val="72"/>
                    </w:rPr>
                    <w:t>1</w:t>
                  </w:r>
                </w:p>
              </w:txbxContent>
            </v:textbox>
            <w10:wrap type="through"/>
          </v:shape>
        </w:pict>
      </w:r>
    </w:p>
    <w:p w:rsidR="00353C85" w:rsidRDefault="00353C85">
      <w:pPr>
        <w:rPr>
          <w:rFonts w:cs="Times New Roman"/>
        </w:rPr>
      </w:pPr>
    </w:p>
    <w:p w:rsidR="00353C85" w:rsidRDefault="00353C85">
      <w:pPr>
        <w:rPr>
          <w:rFonts w:cs="Times New Roman"/>
        </w:rPr>
      </w:pPr>
    </w:p>
    <w:p w:rsidR="00353C85" w:rsidRDefault="00353C85">
      <w:pPr>
        <w:rPr>
          <w:rFonts w:cs="Times New Roman"/>
        </w:rPr>
      </w:pPr>
    </w:p>
    <w:p w:rsidR="00353C85" w:rsidRDefault="00353C85">
      <w:pPr>
        <w:rPr>
          <w:rFonts w:cs="Times New Roman"/>
        </w:rPr>
      </w:pPr>
    </w:p>
    <w:p w:rsidR="00353C85" w:rsidRDefault="00353C85">
      <w:pPr>
        <w:rPr>
          <w:rFonts w:cs="Times New Roman"/>
        </w:rPr>
      </w:pPr>
      <w:r>
        <w:rPr>
          <w:noProof/>
        </w:rPr>
        <w:pict>
          <v:group id="_x0000_s1873" style="position:absolute;margin-left:321.25pt;margin-top:99.7pt;width:179.25pt;height:247.15pt;z-index:251715584" coordorigin="7627,5547" coordsize="3585,4943">
            <v:rect id="_x0000_s1874" style="position:absolute;left:7627;top:5547;width:3585;height:4943" fillcolor="#c90"/>
            <v:shape id="_x0000_s1875" type="#_x0000_t202" style="position:absolute;left:7753;top:6765;width:3355;height:3540">
              <v:textbox style="mso-next-textbox:#_x0000_s1875">
                <w:txbxContent>
                  <w:p w:rsidR="00353C85" w:rsidRPr="00530DE6" w:rsidRDefault="00353C85" w:rsidP="00597284">
                    <w:pPr>
                      <w:pStyle w:val="NoSpacing"/>
                      <w:rPr>
                        <w:rFonts w:cs="Times New Roman"/>
                        <w:sz w:val="20"/>
                        <w:szCs w:val="20"/>
                      </w:rPr>
                    </w:pPr>
                    <w:r>
                      <w:rPr>
                        <w:sz w:val="36"/>
                        <w:szCs w:val="36"/>
                      </w:rPr>
                      <w:t xml:space="preserve">Astral Displacement </w:t>
                    </w:r>
                    <w:r w:rsidRPr="00530DE6">
                      <w:rPr>
                        <w:sz w:val="36"/>
                        <w:szCs w:val="36"/>
                      </w:rPr>
                      <w:t xml:space="preserve">                   </w:t>
                    </w:r>
                  </w:p>
                  <w:p w:rsidR="00353C85" w:rsidRPr="00372735" w:rsidRDefault="00353C85" w:rsidP="00597284">
                    <w:pPr>
                      <w:rPr>
                        <w:sz w:val="20"/>
                        <w:szCs w:val="20"/>
                      </w:rPr>
                    </w:pPr>
                    <w:r w:rsidRPr="00372735">
                      <w:rPr>
                        <w:sz w:val="20"/>
                        <w:szCs w:val="20"/>
                      </w:rPr>
                      <w:t>Knock Out one of your opponents Champions. You are awarded 1 Knock Out Point.</w:t>
                    </w:r>
                  </w:p>
                </w:txbxContent>
              </v:textbox>
            </v:shape>
            <v:shape id="_x0000_s1876" type="#_x0000_t202" style="position:absolute;left:7753;top:5655;width:3355;height:566;v-text-anchor:middle" fillcolor="#4f81bd">
              <v:textbox style="mso-next-textbox:#_x0000_s1876" inset="0,0,0,0">
                <w:txbxContent>
                  <w:p w:rsidR="00353C85" w:rsidRPr="004755ED" w:rsidRDefault="00353C85" w:rsidP="00597284">
                    <w:pPr>
                      <w:pStyle w:val="NoSpacing"/>
                      <w:jc w:val="center"/>
                      <w:rPr>
                        <w:color w:val="FFFFFF"/>
                        <w:sz w:val="16"/>
                        <w:szCs w:val="16"/>
                      </w:rPr>
                    </w:pPr>
                    <w:r w:rsidRPr="004755ED">
                      <w:rPr>
                        <w:color w:val="FFFFFF"/>
                        <w:sz w:val="16"/>
                        <w:szCs w:val="16"/>
                      </w:rPr>
                      <w:t>Mage</w:t>
                    </w:r>
                  </w:p>
                  <w:p w:rsidR="00353C85" w:rsidRPr="004755ED" w:rsidRDefault="00353C85" w:rsidP="00597284">
                    <w:pPr>
                      <w:pStyle w:val="NoSpacing"/>
                      <w:jc w:val="center"/>
                      <w:rPr>
                        <w:color w:val="FFFFFF"/>
                        <w:sz w:val="32"/>
                        <w:szCs w:val="32"/>
                      </w:rPr>
                    </w:pPr>
                    <w:r w:rsidRPr="004755ED">
                      <w:rPr>
                        <w:color w:val="FFFFFF"/>
                        <w:sz w:val="32"/>
                        <w:szCs w:val="32"/>
                      </w:rPr>
                      <w:t>Zerelias</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B64EFE" w:rsidRDefault="00353C85" w:rsidP="00597284">
                    <w:pPr>
                      <w:rPr>
                        <w:rFonts w:cs="Times New Roman"/>
                      </w:rPr>
                    </w:pPr>
                  </w:p>
                  <w:p w:rsidR="00353C85" w:rsidRPr="00B64EFE" w:rsidRDefault="00353C85" w:rsidP="00597284">
                    <w:pPr>
                      <w:rPr>
                        <w:rFonts w:cs="Times New Roman"/>
                      </w:rPr>
                    </w:pPr>
                  </w:p>
                </w:txbxContent>
              </v:textbox>
            </v:shape>
            <v:rect id="_x0000_s1877" style="position:absolute;left:7758;top:6351;width:1609;height:291;v-text-anchor:middle" fillcolor="#d99594">
              <v:textbox style="mso-next-textbox:#_x0000_s1877" inset="0,0,0,0">
                <w:txbxContent>
                  <w:p w:rsidR="00353C85" w:rsidRDefault="00353C85" w:rsidP="00597284">
                    <w:pPr>
                      <w:jc w:val="center"/>
                    </w:pPr>
                    <w:r>
                      <w:t>6 Health</w:t>
                    </w:r>
                  </w:p>
                </w:txbxContent>
              </v:textbox>
            </v:rect>
            <v:rect id="_x0000_s1878" style="position:absolute;left:9501;top:6351;width:1613;height:291;v-text-anchor:middle" fillcolor="#95b3d7">
              <v:textbox style="mso-next-textbox:#_x0000_s1878" inset="0,0,0,0">
                <w:txbxContent>
                  <w:p w:rsidR="00353C85" w:rsidRDefault="00353C85" w:rsidP="00597284">
                    <w:pPr>
                      <w:jc w:val="center"/>
                    </w:pPr>
                    <w:r>
                      <w:t>6 Crystal Cost</w:t>
                    </w:r>
                  </w:p>
                </w:txbxContent>
              </v:textbox>
            </v:rect>
          </v:group>
        </w:pict>
      </w:r>
      <w:r>
        <w:rPr>
          <w:noProof/>
        </w:rPr>
        <w:pict>
          <v:group id="_x0000_s1879" style="position:absolute;margin-left:132.5pt;margin-top:99.7pt;width:179.25pt;height:247.15pt;z-index:251714560" coordorigin="3895,5547" coordsize="3585,4943">
            <v:rect id="_x0000_s1880" style="position:absolute;left:3895;top:5547;width:3585;height:4943" fillcolor="#c90"/>
            <v:shape id="_x0000_s1881" type="#_x0000_t202" style="position:absolute;left:4021;top:6765;width:3355;height:3540">
              <v:textbox style="mso-next-textbox:#_x0000_s1881">
                <w:txbxContent>
                  <w:p w:rsidR="00353C85" w:rsidRPr="007057D3" w:rsidRDefault="00353C85" w:rsidP="00597284">
                    <w:pPr>
                      <w:pStyle w:val="NoSpacing"/>
                      <w:rPr>
                        <w:sz w:val="32"/>
                        <w:szCs w:val="32"/>
                      </w:rPr>
                    </w:pPr>
                    <w:r w:rsidRPr="00C170FC">
                      <w:rPr>
                        <w:sz w:val="36"/>
                        <w:szCs w:val="36"/>
                      </w:rPr>
                      <w:t xml:space="preserve">Substitution </w:t>
                    </w:r>
                    <w:r w:rsidRPr="007057D3">
                      <w:rPr>
                        <w:sz w:val="28"/>
                        <w:szCs w:val="28"/>
                      </w:rPr>
                      <w:t xml:space="preserve">   </w:t>
                    </w:r>
                    <w:r w:rsidRPr="007057D3">
                      <w:rPr>
                        <w:sz w:val="32"/>
                        <w:szCs w:val="32"/>
                      </w:rPr>
                      <w:t xml:space="preserve">      </w:t>
                    </w:r>
                  </w:p>
                  <w:p w:rsidR="00353C85" w:rsidRDefault="00353C85" w:rsidP="00597284">
                    <w:pPr>
                      <w:pStyle w:val="NoSpacing"/>
                      <w:rPr>
                        <w:rFonts w:cs="Times New Roman"/>
                        <w:sz w:val="18"/>
                        <w:szCs w:val="18"/>
                      </w:rPr>
                    </w:pPr>
                    <w:r>
                      <w:rPr>
                        <w:sz w:val="18"/>
                        <w:szCs w:val="18"/>
                      </w:rPr>
                      <w:t>Place</w:t>
                    </w:r>
                    <w:r w:rsidRPr="007057D3">
                      <w:rPr>
                        <w:sz w:val="18"/>
                        <w:szCs w:val="18"/>
                      </w:rPr>
                      <w:t xml:space="preserve"> one Knocked Out Champion </w:t>
                    </w:r>
                    <w:r>
                      <w:rPr>
                        <w:sz w:val="18"/>
                        <w:szCs w:val="18"/>
                      </w:rPr>
                      <w:t xml:space="preserve">from the Knock Out Pile </w:t>
                    </w:r>
                    <w:r w:rsidRPr="007057D3">
                      <w:rPr>
                        <w:sz w:val="18"/>
                        <w:szCs w:val="18"/>
                      </w:rPr>
                      <w:t xml:space="preserve">on top of Belian.  </w:t>
                    </w:r>
                    <w:r>
                      <w:rPr>
                        <w:sz w:val="18"/>
                        <w:szCs w:val="18"/>
                      </w:rPr>
                      <w:t xml:space="preserve">Belian remains </w:t>
                    </w:r>
                    <w:r w:rsidRPr="007057D3">
                      <w:rPr>
                        <w:sz w:val="18"/>
                        <w:szCs w:val="18"/>
                      </w:rPr>
                      <w:t>as th</w:t>
                    </w:r>
                    <w:r>
                      <w:rPr>
                        <w:sz w:val="18"/>
                        <w:szCs w:val="18"/>
                      </w:rPr>
                      <w:t>is</w:t>
                    </w:r>
                    <w:r w:rsidRPr="007057D3">
                      <w:rPr>
                        <w:sz w:val="18"/>
                        <w:szCs w:val="18"/>
                      </w:rPr>
                      <w:t xml:space="preserve"> Champion for 2 turns</w:t>
                    </w:r>
                    <w:r>
                      <w:rPr>
                        <w:sz w:val="18"/>
                        <w:szCs w:val="18"/>
                      </w:rPr>
                      <w:t xml:space="preserve"> but </w:t>
                    </w:r>
                    <w:r w:rsidRPr="007057D3">
                      <w:rPr>
                        <w:sz w:val="18"/>
                        <w:szCs w:val="18"/>
                      </w:rPr>
                      <w:t xml:space="preserve">does not inherit Health or </w:t>
                    </w:r>
                    <w:r>
                      <w:rPr>
                        <w:sz w:val="18"/>
                        <w:szCs w:val="18"/>
                      </w:rPr>
                      <w:t>Crystal</w:t>
                    </w:r>
                    <w:r w:rsidRPr="007057D3">
                      <w:rPr>
                        <w:sz w:val="18"/>
                        <w:szCs w:val="18"/>
                      </w:rPr>
                      <w:t xml:space="preserve"> requirements </w:t>
                    </w:r>
                    <w:r>
                      <w:rPr>
                        <w:sz w:val="18"/>
                        <w:szCs w:val="18"/>
                      </w:rPr>
                      <w:t>from the</w:t>
                    </w:r>
                    <w:r w:rsidRPr="007057D3">
                      <w:rPr>
                        <w:sz w:val="18"/>
                        <w:szCs w:val="18"/>
                      </w:rPr>
                      <w:t xml:space="preserve"> new Champion.  Any ability utilized during Substitution does not cost </w:t>
                    </w:r>
                    <w:r>
                      <w:rPr>
                        <w:sz w:val="18"/>
                        <w:szCs w:val="18"/>
                      </w:rPr>
                      <w:t>Crystals</w:t>
                    </w:r>
                    <w:r w:rsidRPr="007057D3">
                      <w:rPr>
                        <w:sz w:val="18"/>
                        <w:szCs w:val="18"/>
                      </w:rPr>
                      <w:t xml:space="preserve">. </w:t>
                    </w:r>
                  </w:p>
                  <w:p w:rsidR="00353C85" w:rsidRDefault="00353C85" w:rsidP="00597284">
                    <w:pPr>
                      <w:pStyle w:val="NoSpacing"/>
                      <w:rPr>
                        <w:rFonts w:cs="Times New Roman"/>
                        <w:sz w:val="18"/>
                        <w:szCs w:val="18"/>
                      </w:rPr>
                    </w:pPr>
                    <w:r w:rsidRPr="007057D3">
                      <w:rPr>
                        <w:sz w:val="18"/>
                        <w:szCs w:val="18"/>
                      </w:rPr>
                      <w:t xml:space="preserve">Using this ability counts as your </w:t>
                    </w:r>
                    <w:r>
                      <w:rPr>
                        <w:sz w:val="18"/>
                        <w:szCs w:val="18"/>
                      </w:rPr>
                      <w:t>A</w:t>
                    </w:r>
                    <w:r w:rsidRPr="007057D3">
                      <w:rPr>
                        <w:sz w:val="18"/>
                        <w:szCs w:val="18"/>
                      </w:rPr>
                      <w:t xml:space="preserve">ttack </w:t>
                    </w:r>
                    <w:r>
                      <w:rPr>
                        <w:sz w:val="18"/>
                        <w:szCs w:val="18"/>
                      </w:rPr>
                      <w:t xml:space="preserve"> Phase </w:t>
                    </w:r>
                    <w:r w:rsidRPr="007057D3">
                      <w:rPr>
                        <w:sz w:val="18"/>
                        <w:szCs w:val="18"/>
                      </w:rPr>
                      <w:t>this turn.</w:t>
                    </w:r>
                  </w:p>
                  <w:p w:rsidR="00353C85" w:rsidRPr="007057D3" w:rsidRDefault="00353C85" w:rsidP="00597284">
                    <w:pPr>
                      <w:pStyle w:val="NoSpacing"/>
                      <w:rPr>
                        <w:sz w:val="18"/>
                        <w:szCs w:val="18"/>
                      </w:rPr>
                    </w:pPr>
                    <w:r>
                      <w:rPr>
                        <w:sz w:val="18"/>
                        <w:szCs w:val="18"/>
                      </w:rPr>
                      <w:t xml:space="preserve">After 2 turns, </w:t>
                    </w:r>
                    <w:r w:rsidRPr="007057D3">
                      <w:rPr>
                        <w:sz w:val="18"/>
                        <w:szCs w:val="18"/>
                      </w:rPr>
                      <w:t xml:space="preserve">place </w:t>
                    </w:r>
                    <w:r>
                      <w:rPr>
                        <w:sz w:val="18"/>
                        <w:szCs w:val="18"/>
                      </w:rPr>
                      <w:t>the substituted C</w:t>
                    </w:r>
                    <w:r w:rsidRPr="007057D3">
                      <w:rPr>
                        <w:sz w:val="18"/>
                        <w:szCs w:val="18"/>
                      </w:rPr>
                      <w:t xml:space="preserve">hampion on the bottom of the Champion Discard Pile.  </w:t>
                    </w:r>
                  </w:p>
                  <w:p w:rsidR="00353C85" w:rsidRPr="007057D3" w:rsidRDefault="00353C85" w:rsidP="00597284">
                    <w:pPr>
                      <w:rPr>
                        <w:rFonts w:cs="Times New Roman"/>
                        <w:sz w:val="20"/>
                        <w:szCs w:val="20"/>
                      </w:rPr>
                    </w:pPr>
                  </w:p>
                  <w:p w:rsidR="00353C85" w:rsidRPr="007057D3" w:rsidRDefault="00353C85" w:rsidP="00597284">
                    <w:pPr>
                      <w:rPr>
                        <w:rFonts w:cs="Times New Roman"/>
                        <w:sz w:val="20"/>
                        <w:szCs w:val="20"/>
                      </w:rPr>
                    </w:pPr>
                  </w:p>
                  <w:p w:rsidR="00353C85" w:rsidRPr="007057D3" w:rsidRDefault="00353C85" w:rsidP="00597284">
                    <w:pPr>
                      <w:rPr>
                        <w:rFonts w:cs="Times New Roman"/>
                        <w:sz w:val="20"/>
                        <w:szCs w:val="20"/>
                      </w:rPr>
                    </w:pPr>
                  </w:p>
                </w:txbxContent>
              </v:textbox>
            </v:shape>
            <v:shape id="_x0000_s1882" type="#_x0000_t202" style="position:absolute;left:4021;top:5655;width:3355;height:566;v-text-anchor:middle" fillcolor="#4f81bd">
              <v:textbox style="mso-next-textbox:#_x0000_s1882" inset="0,0,0,0">
                <w:txbxContent>
                  <w:p w:rsidR="00353C85" w:rsidRPr="004755ED" w:rsidRDefault="00353C85" w:rsidP="00597284">
                    <w:pPr>
                      <w:pStyle w:val="NoSpacing"/>
                      <w:jc w:val="center"/>
                      <w:rPr>
                        <w:color w:val="FFFFFF"/>
                        <w:sz w:val="16"/>
                        <w:szCs w:val="16"/>
                      </w:rPr>
                    </w:pPr>
                    <w:r w:rsidRPr="004755ED">
                      <w:rPr>
                        <w:color w:val="FFFFFF"/>
                        <w:sz w:val="16"/>
                        <w:szCs w:val="16"/>
                      </w:rPr>
                      <w:t>Mage</w:t>
                    </w:r>
                  </w:p>
                  <w:p w:rsidR="00353C85" w:rsidRPr="004755ED" w:rsidRDefault="00353C85" w:rsidP="00597284">
                    <w:pPr>
                      <w:pStyle w:val="NoSpacing"/>
                      <w:jc w:val="center"/>
                      <w:rPr>
                        <w:color w:val="FFFFFF"/>
                        <w:sz w:val="32"/>
                        <w:szCs w:val="32"/>
                      </w:rPr>
                    </w:pPr>
                    <w:r w:rsidRPr="004755ED">
                      <w:rPr>
                        <w:color w:val="FFFFFF"/>
                        <w:sz w:val="32"/>
                        <w:szCs w:val="32"/>
                      </w:rPr>
                      <w:t>Belian</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B64EFE" w:rsidRDefault="00353C85" w:rsidP="00597284">
                    <w:pPr>
                      <w:rPr>
                        <w:rFonts w:cs="Times New Roman"/>
                      </w:rPr>
                    </w:pPr>
                  </w:p>
                  <w:p w:rsidR="00353C85" w:rsidRPr="00B64EFE" w:rsidRDefault="00353C85" w:rsidP="00597284">
                    <w:pPr>
                      <w:rPr>
                        <w:rFonts w:cs="Times New Roman"/>
                      </w:rPr>
                    </w:pPr>
                  </w:p>
                </w:txbxContent>
              </v:textbox>
            </v:shape>
            <v:rect id="_x0000_s1883" style="position:absolute;left:4034;top:6351;width:1609;height:291;v-text-anchor:middle" fillcolor="#d99594">
              <v:textbox style="mso-next-textbox:#_x0000_s1883" inset="0,0,0,0">
                <w:txbxContent>
                  <w:p w:rsidR="00353C85" w:rsidRDefault="00353C85" w:rsidP="00597284">
                    <w:pPr>
                      <w:jc w:val="center"/>
                    </w:pPr>
                    <w:r>
                      <w:t>8 Health</w:t>
                    </w:r>
                  </w:p>
                </w:txbxContent>
              </v:textbox>
            </v:rect>
            <v:rect id="_x0000_s1884" style="position:absolute;left:5777;top:6351;width:1613;height:291;v-text-anchor:middle" fillcolor="#95b3d7">
              <v:textbox style="mso-next-textbox:#_x0000_s1884" inset="0,0,0,0">
                <w:txbxContent>
                  <w:p w:rsidR="00353C85" w:rsidRDefault="00353C85" w:rsidP="00597284">
                    <w:pPr>
                      <w:jc w:val="center"/>
                    </w:pPr>
                    <w:r>
                      <w:t>2 Crystal Cost</w:t>
                    </w:r>
                  </w:p>
                </w:txbxContent>
              </v:textbox>
            </v:rect>
          </v:group>
        </w:pict>
      </w:r>
      <w:r>
        <w:rPr>
          <w:noProof/>
        </w:rPr>
        <w:pict>
          <v:group id="_x0000_s1885" style="position:absolute;margin-left:-52.5pt;margin-top:99.7pt;width:179.25pt;height:247.15pt;z-index:251713536" coordorigin="195,5547" coordsize="3585,4943">
            <v:rect id="_x0000_s1886" style="position:absolute;left:195;top:5547;width:3585;height:4943" fillcolor="#c90"/>
            <v:shape id="_x0000_s1887" type="#_x0000_t202" style="position:absolute;left:321;top:5655;width:3355;height:566;v-text-anchor:middle" fillcolor="#4f81bd">
              <v:textbox style="mso-next-textbox:#_x0000_s1887" inset="0,0,0,0">
                <w:txbxContent>
                  <w:p w:rsidR="00353C85" w:rsidRPr="004755ED" w:rsidRDefault="00353C85" w:rsidP="00597284">
                    <w:pPr>
                      <w:pStyle w:val="NoSpacing"/>
                      <w:jc w:val="center"/>
                      <w:rPr>
                        <w:color w:val="FFFFFF"/>
                        <w:sz w:val="16"/>
                        <w:szCs w:val="16"/>
                      </w:rPr>
                    </w:pPr>
                    <w:r w:rsidRPr="004755ED">
                      <w:rPr>
                        <w:color w:val="FFFFFF"/>
                        <w:sz w:val="16"/>
                        <w:szCs w:val="16"/>
                      </w:rPr>
                      <w:t>Mage</w:t>
                    </w:r>
                  </w:p>
                  <w:p w:rsidR="00353C85" w:rsidRPr="004755ED" w:rsidRDefault="00353C85" w:rsidP="00597284">
                    <w:pPr>
                      <w:pStyle w:val="NoSpacing"/>
                      <w:jc w:val="center"/>
                      <w:rPr>
                        <w:color w:val="FFFFFF"/>
                        <w:sz w:val="32"/>
                        <w:szCs w:val="32"/>
                      </w:rPr>
                    </w:pPr>
                    <w:r w:rsidRPr="004755ED">
                      <w:rPr>
                        <w:color w:val="FFFFFF"/>
                        <w:sz w:val="32"/>
                        <w:szCs w:val="32"/>
                      </w:rPr>
                      <w:t>Violet</w:t>
                    </w:r>
                  </w:p>
                  <w:p w:rsidR="00353C85" w:rsidRPr="004755ED" w:rsidRDefault="00353C85" w:rsidP="00597284">
                    <w:pPr>
                      <w:pStyle w:val="NoSpacing"/>
                      <w:jc w:val="center"/>
                      <w:rPr>
                        <w:rFonts w:cs="Times New Roman"/>
                        <w:color w:val="FFFFFF"/>
                      </w:rPr>
                    </w:pPr>
                  </w:p>
                  <w:p w:rsidR="00353C85" w:rsidRPr="004755ED" w:rsidRDefault="00353C85" w:rsidP="00597284">
                    <w:pPr>
                      <w:pStyle w:val="NoSpacing"/>
                      <w:jc w:val="center"/>
                      <w:rPr>
                        <w:rFonts w:cs="Times New Roman"/>
                        <w:color w:val="FFFFFF"/>
                        <w:sz w:val="36"/>
                        <w:szCs w:val="36"/>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4755ED" w:rsidRDefault="00353C85" w:rsidP="00597284">
                    <w:pPr>
                      <w:rPr>
                        <w:rFonts w:cs="Times New Roman"/>
                        <w:color w:val="FFFFFF"/>
                      </w:rPr>
                    </w:pPr>
                  </w:p>
                  <w:p w:rsidR="00353C85" w:rsidRPr="00556A5E" w:rsidRDefault="00353C85" w:rsidP="00597284">
                    <w:pPr>
                      <w:rPr>
                        <w:rFonts w:cs="Times New Roman"/>
                      </w:rPr>
                    </w:pPr>
                  </w:p>
                  <w:p w:rsidR="00353C85" w:rsidRPr="00B64EFE" w:rsidRDefault="00353C85" w:rsidP="00597284">
                    <w:pPr>
                      <w:rPr>
                        <w:rFonts w:cs="Times New Roman"/>
                      </w:rPr>
                    </w:pPr>
                  </w:p>
                  <w:p w:rsidR="00353C85" w:rsidRPr="00B64EFE" w:rsidRDefault="00353C85" w:rsidP="00597284">
                    <w:pPr>
                      <w:rPr>
                        <w:rFonts w:cs="Times New Roman"/>
                      </w:rPr>
                    </w:pPr>
                  </w:p>
                </w:txbxContent>
              </v:textbox>
            </v:shape>
            <v:shape id="_x0000_s1888" type="#_x0000_t202" style="position:absolute;left:311;top:6765;width:3355;height:3540">
              <v:textbox style="mso-next-textbox:#_x0000_s1888">
                <w:txbxContent>
                  <w:p w:rsidR="00353C85" w:rsidRPr="006A7756" w:rsidRDefault="00353C85" w:rsidP="00597284">
                    <w:pPr>
                      <w:pStyle w:val="NoSpacing"/>
                      <w:rPr>
                        <w:sz w:val="32"/>
                        <w:szCs w:val="32"/>
                      </w:rPr>
                    </w:pPr>
                    <w:r w:rsidRPr="006A7756">
                      <w:rPr>
                        <w:sz w:val="32"/>
                        <w:szCs w:val="32"/>
                      </w:rPr>
                      <w:t xml:space="preserve">Chain Lightning      </w:t>
                    </w:r>
                    <w:r>
                      <w:rPr>
                        <w:sz w:val="32"/>
                        <w:szCs w:val="32"/>
                      </w:rPr>
                      <w:t xml:space="preserve"> </w:t>
                    </w:r>
                    <w:r w:rsidRPr="006A7756">
                      <w:rPr>
                        <w:sz w:val="32"/>
                        <w:szCs w:val="32"/>
                      </w:rPr>
                      <w:t xml:space="preserve"> 5|3</w:t>
                    </w:r>
                  </w:p>
                  <w:p w:rsidR="00353C85" w:rsidRPr="00C41EC0" w:rsidRDefault="00353C85" w:rsidP="00597284">
                    <w:pPr>
                      <w:pStyle w:val="NoSpacing"/>
                      <w:rPr>
                        <w:rFonts w:cs="Times New Roman"/>
                      </w:rPr>
                    </w:pPr>
                    <w:r w:rsidRPr="00C41EC0">
                      <w:rPr>
                        <w:sz w:val="20"/>
                        <w:szCs w:val="20"/>
                      </w:rPr>
                      <w:t xml:space="preserve">This attack deals </w:t>
                    </w:r>
                    <w:r>
                      <w:rPr>
                        <w:sz w:val="20"/>
                        <w:szCs w:val="20"/>
                      </w:rPr>
                      <w:t>5</w:t>
                    </w:r>
                    <w:r w:rsidRPr="00C41EC0">
                      <w:rPr>
                        <w:sz w:val="20"/>
                        <w:szCs w:val="20"/>
                      </w:rPr>
                      <w:t xml:space="preserve"> damage to the Defending Champion and </w:t>
                    </w:r>
                    <w:r>
                      <w:rPr>
                        <w:sz w:val="20"/>
                        <w:szCs w:val="20"/>
                      </w:rPr>
                      <w:t>3</w:t>
                    </w:r>
                    <w:r w:rsidRPr="00C41EC0">
                      <w:rPr>
                        <w:sz w:val="20"/>
                        <w:szCs w:val="20"/>
                      </w:rPr>
                      <w:t xml:space="preserve"> damage to each champion directly </w:t>
                    </w:r>
                    <w:r>
                      <w:rPr>
                        <w:sz w:val="20"/>
                        <w:szCs w:val="20"/>
                      </w:rPr>
                      <w:t>adjacent</w:t>
                    </w:r>
                    <w:r w:rsidRPr="00C41EC0">
                      <w:rPr>
                        <w:sz w:val="20"/>
                        <w:szCs w:val="20"/>
                      </w:rPr>
                      <w:t xml:space="preserve"> to the Defending Champion.  </w:t>
                    </w:r>
                  </w:p>
                  <w:p w:rsidR="00353C85" w:rsidRPr="00AD1AD7" w:rsidRDefault="00353C85" w:rsidP="00597284">
                    <w:pPr>
                      <w:rPr>
                        <w:rFonts w:cs="Times New Roman"/>
                        <w:sz w:val="14"/>
                        <w:szCs w:val="14"/>
                      </w:rPr>
                    </w:pPr>
                  </w:p>
                  <w:p w:rsidR="00353C85" w:rsidRPr="007F7F4B" w:rsidRDefault="00353C85" w:rsidP="00597284">
                    <w:pPr>
                      <w:rPr>
                        <w:rFonts w:cs="Times New Roman"/>
                      </w:rPr>
                    </w:pPr>
                  </w:p>
                </w:txbxContent>
              </v:textbox>
            </v:shape>
            <v:rect id="_x0000_s1889" style="position:absolute;left:316;top:6351;width:1609;height:291;v-text-anchor:middle" fillcolor="#d99594">
              <v:textbox style="mso-next-textbox:#_x0000_s1889" inset="0,0,0,0">
                <w:txbxContent>
                  <w:p w:rsidR="00353C85" w:rsidRDefault="00353C85" w:rsidP="00597284">
                    <w:pPr>
                      <w:jc w:val="center"/>
                    </w:pPr>
                    <w:r>
                      <w:t>6 Health</w:t>
                    </w:r>
                  </w:p>
                </w:txbxContent>
              </v:textbox>
            </v:rect>
            <v:rect id="_x0000_s1890" style="position:absolute;left:2059;top:6351;width:1613;height:291;v-text-anchor:middle" fillcolor="#95b3d7">
              <v:textbox style="mso-next-textbox:#_x0000_s1890" inset="0,0,0,0">
                <w:txbxContent>
                  <w:p w:rsidR="00353C85" w:rsidRDefault="00353C85" w:rsidP="00597284">
                    <w:pPr>
                      <w:jc w:val="center"/>
                    </w:pPr>
                    <w:r>
                      <w:t>3 Crystal Cost</w:t>
                    </w:r>
                  </w:p>
                </w:txbxContent>
              </v:textbox>
            </v:rect>
          </v:group>
        </w:pict>
      </w:r>
      <w:r>
        <w:rPr>
          <w:noProof/>
        </w:rPr>
        <w:pict>
          <v:shape id="_x0000_s1891" type="#_x0000_t202" style="position:absolute;margin-left:79.35pt;margin-top:60.25pt;width:38.75pt;height:23.05pt;z-index:251669504;v-text-anchor:middle" o:regroupid="99" stroked="f">
            <v:fill opacity="0"/>
            <v:textbox style="mso-next-textbox:#_x0000_s1891" inset="0,0,0,0">
              <w:txbxContent>
                <w:p w:rsidR="00353C85" w:rsidRPr="009948C4" w:rsidRDefault="00353C85" w:rsidP="009948C4">
                  <w:pPr>
                    <w:rPr>
                      <w:rFonts w:cs="Times New Roman"/>
                    </w:rPr>
                  </w:pPr>
                </w:p>
              </w:txbxContent>
            </v:textbox>
          </v:shape>
        </w:pict>
      </w:r>
      <w:r>
        <w:rPr>
          <w:noProof/>
        </w:rPr>
        <w:pict>
          <v:shape id="_x0000_s1892" type="#_x0000_t202" style="position:absolute;margin-left:266.9pt;margin-top:60.25pt;width:38.75pt;height:23.05pt;z-index:251668480;v-text-anchor:middle" o:regroupid="98" stroked="f">
            <v:fill opacity="0"/>
            <v:textbox style="mso-next-textbox:#_x0000_s1892" inset="0,0,0,0">
              <w:txbxContent>
                <w:p w:rsidR="00353C85" w:rsidRPr="009948C4" w:rsidRDefault="00353C85" w:rsidP="009948C4">
                  <w:pPr>
                    <w:rPr>
                      <w:rFonts w:cs="Times New Roman"/>
                    </w:rPr>
                  </w:pPr>
                </w:p>
              </w:txbxContent>
            </v:textbox>
          </v:shape>
        </w:pict>
      </w:r>
      <w:r>
        <w:rPr>
          <w:noProof/>
        </w:rPr>
        <w:pict>
          <v:shape id="_x0000_s1893" type="#_x0000_t202" style="position:absolute;margin-left:453.45pt;margin-top:60.25pt;width:38.75pt;height:23.05pt;z-index:251667456;v-text-anchor:middle" o:regroupid="97" stroked="f">
            <v:fill opacity="0"/>
            <v:textbox style="mso-next-textbox:#_x0000_s1893" inset="0,0,0,0">
              <w:txbxContent>
                <w:p w:rsidR="00353C85" w:rsidRPr="009948C4" w:rsidRDefault="00353C85" w:rsidP="009948C4">
                  <w:pPr>
                    <w:rPr>
                      <w:rFonts w:cs="Times New Roman"/>
                    </w:rPr>
                  </w:pPr>
                </w:p>
              </w:txbxContent>
            </v:textbox>
          </v:shape>
        </w:pict>
      </w:r>
      <w:r>
        <w:rPr>
          <w:noProof/>
        </w:rPr>
        <w:pict>
          <v:shape id="_x0000_s1894" type="#_x0000_t202" style="position:absolute;margin-left:79.35pt;margin-top:319.35pt;width:38.75pt;height:23.05pt;z-index:251666432;v-text-anchor:middle" o:regroupid="96" stroked="f">
            <v:fill opacity="0"/>
            <v:textbox style="mso-next-textbox:#_x0000_s1894" inset="0,0,0,0">
              <w:txbxContent>
                <w:p w:rsidR="00353C85" w:rsidRPr="009948C4" w:rsidRDefault="00353C85" w:rsidP="009948C4">
                  <w:pPr>
                    <w:rPr>
                      <w:rFonts w:cs="Times New Roman"/>
                    </w:rPr>
                  </w:pPr>
                </w:p>
              </w:txbxContent>
            </v:textbox>
          </v:shape>
        </w:pict>
      </w:r>
      <w:r>
        <w:rPr>
          <w:noProof/>
        </w:rPr>
        <w:pict>
          <v:shape id="_x0000_s1895" type="#_x0000_t202" style="position:absolute;margin-left:269.9pt;margin-top:318.6pt;width:38.75pt;height:23.05pt;z-index:251665408;v-text-anchor:middle" o:regroupid="95" stroked="f">
            <v:fill opacity="0"/>
            <v:textbox style="mso-next-textbox:#_x0000_s1895" inset="0,0,0,0">
              <w:txbxContent>
                <w:p w:rsidR="00353C85" w:rsidRPr="009948C4" w:rsidRDefault="00353C85" w:rsidP="009948C4">
                  <w:pPr>
                    <w:rPr>
                      <w:rFonts w:cs="Times New Roman"/>
                    </w:rPr>
                  </w:pPr>
                </w:p>
              </w:txbxContent>
            </v:textbox>
          </v:shape>
        </w:pict>
      </w:r>
      <w:r>
        <w:rPr>
          <w:noProof/>
        </w:rPr>
        <w:pict>
          <v:shape id="_x0000_s1896" type="#_x0000_t202" style="position:absolute;margin-left:454.4pt;margin-top:318.6pt;width:38.75pt;height:23.05pt;z-index:251664384;v-text-anchor:middle" o:regroupid="94" stroked="f">
            <v:fill opacity="0"/>
            <v:textbox style="mso-next-textbox:#_x0000_s1896" inset="0,0,0,0">
              <w:txbxContent>
                <w:p w:rsidR="00353C85" w:rsidRPr="009948C4" w:rsidRDefault="00353C85" w:rsidP="009948C4">
                  <w:pPr>
                    <w:rPr>
                      <w:rFonts w:cs="Times New Roman"/>
                    </w:rPr>
                  </w:pPr>
                </w:p>
              </w:txbxContent>
            </v:textbox>
          </v:shape>
        </w:pict>
      </w:r>
      <w:r>
        <w:rPr>
          <w:noProof/>
        </w:rPr>
        <w:pict>
          <v:shape id="_x0000_s1897" type="#_x0000_t202" style="position:absolute;margin-left:79.85pt;margin-top:572.85pt;width:38.75pt;height:23.05pt;z-index:251663360;v-text-anchor:middle" o:regroupid="93" stroked="f">
            <v:fill opacity="0"/>
            <v:textbox style="mso-next-textbox:#_x0000_s1897" inset="0,0,0,0">
              <w:txbxContent>
                <w:p w:rsidR="00353C85" w:rsidRPr="009948C4" w:rsidRDefault="00353C85" w:rsidP="009948C4">
                  <w:pPr>
                    <w:rPr>
                      <w:rFonts w:cs="Times New Roman"/>
                    </w:rPr>
                  </w:pPr>
                </w:p>
              </w:txbxContent>
            </v:textbox>
          </v:shape>
        </w:pict>
      </w:r>
      <w:bookmarkStart w:id="0" w:name="_PictureBullets"/>
      <w:r w:rsidRPr="001C19F1">
        <w:rPr>
          <w:rFonts w:cs="Times New Roman"/>
          <w:vani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oun_project_2889.png" style="width:75pt;height:75pt;visibility:visible" o:bullet="t">
            <v:imagedata r:id="rId5" o:title=""/>
          </v:shape>
        </w:pict>
      </w:r>
      <w:bookmarkEnd w:id="0"/>
    </w:p>
    <w:sectPr w:rsidR="00353C85" w:rsidSect="005514A3">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öUAA"/>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06B50E"/>
    <w:lvl w:ilvl="0">
      <w:start w:val="1"/>
      <w:numFmt w:val="decimal"/>
      <w:lvlText w:val="%1."/>
      <w:lvlJc w:val="left"/>
      <w:pPr>
        <w:tabs>
          <w:tab w:val="num" w:pos="1800"/>
        </w:tabs>
        <w:ind w:left="1800" w:hanging="360"/>
      </w:pPr>
    </w:lvl>
  </w:abstractNum>
  <w:abstractNum w:abstractNumId="1">
    <w:nsid w:val="FFFFFF7D"/>
    <w:multiLevelType w:val="singleLevel"/>
    <w:tmpl w:val="79A89E74"/>
    <w:lvl w:ilvl="0">
      <w:start w:val="1"/>
      <w:numFmt w:val="decimal"/>
      <w:lvlText w:val="%1."/>
      <w:lvlJc w:val="left"/>
      <w:pPr>
        <w:tabs>
          <w:tab w:val="num" w:pos="1440"/>
        </w:tabs>
        <w:ind w:left="1440" w:hanging="360"/>
      </w:pPr>
    </w:lvl>
  </w:abstractNum>
  <w:abstractNum w:abstractNumId="2">
    <w:nsid w:val="FFFFFF7E"/>
    <w:multiLevelType w:val="singleLevel"/>
    <w:tmpl w:val="8D8014BA"/>
    <w:lvl w:ilvl="0">
      <w:start w:val="1"/>
      <w:numFmt w:val="decimal"/>
      <w:lvlText w:val="%1."/>
      <w:lvlJc w:val="left"/>
      <w:pPr>
        <w:tabs>
          <w:tab w:val="num" w:pos="1080"/>
        </w:tabs>
        <w:ind w:left="1080" w:hanging="360"/>
      </w:pPr>
    </w:lvl>
  </w:abstractNum>
  <w:abstractNum w:abstractNumId="3">
    <w:nsid w:val="FFFFFF7F"/>
    <w:multiLevelType w:val="singleLevel"/>
    <w:tmpl w:val="3DFAEC16"/>
    <w:lvl w:ilvl="0">
      <w:start w:val="1"/>
      <w:numFmt w:val="decimal"/>
      <w:lvlText w:val="%1."/>
      <w:lvlJc w:val="left"/>
      <w:pPr>
        <w:tabs>
          <w:tab w:val="num" w:pos="720"/>
        </w:tabs>
        <w:ind w:left="720" w:hanging="360"/>
      </w:pPr>
    </w:lvl>
  </w:abstractNum>
  <w:abstractNum w:abstractNumId="4">
    <w:nsid w:val="FFFFFF80"/>
    <w:multiLevelType w:val="singleLevel"/>
    <w:tmpl w:val="5AF0314E"/>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CD5CEE94"/>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3146BEE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F58A3420"/>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E16C9B82"/>
    <w:lvl w:ilvl="0">
      <w:start w:val="1"/>
      <w:numFmt w:val="decimal"/>
      <w:lvlText w:val="%1."/>
      <w:lvlJc w:val="left"/>
      <w:pPr>
        <w:tabs>
          <w:tab w:val="num" w:pos="360"/>
        </w:tabs>
        <w:ind w:left="360" w:hanging="360"/>
      </w:pPr>
    </w:lvl>
  </w:abstractNum>
  <w:abstractNum w:abstractNumId="9">
    <w:nsid w:val="FFFFFF89"/>
    <w:multiLevelType w:val="singleLevel"/>
    <w:tmpl w:val="C9F2CB1E"/>
    <w:lvl w:ilvl="0">
      <w:start w:val="1"/>
      <w:numFmt w:val="bullet"/>
      <w:lvlText w:val=""/>
      <w:lvlJc w:val="left"/>
      <w:pPr>
        <w:tabs>
          <w:tab w:val="num" w:pos="360"/>
        </w:tabs>
        <w:ind w:left="360" w:hanging="360"/>
      </w:pPr>
      <w:rPr>
        <w:rFonts w:ascii="Symbol" w:hAnsi="Symbol" w:cs="Symbol" w:hint="default"/>
      </w:rPr>
    </w:lvl>
  </w:abstractNum>
  <w:abstractNum w:abstractNumId="10">
    <w:nsid w:val="0409698E"/>
    <w:multiLevelType w:val="hybridMultilevel"/>
    <w:tmpl w:val="580092C4"/>
    <w:lvl w:ilvl="0" w:tplc="0D3CFB7C">
      <w:start w:val="1"/>
      <w:numFmt w:val="bullet"/>
      <w:lvlText w:val=""/>
      <w:lvlJc w:val="left"/>
      <w:pPr>
        <w:tabs>
          <w:tab w:val="num" w:pos="720"/>
        </w:tabs>
        <w:ind w:left="720" w:hanging="360"/>
      </w:pPr>
      <w:rPr>
        <w:rFonts w:ascii="Symbol" w:hAnsi="Symbol" w:cs="Symbol" w:hint="default"/>
      </w:rPr>
    </w:lvl>
    <w:lvl w:ilvl="1" w:tplc="8E2CB872">
      <w:start w:val="1"/>
      <w:numFmt w:val="bullet"/>
      <w:lvlText w:val=""/>
      <w:lvlJc w:val="left"/>
      <w:pPr>
        <w:tabs>
          <w:tab w:val="num" w:pos="1440"/>
        </w:tabs>
        <w:ind w:left="1440" w:hanging="360"/>
      </w:pPr>
      <w:rPr>
        <w:rFonts w:ascii="Symbol" w:hAnsi="Symbol" w:cs="Symbol" w:hint="default"/>
      </w:rPr>
    </w:lvl>
    <w:lvl w:ilvl="2" w:tplc="7C428B44">
      <w:start w:val="1"/>
      <w:numFmt w:val="bullet"/>
      <w:lvlText w:val=""/>
      <w:lvlJc w:val="left"/>
      <w:pPr>
        <w:tabs>
          <w:tab w:val="num" w:pos="2160"/>
        </w:tabs>
        <w:ind w:left="2160" w:hanging="360"/>
      </w:pPr>
      <w:rPr>
        <w:rFonts w:ascii="Symbol" w:hAnsi="Symbol" w:cs="Symbol" w:hint="default"/>
      </w:rPr>
    </w:lvl>
    <w:lvl w:ilvl="3" w:tplc="4FBA0CDA">
      <w:start w:val="1"/>
      <w:numFmt w:val="bullet"/>
      <w:lvlText w:val=""/>
      <w:lvlJc w:val="left"/>
      <w:pPr>
        <w:tabs>
          <w:tab w:val="num" w:pos="2880"/>
        </w:tabs>
        <w:ind w:left="2880" w:hanging="360"/>
      </w:pPr>
      <w:rPr>
        <w:rFonts w:ascii="Symbol" w:hAnsi="Symbol" w:cs="Symbol" w:hint="default"/>
      </w:rPr>
    </w:lvl>
    <w:lvl w:ilvl="4" w:tplc="5CB8666A">
      <w:start w:val="1"/>
      <w:numFmt w:val="bullet"/>
      <w:lvlText w:val=""/>
      <w:lvlJc w:val="left"/>
      <w:pPr>
        <w:tabs>
          <w:tab w:val="num" w:pos="3600"/>
        </w:tabs>
        <w:ind w:left="3600" w:hanging="360"/>
      </w:pPr>
      <w:rPr>
        <w:rFonts w:ascii="Symbol" w:hAnsi="Symbol" w:cs="Symbol" w:hint="default"/>
      </w:rPr>
    </w:lvl>
    <w:lvl w:ilvl="5" w:tplc="5A26CFB0">
      <w:start w:val="1"/>
      <w:numFmt w:val="bullet"/>
      <w:lvlText w:val=""/>
      <w:lvlJc w:val="left"/>
      <w:pPr>
        <w:tabs>
          <w:tab w:val="num" w:pos="4320"/>
        </w:tabs>
        <w:ind w:left="4320" w:hanging="360"/>
      </w:pPr>
      <w:rPr>
        <w:rFonts w:ascii="Symbol" w:hAnsi="Symbol" w:cs="Symbol" w:hint="default"/>
      </w:rPr>
    </w:lvl>
    <w:lvl w:ilvl="6" w:tplc="0D1407B8">
      <w:start w:val="1"/>
      <w:numFmt w:val="bullet"/>
      <w:lvlText w:val=""/>
      <w:lvlJc w:val="left"/>
      <w:pPr>
        <w:tabs>
          <w:tab w:val="num" w:pos="5040"/>
        </w:tabs>
        <w:ind w:left="5040" w:hanging="360"/>
      </w:pPr>
      <w:rPr>
        <w:rFonts w:ascii="Symbol" w:hAnsi="Symbol" w:cs="Symbol" w:hint="default"/>
      </w:rPr>
    </w:lvl>
    <w:lvl w:ilvl="7" w:tplc="9EB03B74">
      <w:start w:val="1"/>
      <w:numFmt w:val="bullet"/>
      <w:lvlText w:val=""/>
      <w:lvlJc w:val="left"/>
      <w:pPr>
        <w:tabs>
          <w:tab w:val="num" w:pos="5760"/>
        </w:tabs>
        <w:ind w:left="5760" w:hanging="360"/>
      </w:pPr>
      <w:rPr>
        <w:rFonts w:ascii="Symbol" w:hAnsi="Symbol" w:cs="Symbol" w:hint="default"/>
      </w:rPr>
    </w:lvl>
    <w:lvl w:ilvl="8" w:tplc="513497CE">
      <w:start w:val="1"/>
      <w:numFmt w:val="bullet"/>
      <w:lvlText w:val=""/>
      <w:lvlJc w:val="left"/>
      <w:pPr>
        <w:tabs>
          <w:tab w:val="num" w:pos="6480"/>
        </w:tabs>
        <w:ind w:left="6480" w:hanging="360"/>
      </w:pPr>
      <w:rPr>
        <w:rFonts w:ascii="Symbol" w:hAnsi="Symbol" w:cs="Symbol" w:hint="default"/>
      </w:rPr>
    </w:lvl>
  </w:abstractNum>
  <w:abstractNum w:abstractNumId="11">
    <w:nsid w:val="14955040"/>
    <w:multiLevelType w:val="multilevel"/>
    <w:tmpl w:val="63E6CFCA"/>
    <w:styleLink w:val="Style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1AEB4CFD"/>
    <w:multiLevelType w:val="hybridMultilevel"/>
    <w:tmpl w:val="9F8AF5CC"/>
    <w:lvl w:ilvl="0" w:tplc="1570D2BC">
      <w:start w:val="1"/>
      <w:numFmt w:val="bullet"/>
      <w:lvlText w:val=""/>
      <w:lvlJc w:val="left"/>
      <w:pPr>
        <w:tabs>
          <w:tab w:val="num" w:pos="720"/>
        </w:tabs>
        <w:ind w:left="720" w:hanging="360"/>
      </w:pPr>
      <w:rPr>
        <w:rFonts w:ascii="Symbol" w:hAnsi="Symbol" w:cs="Symbol" w:hint="default"/>
      </w:rPr>
    </w:lvl>
    <w:lvl w:ilvl="1" w:tplc="1A28EDD8">
      <w:start w:val="1"/>
      <w:numFmt w:val="bullet"/>
      <w:lvlText w:val=""/>
      <w:lvlJc w:val="left"/>
      <w:pPr>
        <w:tabs>
          <w:tab w:val="num" w:pos="1440"/>
        </w:tabs>
        <w:ind w:left="1440" w:hanging="360"/>
      </w:pPr>
      <w:rPr>
        <w:rFonts w:ascii="Symbol" w:hAnsi="Symbol" w:cs="Symbol" w:hint="default"/>
      </w:rPr>
    </w:lvl>
    <w:lvl w:ilvl="2" w:tplc="0414F3BC">
      <w:start w:val="1"/>
      <w:numFmt w:val="bullet"/>
      <w:lvlText w:val=""/>
      <w:lvlJc w:val="left"/>
      <w:pPr>
        <w:tabs>
          <w:tab w:val="num" w:pos="2160"/>
        </w:tabs>
        <w:ind w:left="2160" w:hanging="360"/>
      </w:pPr>
      <w:rPr>
        <w:rFonts w:ascii="Symbol" w:hAnsi="Symbol" w:cs="Symbol" w:hint="default"/>
      </w:rPr>
    </w:lvl>
    <w:lvl w:ilvl="3" w:tplc="126655FA">
      <w:start w:val="1"/>
      <w:numFmt w:val="bullet"/>
      <w:lvlText w:val=""/>
      <w:lvlJc w:val="left"/>
      <w:pPr>
        <w:tabs>
          <w:tab w:val="num" w:pos="2880"/>
        </w:tabs>
        <w:ind w:left="2880" w:hanging="360"/>
      </w:pPr>
      <w:rPr>
        <w:rFonts w:ascii="Symbol" w:hAnsi="Symbol" w:cs="Symbol" w:hint="default"/>
      </w:rPr>
    </w:lvl>
    <w:lvl w:ilvl="4" w:tplc="C55E48EC">
      <w:start w:val="1"/>
      <w:numFmt w:val="bullet"/>
      <w:lvlText w:val=""/>
      <w:lvlJc w:val="left"/>
      <w:pPr>
        <w:tabs>
          <w:tab w:val="num" w:pos="3600"/>
        </w:tabs>
        <w:ind w:left="3600" w:hanging="360"/>
      </w:pPr>
      <w:rPr>
        <w:rFonts w:ascii="Symbol" w:hAnsi="Symbol" w:cs="Symbol" w:hint="default"/>
      </w:rPr>
    </w:lvl>
    <w:lvl w:ilvl="5" w:tplc="16201F82">
      <w:start w:val="1"/>
      <w:numFmt w:val="bullet"/>
      <w:lvlText w:val=""/>
      <w:lvlJc w:val="left"/>
      <w:pPr>
        <w:tabs>
          <w:tab w:val="num" w:pos="4320"/>
        </w:tabs>
        <w:ind w:left="4320" w:hanging="360"/>
      </w:pPr>
      <w:rPr>
        <w:rFonts w:ascii="Symbol" w:hAnsi="Symbol" w:cs="Symbol" w:hint="default"/>
      </w:rPr>
    </w:lvl>
    <w:lvl w:ilvl="6" w:tplc="29A61386">
      <w:start w:val="1"/>
      <w:numFmt w:val="bullet"/>
      <w:lvlText w:val=""/>
      <w:lvlJc w:val="left"/>
      <w:pPr>
        <w:tabs>
          <w:tab w:val="num" w:pos="5040"/>
        </w:tabs>
        <w:ind w:left="5040" w:hanging="360"/>
      </w:pPr>
      <w:rPr>
        <w:rFonts w:ascii="Symbol" w:hAnsi="Symbol" w:cs="Symbol" w:hint="default"/>
      </w:rPr>
    </w:lvl>
    <w:lvl w:ilvl="7" w:tplc="809665B8">
      <w:start w:val="1"/>
      <w:numFmt w:val="bullet"/>
      <w:lvlText w:val=""/>
      <w:lvlJc w:val="left"/>
      <w:pPr>
        <w:tabs>
          <w:tab w:val="num" w:pos="5760"/>
        </w:tabs>
        <w:ind w:left="5760" w:hanging="360"/>
      </w:pPr>
      <w:rPr>
        <w:rFonts w:ascii="Symbol" w:hAnsi="Symbol" w:cs="Symbol" w:hint="default"/>
      </w:rPr>
    </w:lvl>
    <w:lvl w:ilvl="8" w:tplc="C122B7A6">
      <w:start w:val="1"/>
      <w:numFmt w:val="bullet"/>
      <w:lvlText w:val=""/>
      <w:lvlJc w:val="left"/>
      <w:pPr>
        <w:tabs>
          <w:tab w:val="num" w:pos="6480"/>
        </w:tabs>
        <w:ind w:left="6480" w:hanging="360"/>
      </w:pPr>
      <w:rPr>
        <w:rFonts w:ascii="Symbol" w:hAnsi="Symbol" w:cs="Symbol" w:hint="default"/>
      </w:rPr>
    </w:lvl>
  </w:abstractNum>
  <w:abstractNum w:abstractNumId="13">
    <w:nsid w:val="21AB48DA"/>
    <w:multiLevelType w:val="hybridMultilevel"/>
    <w:tmpl w:val="35881A78"/>
    <w:lvl w:ilvl="0" w:tplc="E3C6D33A">
      <w:start w:val="1"/>
      <w:numFmt w:val="bullet"/>
      <w:lvlText w:val=""/>
      <w:lvlJc w:val="left"/>
      <w:pPr>
        <w:tabs>
          <w:tab w:val="num" w:pos="720"/>
        </w:tabs>
        <w:ind w:left="720" w:hanging="360"/>
      </w:pPr>
      <w:rPr>
        <w:rFonts w:ascii="Symbol" w:hAnsi="Symbol" w:cs="Symbol" w:hint="default"/>
      </w:rPr>
    </w:lvl>
    <w:lvl w:ilvl="1" w:tplc="D152E48C">
      <w:start w:val="1"/>
      <w:numFmt w:val="bullet"/>
      <w:lvlText w:val=""/>
      <w:lvlJc w:val="left"/>
      <w:pPr>
        <w:tabs>
          <w:tab w:val="num" w:pos="1440"/>
        </w:tabs>
        <w:ind w:left="1440" w:hanging="360"/>
      </w:pPr>
      <w:rPr>
        <w:rFonts w:ascii="Symbol" w:hAnsi="Symbol" w:cs="Symbol" w:hint="default"/>
      </w:rPr>
    </w:lvl>
    <w:lvl w:ilvl="2" w:tplc="6430085C">
      <w:start w:val="1"/>
      <w:numFmt w:val="bullet"/>
      <w:lvlText w:val=""/>
      <w:lvlJc w:val="left"/>
      <w:pPr>
        <w:tabs>
          <w:tab w:val="num" w:pos="2160"/>
        </w:tabs>
        <w:ind w:left="2160" w:hanging="360"/>
      </w:pPr>
      <w:rPr>
        <w:rFonts w:ascii="Symbol" w:hAnsi="Symbol" w:cs="Symbol" w:hint="default"/>
      </w:rPr>
    </w:lvl>
    <w:lvl w:ilvl="3" w:tplc="1F6233C6">
      <w:start w:val="1"/>
      <w:numFmt w:val="bullet"/>
      <w:lvlText w:val=""/>
      <w:lvlJc w:val="left"/>
      <w:pPr>
        <w:tabs>
          <w:tab w:val="num" w:pos="2880"/>
        </w:tabs>
        <w:ind w:left="2880" w:hanging="360"/>
      </w:pPr>
      <w:rPr>
        <w:rFonts w:ascii="Symbol" w:hAnsi="Symbol" w:cs="Symbol" w:hint="default"/>
      </w:rPr>
    </w:lvl>
    <w:lvl w:ilvl="4" w:tplc="98C41E22">
      <w:start w:val="1"/>
      <w:numFmt w:val="bullet"/>
      <w:lvlText w:val=""/>
      <w:lvlJc w:val="left"/>
      <w:pPr>
        <w:tabs>
          <w:tab w:val="num" w:pos="3600"/>
        </w:tabs>
        <w:ind w:left="3600" w:hanging="360"/>
      </w:pPr>
      <w:rPr>
        <w:rFonts w:ascii="Symbol" w:hAnsi="Symbol" w:cs="Symbol" w:hint="default"/>
      </w:rPr>
    </w:lvl>
    <w:lvl w:ilvl="5" w:tplc="74C06E04">
      <w:start w:val="1"/>
      <w:numFmt w:val="bullet"/>
      <w:lvlText w:val=""/>
      <w:lvlJc w:val="left"/>
      <w:pPr>
        <w:tabs>
          <w:tab w:val="num" w:pos="4320"/>
        </w:tabs>
        <w:ind w:left="4320" w:hanging="360"/>
      </w:pPr>
      <w:rPr>
        <w:rFonts w:ascii="Symbol" w:hAnsi="Symbol" w:cs="Symbol" w:hint="default"/>
      </w:rPr>
    </w:lvl>
    <w:lvl w:ilvl="6" w:tplc="EED2B26A">
      <w:start w:val="1"/>
      <w:numFmt w:val="bullet"/>
      <w:lvlText w:val=""/>
      <w:lvlJc w:val="left"/>
      <w:pPr>
        <w:tabs>
          <w:tab w:val="num" w:pos="5040"/>
        </w:tabs>
        <w:ind w:left="5040" w:hanging="360"/>
      </w:pPr>
      <w:rPr>
        <w:rFonts w:ascii="Symbol" w:hAnsi="Symbol" w:cs="Symbol" w:hint="default"/>
      </w:rPr>
    </w:lvl>
    <w:lvl w:ilvl="7" w:tplc="15E66B16">
      <w:start w:val="1"/>
      <w:numFmt w:val="bullet"/>
      <w:lvlText w:val=""/>
      <w:lvlJc w:val="left"/>
      <w:pPr>
        <w:tabs>
          <w:tab w:val="num" w:pos="5760"/>
        </w:tabs>
        <w:ind w:left="5760" w:hanging="360"/>
      </w:pPr>
      <w:rPr>
        <w:rFonts w:ascii="Symbol" w:hAnsi="Symbol" w:cs="Symbol" w:hint="default"/>
      </w:rPr>
    </w:lvl>
    <w:lvl w:ilvl="8" w:tplc="B8540E5E">
      <w:start w:val="1"/>
      <w:numFmt w:val="bullet"/>
      <w:lvlText w:val=""/>
      <w:lvlJc w:val="left"/>
      <w:pPr>
        <w:tabs>
          <w:tab w:val="num" w:pos="6480"/>
        </w:tabs>
        <w:ind w:left="6480" w:hanging="360"/>
      </w:pPr>
      <w:rPr>
        <w:rFonts w:ascii="Symbol" w:hAnsi="Symbol" w:cs="Symbol" w:hint="default"/>
      </w:rPr>
    </w:lvl>
  </w:abstractNum>
  <w:abstractNum w:abstractNumId="14">
    <w:nsid w:val="5ECB66E1"/>
    <w:multiLevelType w:val="multilevel"/>
    <w:tmpl w:val="21F063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60A37F6"/>
    <w:multiLevelType w:val="multilevel"/>
    <w:tmpl w:val="63E6CFCA"/>
    <w:numStyleLink w:val="Style1"/>
  </w:abstractNum>
  <w:abstractNum w:abstractNumId="16">
    <w:nsid w:val="7B594C80"/>
    <w:multiLevelType w:val="hybridMultilevel"/>
    <w:tmpl w:val="14E61C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7C632297"/>
    <w:multiLevelType w:val="hybridMultilevel"/>
    <w:tmpl w:val="52E2FBC0"/>
    <w:lvl w:ilvl="0" w:tplc="B0C28628">
      <w:start w:val="1"/>
      <w:numFmt w:val="bullet"/>
      <w:lvlText w:val=""/>
      <w:lvlJc w:val="left"/>
      <w:pPr>
        <w:tabs>
          <w:tab w:val="num" w:pos="720"/>
        </w:tabs>
        <w:ind w:left="720" w:hanging="360"/>
      </w:pPr>
      <w:rPr>
        <w:rFonts w:ascii="Symbol" w:hAnsi="Symbol" w:cs="Symbol" w:hint="default"/>
      </w:rPr>
    </w:lvl>
    <w:lvl w:ilvl="1" w:tplc="0D76B25C">
      <w:start w:val="1"/>
      <w:numFmt w:val="bullet"/>
      <w:lvlText w:val=""/>
      <w:lvlJc w:val="left"/>
      <w:pPr>
        <w:tabs>
          <w:tab w:val="num" w:pos="1440"/>
        </w:tabs>
        <w:ind w:left="1440" w:hanging="360"/>
      </w:pPr>
      <w:rPr>
        <w:rFonts w:ascii="Symbol" w:hAnsi="Symbol" w:cs="Symbol" w:hint="default"/>
      </w:rPr>
    </w:lvl>
    <w:lvl w:ilvl="2" w:tplc="2604C130">
      <w:start w:val="1"/>
      <w:numFmt w:val="bullet"/>
      <w:lvlText w:val=""/>
      <w:lvlJc w:val="left"/>
      <w:pPr>
        <w:tabs>
          <w:tab w:val="num" w:pos="2160"/>
        </w:tabs>
        <w:ind w:left="2160" w:hanging="360"/>
      </w:pPr>
      <w:rPr>
        <w:rFonts w:ascii="Symbol" w:hAnsi="Symbol" w:cs="Symbol" w:hint="default"/>
      </w:rPr>
    </w:lvl>
    <w:lvl w:ilvl="3" w:tplc="E0A83832">
      <w:start w:val="1"/>
      <w:numFmt w:val="bullet"/>
      <w:lvlText w:val=""/>
      <w:lvlJc w:val="left"/>
      <w:pPr>
        <w:tabs>
          <w:tab w:val="num" w:pos="2880"/>
        </w:tabs>
        <w:ind w:left="2880" w:hanging="360"/>
      </w:pPr>
      <w:rPr>
        <w:rFonts w:ascii="Symbol" w:hAnsi="Symbol" w:cs="Symbol" w:hint="default"/>
      </w:rPr>
    </w:lvl>
    <w:lvl w:ilvl="4" w:tplc="3DA44DDC">
      <w:start w:val="1"/>
      <w:numFmt w:val="bullet"/>
      <w:lvlText w:val=""/>
      <w:lvlJc w:val="left"/>
      <w:pPr>
        <w:tabs>
          <w:tab w:val="num" w:pos="3600"/>
        </w:tabs>
        <w:ind w:left="3600" w:hanging="360"/>
      </w:pPr>
      <w:rPr>
        <w:rFonts w:ascii="Symbol" w:hAnsi="Symbol" w:cs="Symbol" w:hint="default"/>
      </w:rPr>
    </w:lvl>
    <w:lvl w:ilvl="5" w:tplc="62306676">
      <w:start w:val="1"/>
      <w:numFmt w:val="bullet"/>
      <w:lvlText w:val=""/>
      <w:lvlJc w:val="left"/>
      <w:pPr>
        <w:tabs>
          <w:tab w:val="num" w:pos="4320"/>
        </w:tabs>
        <w:ind w:left="4320" w:hanging="360"/>
      </w:pPr>
      <w:rPr>
        <w:rFonts w:ascii="Symbol" w:hAnsi="Symbol" w:cs="Symbol" w:hint="default"/>
      </w:rPr>
    </w:lvl>
    <w:lvl w:ilvl="6" w:tplc="234C9CE6">
      <w:start w:val="1"/>
      <w:numFmt w:val="bullet"/>
      <w:lvlText w:val=""/>
      <w:lvlJc w:val="left"/>
      <w:pPr>
        <w:tabs>
          <w:tab w:val="num" w:pos="5040"/>
        </w:tabs>
        <w:ind w:left="5040" w:hanging="360"/>
      </w:pPr>
      <w:rPr>
        <w:rFonts w:ascii="Symbol" w:hAnsi="Symbol" w:cs="Symbol" w:hint="default"/>
      </w:rPr>
    </w:lvl>
    <w:lvl w:ilvl="7" w:tplc="9E14D824">
      <w:start w:val="1"/>
      <w:numFmt w:val="bullet"/>
      <w:lvlText w:val=""/>
      <w:lvlJc w:val="left"/>
      <w:pPr>
        <w:tabs>
          <w:tab w:val="num" w:pos="5760"/>
        </w:tabs>
        <w:ind w:left="5760" w:hanging="360"/>
      </w:pPr>
      <w:rPr>
        <w:rFonts w:ascii="Symbol" w:hAnsi="Symbol" w:cs="Symbol" w:hint="default"/>
      </w:rPr>
    </w:lvl>
    <w:lvl w:ilvl="8" w:tplc="97CAC890">
      <w:start w:val="1"/>
      <w:numFmt w:val="bullet"/>
      <w:lvlText w:val=""/>
      <w:lvlJc w:val="left"/>
      <w:pPr>
        <w:tabs>
          <w:tab w:val="num" w:pos="6480"/>
        </w:tabs>
        <w:ind w:left="6480" w:hanging="360"/>
      </w:pPr>
      <w:rPr>
        <w:rFonts w:ascii="Symbol" w:hAnsi="Symbol" w:cs="Symbol" w:hint="default"/>
      </w:rPr>
    </w:lvl>
  </w:abstractNum>
  <w:num w:numId="1">
    <w:abstractNumId w:val="11"/>
  </w:num>
  <w:num w:numId="2">
    <w:abstractNumId w:val="15"/>
  </w:num>
  <w:num w:numId="3">
    <w:abstractNumId w:val="14"/>
  </w:num>
  <w:num w:numId="4">
    <w:abstractNumId w:val="16"/>
  </w:num>
  <w:num w:numId="5">
    <w:abstractNumId w:val="13"/>
  </w:num>
  <w:num w:numId="6">
    <w:abstractNumId w:val="12"/>
  </w:num>
  <w:num w:numId="7">
    <w:abstractNumId w:val="17"/>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4DF0"/>
    <w:rsid w:val="00000106"/>
    <w:rsid w:val="00000974"/>
    <w:rsid w:val="00003A4B"/>
    <w:rsid w:val="00005D9D"/>
    <w:rsid w:val="0000663B"/>
    <w:rsid w:val="00006F28"/>
    <w:rsid w:val="00007D03"/>
    <w:rsid w:val="00010B8B"/>
    <w:rsid w:val="00012373"/>
    <w:rsid w:val="00012912"/>
    <w:rsid w:val="000158BB"/>
    <w:rsid w:val="00016079"/>
    <w:rsid w:val="00016132"/>
    <w:rsid w:val="00016C2D"/>
    <w:rsid w:val="00017C82"/>
    <w:rsid w:val="000201AF"/>
    <w:rsid w:val="00020419"/>
    <w:rsid w:val="00021659"/>
    <w:rsid w:val="00021676"/>
    <w:rsid w:val="00021DB6"/>
    <w:rsid w:val="00022FA2"/>
    <w:rsid w:val="000238AB"/>
    <w:rsid w:val="00024AA3"/>
    <w:rsid w:val="00024C5E"/>
    <w:rsid w:val="000252E8"/>
    <w:rsid w:val="00025BAD"/>
    <w:rsid w:val="00030806"/>
    <w:rsid w:val="000357B1"/>
    <w:rsid w:val="00035947"/>
    <w:rsid w:val="00035DEB"/>
    <w:rsid w:val="00035E8D"/>
    <w:rsid w:val="00036DF0"/>
    <w:rsid w:val="000370E3"/>
    <w:rsid w:val="00037425"/>
    <w:rsid w:val="00040518"/>
    <w:rsid w:val="000419B2"/>
    <w:rsid w:val="00042C74"/>
    <w:rsid w:val="000460BF"/>
    <w:rsid w:val="00046117"/>
    <w:rsid w:val="00046F80"/>
    <w:rsid w:val="00050C11"/>
    <w:rsid w:val="0005133A"/>
    <w:rsid w:val="000519F0"/>
    <w:rsid w:val="00051BE2"/>
    <w:rsid w:val="00054A7A"/>
    <w:rsid w:val="000550CC"/>
    <w:rsid w:val="00055EAA"/>
    <w:rsid w:val="00056334"/>
    <w:rsid w:val="00056A14"/>
    <w:rsid w:val="00056B10"/>
    <w:rsid w:val="00056DEE"/>
    <w:rsid w:val="000574E5"/>
    <w:rsid w:val="00060174"/>
    <w:rsid w:val="00060D31"/>
    <w:rsid w:val="00061BFB"/>
    <w:rsid w:val="000623C4"/>
    <w:rsid w:val="00062690"/>
    <w:rsid w:val="00062766"/>
    <w:rsid w:val="00062AF2"/>
    <w:rsid w:val="000635B9"/>
    <w:rsid w:val="00064F51"/>
    <w:rsid w:val="000652C3"/>
    <w:rsid w:val="00067E63"/>
    <w:rsid w:val="00071AD5"/>
    <w:rsid w:val="00072BA5"/>
    <w:rsid w:val="00073223"/>
    <w:rsid w:val="000753DB"/>
    <w:rsid w:val="00075571"/>
    <w:rsid w:val="00075C9F"/>
    <w:rsid w:val="00076310"/>
    <w:rsid w:val="0007717D"/>
    <w:rsid w:val="00077A8B"/>
    <w:rsid w:val="0008063E"/>
    <w:rsid w:val="000809B0"/>
    <w:rsid w:val="000816C0"/>
    <w:rsid w:val="000829FE"/>
    <w:rsid w:val="00082F0D"/>
    <w:rsid w:val="0008390C"/>
    <w:rsid w:val="0008452F"/>
    <w:rsid w:val="00084D71"/>
    <w:rsid w:val="0008599F"/>
    <w:rsid w:val="00086140"/>
    <w:rsid w:val="00086C19"/>
    <w:rsid w:val="000872A3"/>
    <w:rsid w:val="0008793D"/>
    <w:rsid w:val="00090088"/>
    <w:rsid w:val="0009151B"/>
    <w:rsid w:val="000917AB"/>
    <w:rsid w:val="000926C5"/>
    <w:rsid w:val="0009310F"/>
    <w:rsid w:val="00093BD2"/>
    <w:rsid w:val="0009409D"/>
    <w:rsid w:val="00094F9C"/>
    <w:rsid w:val="000953E9"/>
    <w:rsid w:val="0009784F"/>
    <w:rsid w:val="000A140E"/>
    <w:rsid w:val="000A39B1"/>
    <w:rsid w:val="000B21E5"/>
    <w:rsid w:val="000B230C"/>
    <w:rsid w:val="000B2DD8"/>
    <w:rsid w:val="000B3541"/>
    <w:rsid w:val="000B3698"/>
    <w:rsid w:val="000B4FBD"/>
    <w:rsid w:val="000B5E83"/>
    <w:rsid w:val="000B7219"/>
    <w:rsid w:val="000B75CE"/>
    <w:rsid w:val="000B7C1F"/>
    <w:rsid w:val="000B7D3C"/>
    <w:rsid w:val="000B7E72"/>
    <w:rsid w:val="000B7F67"/>
    <w:rsid w:val="000C038F"/>
    <w:rsid w:val="000C0D44"/>
    <w:rsid w:val="000C10E1"/>
    <w:rsid w:val="000C1B1C"/>
    <w:rsid w:val="000C39B9"/>
    <w:rsid w:val="000C3C16"/>
    <w:rsid w:val="000C4D6D"/>
    <w:rsid w:val="000C5AE4"/>
    <w:rsid w:val="000C664D"/>
    <w:rsid w:val="000C667C"/>
    <w:rsid w:val="000C7898"/>
    <w:rsid w:val="000D0AF3"/>
    <w:rsid w:val="000D0D93"/>
    <w:rsid w:val="000D1174"/>
    <w:rsid w:val="000D1432"/>
    <w:rsid w:val="000D1800"/>
    <w:rsid w:val="000D2543"/>
    <w:rsid w:val="000D2F21"/>
    <w:rsid w:val="000D3A1D"/>
    <w:rsid w:val="000D4965"/>
    <w:rsid w:val="000D4D84"/>
    <w:rsid w:val="000D5EFA"/>
    <w:rsid w:val="000D6E21"/>
    <w:rsid w:val="000D75CB"/>
    <w:rsid w:val="000E0DBF"/>
    <w:rsid w:val="000E0F21"/>
    <w:rsid w:val="000E23DC"/>
    <w:rsid w:val="000E2A01"/>
    <w:rsid w:val="000E2B7B"/>
    <w:rsid w:val="000E35C0"/>
    <w:rsid w:val="000E3890"/>
    <w:rsid w:val="000E39A0"/>
    <w:rsid w:val="000E5964"/>
    <w:rsid w:val="000F0793"/>
    <w:rsid w:val="000F0BD3"/>
    <w:rsid w:val="000F0BEA"/>
    <w:rsid w:val="000F1DE6"/>
    <w:rsid w:val="000F24C2"/>
    <w:rsid w:val="000F29FA"/>
    <w:rsid w:val="000F2A02"/>
    <w:rsid w:val="000F2AF6"/>
    <w:rsid w:val="000F3DF2"/>
    <w:rsid w:val="000F4172"/>
    <w:rsid w:val="000F4745"/>
    <w:rsid w:val="000F5494"/>
    <w:rsid w:val="000F5B74"/>
    <w:rsid w:val="000F6350"/>
    <w:rsid w:val="000F6C17"/>
    <w:rsid w:val="000F7010"/>
    <w:rsid w:val="000F75EF"/>
    <w:rsid w:val="000F79B5"/>
    <w:rsid w:val="00100836"/>
    <w:rsid w:val="00101D78"/>
    <w:rsid w:val="0010349D"/>
    <w:rsid w:val="001050E3"/>
    <w:rsid w:val="0010527C"/>
    <w:rsid w:val="0010695D"/>
    <w:rsid w:val="00107417"/>
    <w:rsid w:val="00107829"/>
    <w:rsid w:val="00107E87"/>
    <w:rsid w:val="0011002B"/>
    <w:rsid w:val="001100F3"/>
    <w:rsid w:val="00110ED9"/>
    <w:rsid w:val="00111BFA"/>
    <w:rsid w:val="0011284F"/>
    <w:rsid w:val="00113F39"/>
    <w:rsid w:val="001145C0"/>
    <w:rsid w:val="00114F22"/>
    <w:rsid w:val="0011540D"/>
    <w:rsid w:val="0011551A"/>
    <w:rsid w:val="00115F28"/>
    <w:rsid w:val="00116B1E"/>
    <w:rsid w:val="00116CF6"/>
    <w:rsid w:val="00116E58"/>
    <w:rsid w:val="00116E7F"/>
    <w:rsid w:val="00116FBA"/>
    <w:rsid w:val="0011707C"/>
    <w:rsid w:val="0011711F"/>
    <w:rsid w:val="0011772A"/>
    <w:rsid w:val="00117E35"/>
    <w:rsid w:val="0012336E"/>
    <w:rsid w:val="00124FBF"/>
    <w:rsid w:val="00126EA6"/>
    <w:rsid w:val="001270B0"/>
    <w:rsid w:val="00130BA4"/>
    <w:rsid w:val="00132E9C"/>
    <w:rsid w:val="00132FF0"/>
    <w:rsid w:val="00135A63"/>
    <w:rsid w:val="0013669E"/>
    <w:rsid w:val="00136FA9"/>
    <w:rsid w:val="00137560"/>
    <w:rsid w:val="001412BE"/>
    <w:rsid w:val="001415DA"/>
    <w:rsid w:val="001425F9"/>
    <w:rsid w:val="0014359C"/>
    <w:rsid w:val="00143DF1"/>
    <w:rsid w:val="00143F9D"/>
    <w:rsid w:val="001444C6"/>
    <w:rsid w:val="001475C6"/>
    <w:rsid w:val="00150599"/>
    <w:rsid w:val="00150C0A"/>
    <w:rsid w:val="00150E58"/>
    <w:rsid w:val="00151D81"/>
    <w:rsid w:val="00151EB6"/>
    <w:rsid w:val="001521EE"/>
    <w:rsid w:val="0015330B"/>
    <w:rsid w:val="00153644"/>
    <w:rsid w:val="00154A58"/>
    <w:rsid w:val="00155E07"/>
    <w:rsid w:val="0015699F"/>
    <w:rsid w:val="001573FB"/>
    <w:rsid w:val="001576B9"/>
    <w:rsid w:val="00157A79"/>
    <w:rsid w:val="001617CE"/>
    <w:rsid w:val="00162CDF"/>
    <w:rsid w:val="001639BE"/>
    <w:rsid w:val="00163D2F"/>
    <w:rsid w:val="0016551F"/>
    <w:rsid w:val="00165CF0"/>
    <w:rsid w:val="00166873"/>
    <w:rsid w:val="00167523"/>
    <w:rsid w:val="00167EEF"/>
    <w:rsid w:val="00170FEA"/>
    <w:rsid w:val="001716C6"/>
    <w:rsid w:val="00174D4A"/>
    <w:rsid w:val="00175538"/>
    <w:rsid w:val="0017561D"/>
    <w:rsid w:val="001759E1"/>
    <w:rsid w:val="00175CCE"/>
    <w:rsid w:val="001761FF"/>
    <w:rsid w:val="001771F3"/>
    <w:rsid w:val="00180306"/>
    <w:rsid w:val="00180717"/>
    <w:rsid w:val="00181F57"/>
    <w:rsid w:val="0018227B"/>
    <w:rsid w:val="00183441"/>
    <w:rsid w:val="0018392C"/>
    <w:rsid w:val="00183FA5"/>
    <w:rsid w:val="00184464"/>
    <w:rsid w:val="00185450"/>
    <w:rsid w:val="0018771A"/>
    <w:rsid w:val="00190902"/>
    <w:rsid w:val="0019110D"/>
    <w:rsid w:val="00191204"/>
    <w:rsid w:val="00191DB1"/>
    <w:rsid w:val="00192C49"/>
    <w:rsid w:val="001952C3"/>
    <w:rsid w:val="00196706"/>
    <w:rsid w:val="00197217"/>
    <w:rsid w:val="001978EF"/>
    <w:rsid w:val="00197DE1"/>
    <w:rsid w:val="001A1265"/>
    <w:rsid w:val="001A12EC"/>
    <w:rsid w:val="001A1F97"/>
    <w:rsid w:val="001A2361"/>
    <w:rsid w:val="001A39E8"/>
    <w:rsid w:val="001A4B55"/>
    <w:rsid w:val="001A54BE"/>
    <w:rsid w:val="001A5CD8"/>
    <w:rsid w:val="001A5FDB"/>
    <w:rsid w:val="001A6425"/>
    <w:rsid w:val="001B057C"/>
    <w:rsid w:val="001B070F"/>
    <w:rsid w:val="001B1BCC"/>
    <w:rsid w:val="001B2425"/>
    <w:rsid w:val="001B27C9"/>
    <w:rsid w:val="001B27E8"/>
    <w:rsid w:val="001B2F9D"/>
    <w:rsid w:val="001B4146"/>
    <w:rsid w:val="001B49F3"/>
    <w:rsid w:val="001B4D3F"/>
    <w:rsid w:val="001B53F9"/>
    <w:rsid w:val="001B5548"/>
    <w:rsid w:val="001B5665"/>
    <w:rsid w:val="001B6219"/>
    <w:rsid w:val="001B7617"/>
    <w:rsid w:val="001C0AED"/>
    <w:rsid w:val="001C1412"/>
    <w:rsid w:val="001C184F"/>
    <w:rsid w:val="001C19F1"/>
    <w:rsid w:val="001C2179"/>
    <w:rsid w:val="001C2EC4"/>
    <w:rsid w:val="001C3F00"/>
    <w:rsid w:val="001C3FC8"/>
    <w:rsid w:val="001C58BF"/>
    <w:rsid w:val="001C6E00"/>
    <w:rsid w:val="001C7F16"/>
    <w:rsid w:val="001D01D5"/>
    <w:rsid w:val="001D167A"/>
    <w:rsid w:val="001D33D1"/>
    <w:rsid w:val="001D3D53"/>
    <w:rsid w:val="001D48F6"/>
    <w:rsid w:val="001D4F67"/>
    <w:rsid w:val="001D504F"/>
    <w:rsid w:val="001D5D07"/>
    <w:rsid w:val="001D6794"/>
    <w:rsid w:val="001D6F03"/>
    <w:rsid w:val="001E0088"/>
    <w:rsid w:val="001E0587"/>
    <w:rsid w:val="001E0B8C"/>
    <w:rsid w:val="001E1F9A"/>
    <w:rsid w:val="001E29BE"/>
    <w:rsid w:val="001E2C65"/>
    <w:rsid w:val="001F1265"/>
    <w:rsid w:val="001F23CF"/>
    <w:rsid w:val="001F3C93"/>
    <w:rsid w:val="001F42D8"/>
    <w:rsid w:val="001F5A46"/>
    <w:rsid w:val="001F6817"/>
    <w:rsid w:val="001F6BE3"/>
    <w:rsid w:val="0020135C"/>
    <w:rsid w:val="0020306C"/>
    <w:rsid w:val="00204F8D"/>
    <w:rsid w:val="002058D5"/>
    <w:rsid w:val="0020674F"/>
    <w:rsid w:val="00206C27"/>
    <w:rsid w:val="00207801"/>
    <w:rsid w:val="002078E9"/>
    <w:rsid w:val="00207A9A"/>
    <w:rsid w:val="00207AEA"/>
    <w:rsid w:val="00210AEA"/>
    <w:rsid w:val="00210EE1"/>
    <w:rsid w:val="002125A8"/>
    <w:rsid w:val="00212D5C"/>
    <w:rsid w:val="00213BA0"/>
    <w:rsid w:val="002150BC"/>
    <w:rsid w:val="00215255"/>
    <w:rsid w:val="002157A0"/>
    <w:rsid w:val="00215B61"/>
    <w:rsid w:val="00215DEC"/>
    <w:rsid w:val="00217284"/>
    <w:rsid w:val="00221E39"/>
    <w:rsid w:val="00222B61"/>
    <w:rsid w:val="00222D53"/>
    <w:rsid w:val="00223451"/>
    <w:rsid w:val="0022416E"/>
    <w:rsid w:val="00225FB7"/>
    <w:rsid w:val="002264C5"/>
    <w:rsid w:val="00230C72"/>
    <w:rsid w:val="0023292B"/>
    <w:rsid w:val="00232A2D"/>
    <w:rsid w:val="002331A1"/>
    <w:rsid w:val="00235552"/>
    <w:rsid w:val="00235E5A"/>
    <w:rsid w:val="002361D2"/>
    <w:rsid w:val="00236624"/>
    <w:rsid w:val="002369F4"/>
    <w:rsid w:val="00236C8C"/>
    <w:rsid w:val="0023725F"/>
    <w:rsid w:val="00237756"/>
    <w:rsid w:val="00241177"/>
    <w:rsid w:val="002412A0"/>
    <w:rsid w:val="002422DE"/>
    <w:rsid w:val="00243049"/>
    <w:rsid w:val="00243B89"/>
    <w:rsid w:val="0024455D"/>
    <w:rsid w:val="00245CEA"/>
    <w:rsid w:val="002462DF"/>
    <w:rsid w:val="002466B7"/>
    <w:rsid w:val="0024673E"/>
    <w:rsid w:val="00246EE1"/>
    <w:rsid w:val="0024788C"/>
    <w:rsid w:val="00251D42"/>
    <w:rsid w:val="0025387A"/>
    <w:rsid w:val="00253D45"/>
    <w:rsid w:val="002544F7"/>
    <w:rsid w:val="00254512"/>
    <w:rsid w:val="002546F4"/>
    <w:rsid w:val="00255667"/>
    <w:rsid w:val="0025569E"/>
    <w:rsid w:val="00255E6E"/>
    <w:rsid w:val="0025635E"/>
    <w:rsid w:val="00256CC4"/>
    <w:rsid w:val="00256F17"/>
    <w:rsid w:val="0025776B"/>
    <w:rsid w:val="00260B56"/>
    <w:rsid w:val="00261C32"/>
    <w:rsid w:val="00262834"/>
    <w:rsid w:val="002628D1"/>
    <w:rsid w:val="00262CCB"/>
    <w:rsid w:val="00262D03"/>
    <w:rsid w:val="00263302"/>
    <w:rsid w:val="00263C19"/>
    <w:rsid w:val="0026628D"/>
    <w:rsid w:val="00266322"/>
    <w:rsid w:val="002668BB"/>
    <w:rsid w:val="00267816"/>
    <w:rsid w:val="002678EF"/>
    <w:rsid w:val="00271043"/>
    <w:rsid w:val="0027240D"/>
    <w:rsid w:val="00273A35"/>
    <w:rsid w:val="00273EC3"/>
    <w:rsid w:val="00274F91"/>
    <w:rsid w:val="002751C0"/>
    <w:rsid w:val="002778E4"/>
    <w:rsid w:val="00282191"/>
    <w:rsid w:val="00282410"/>
    <w:rsid w:val="00282686"/>
    <w:rsid w:val="00284112"/>
    <w:rsid w:val="00284186"/>
    <w:rsid w:val="00284327"/>
    <w:rsid w:val="00284545"/>
    <w:rsid w:val="00284AD7"/>
    <w:rsid w:val="00285D0A"/>
    <w:rsid w:val="00285E80"/>
    <w:rsid w:val="00287A07"/>
    <w:rsid w:val="00287EE9"/>
    <w:rsid w:val="002909AD"/>
    <w:rsid w:val="00290B73"/>
    <w:rsid w:val="00293B1E"/>
    <w:rsid w:val="00293B6C"/>
    <w:rsid w:val="0029416B"/>
    <w:rsid w:val="00294A66"/>
    <w:rsid w:val="00294E82"/>
    <w:rsid w:val="00295172"/>
    <w:rsid w:val="002953FA"/>
    <w:rsid w:val="00295FE5"/>
    <w:rsid w:val="00296A8C"/>
    <w:rsid w:val="00296BBC"/>
    <w:rsid w:val="00296D5E"/>
    <w:rsid w:val="0029783B"/>
    <w:rsid w:val="002A0680"/>
    <w:rsid w:val="002A148F"/>
    <w:rsid w:val="002A17F2"/>
    <w:rsid w:val="002A1D85"/>
    <w:rsid w:val="002A22BE"/>
    <w:rsid w:val="002A2A57"/>
    <w:rsid w:val="002A381F"/>
    <w:rsid w:val="002A4E8C"/>
    <w:rsid w:val="002A5C21"/>
    <w:rsid w:val="002A5CF4"/>
    <w:rsid w:val="002A6551"/>
    <w:rsid w:val="002B19D7"/>
    <w:rsid w:val="002B590A"/>
    <w:rsid w:val="002B5E48"/>
    <w:rsid w:val="002B612E"/>
    <w:rsid w:val="002B6FD9"/>
    <w:rsid w:val="002C04FE"/>
    <w:rsid w:val="002C058B"/>
    <w:rsid w:val="002C0724"/>
    <w:rsid w:val="002C24B7"/>
    <w:rsid w:val="002C30FE"/>
    <w:rsid w:val="002C450A"/>
    <w:rsid w:val="002C4AB4"/>
    <w:rsid w:val="002C69B9"/>
    <w:rsid w:val="002C76BB"/>
    <w:rsid w:val="002D19FA"/>
    <w:rsid w:val="002D1BD6"/>
    <w:rsid w:val="002D1D3B"/>
    <w:rsid w:val="002D2031"/>
    <w:rsid w:val="002D2FF8"/>
    <w:rsid w:val="002D3E75"/>
    <w:rsid w:val="002D4276"/>
    <w:rsid w:val="002D44CB"/>
    <w:rsid w:val="002D4A93"/>
    <w:rsid w:val="002D5D2C"/>
    <w:rsid w:val="002D6148"/>
    <w:rsid w:val="002D7E40"/>
    <w:rsid w:val="002E0069"/>
    <w:rsid w:val="002E0226"/>
    <w:rsid w:val="002E07D3"/>
    <w:rsid w:val="002E13DF"/>
    <w:rsid w:val="002E1C43"/>
    <w:rsid w:val="002E2EC8"/>
    <w:rsid w:val="002E300B"/>
    <w:rsid w:val="002E362A"/>
    <w:rsid w:val="002E3843"/>
    <w:rsid w:val="002E52E8"/>
    <w:rsid w:val="002E6629"/>
    <w:rsid w:val="002F038B"/>
    <w:rsid w:val="002F0EBB"/>
    <w:rsid w:val="002F159C"/>
    <w:rsid w:val="002F16CF"/>
    <w:rsid w:val="002F207A"/>
    <w:rsid w:val="002F2554"/>
    <w:rsid w:val="002F378A"/>
    <w:rsid w:val="002F3A04"/>
    <w:rsid w:val="002F3C51"/>
    <w:rsid w:val="002F569B"/>
    <w:rsid w:val="002F61E8"/>
    <w:rsid w:val="00300461"/>
    <w:rsid w:val="00302432"/>
    <w:rsid w:val="00302615"/>
    <w:rsid w:val="00302886"/>
    <w:rsid w:val="00303A0B"/>
    <w:rsid w:val="00303EC7"/>
    <w:rsid w:val="00303F43"/>
    <w:rsid w:val="0030616F"/>
    <w:rsid w:val="0030634A"/>
    <w:rsid w:val="00307A31"/>
    <w:rsid w:val="00307FD1"/>
    <w:rsid w:val="00310442"/>
    <w:rsid w:val="003104F4"/>
    <w:rsid w:val="00311E54"/>
    <w:rsid w:val="00312071"/>
    <w:rsid w:val="00313326"/>
    <w:rsid w:val="0031561E"/>
    <w:rsid w:val="00316B23"/>
    <w:rsid w:val="00316C3A"/>
    <w:rsid w:val="00320370"/>
    <w:rsid w:val="00320D6C"/>
    <w:rsid w:val="00321761"/>
    <w:rsid w:val="00322361"/>
    <w:rsid w:val="003239AA"/>
    <w:rsid w:val="00327493"/>
    <w:rsid w:val="00327F97"/>
    <w:rsid w:val="003308ED"/>
    <w:rsid w:val="00330B36"/>
    <w:rsid w:val="00331772"/>
    <w:rsid w:val="00332705"/>
    <w:rsid w:val="0033284A"/>
    <w:rsid w:val="00332932"/>
    <w:rsid w:val="00332EE2"/>
    <w:rsid w:val="00333DDE"/>
    <w:rsid w:val="0033476E"/>
    <w:rsid w:val="00334861"/>
    <w:rsid w:val="00335D10"/>
    <w:rsid w:val="00337B8B"/>
    <w:rsid w:val="00340088"/>
    <w:rsid w:val="003406FA"/>
    <w:rsid w:val="0034088D"/>
    <w:rsid w:val="003408C0"/>
    <w:rsid w:val="00340D66"/>
    <w:rsid w:val="0034206A"/>
    <w:rsid w:val="00342CEF"/>
    <w:rsid w:val="00343409"/>
    <w:rsid w:val="003450EF"/>
    <w:rsid w:val="00346850"/>
    <w:rsid w:val="00347555"/>
    <w:rsid w:val="00347935"/>
    <w:rsid w:val="00347CDB"/>
    <w:rsid w:val="003504FE"/>
    <w:rsid w:val="003510A6"/>
    <w:rsid w:val="00351C22"/>
    <w:rsid w:val="00351D48"/>
    <w:rsid w:val="003524E0"/>
    <w:rsid w:val="00353C85"/>
    <w:rsid w:val="0035533F"/>
    <w:rsid w:val="00355D6D"/>
    <w:rsid w:val="00357013"/>
    <w:rsid w:val="00360BD7"/>
    <w:rsid w:val="00360F3F"/>
    <w:rsid w:val="003620F1"/>
    <w:rsid w:val="003624ED"/>
    <w:rsid w:val="0036252F"/>
    <w:rsid w:val="00362DF3"/>
    <w:rsid w:val="0036348D"/>
    <w:rsid w:val="0036368F"/>
    <w:rsid w:val="003641D7"/>
    <w:rsid w:val="00364263"/>
    <w:rsid w:val="0036457A"/>
    <w:rsid w:val="00364C79"/>
    <w:rsid w:val="0036697F"/>
    <w:rsid w:val="00366EDB"/>
    <w:rsid w:val="003677A8"/>
    <w:rsid w:val="003700FB"/>
    <w:rsid w:val="00370270"/>
    <w:rsid w:val="003702F9"/>
    <w:rsid w:val="00370CF6"/>
    <w:rsid w:val="00371A2E"/>
    <w:rsid w:val="0037263F"/>
    <w:rsid w:val="00372735"/>
    <w:rsid w:val="0037386B"/>
    <w:rsid w:val="00374106"/>
    <w:rsid w:val="0037413F"/>
    <w:rsid w:val="00374B09"/>
    <w:rsid w:val="00376935"/>
    <w:rsid w:val="003775FC"/>
    <w:rsid w:val="0038028C"/>
    <w:rsid w:val="00380E4B"/>
    <w:rsid w:val="00381A94"/>
    <w:rsid w:val="0038336A"/>
    <w:rsid w:val="003839DA"/>
    <w:rsid w:val="0038449A"/>
    <w:rsid w:val="003850FB"/>
    <w:rsid w:val="00385163"/>
    <w:rsid w:val="0039127F"/>
    <w:rsid w:val="0039160D"/>
    <w:rsid w:val="00391C02"/>
    <w:rsid w:val="0039278B"/>
    <w:rsid w:val="00393DB5"/>
    <w:rsid w:val="00394138"/>
    <w:rsid w:val="00394BE1"/>
    <w:rsid w:val="003955C7"/>
    <w:rsid w:val="00395BB6"/>
    <w:rsid w:val="00396250"/>
    <w:rsid w:val="00396DB4"/>
    <w:rsid w:val="003974E1"/>
    <w:rsid w:val="003A0A45"/>
    <w:rsid w:val="003A0F7E"/>
    <w:rsid w:val="003A12E9"/>
    <w:rsid w:val="003A1823"/>
    <w:rsid w:val="003A183E"/>
    <w:rsid w:val="003A5BD3"/>
    <w:rsid w:val="003A7D80"/>
    <w:rsid w:val="003B03BB"/>
    <w:rsid w:val="003B11E2"/>
    <w:rsid w:val="003B634F"/>
    <w:rsid w:val="003B667A"/>
    <w:rsid w:val="003B715F"/>
    <w:rsid w:val="003B734D"/>
    <w:rsid w:val="003B7B9B"/>
    <w:rsid w:val="003B7E0E"/>
    <w:rsid w:val="003C0AB4"/>
    <w:rsid w:val="003C1077"/>
    <w:rsid w:val="003C1F69"/>
    <w:rsid w:val="003C2C63"/>
    <w:rsid w:val="003C3141"/>
    <w:rsid w:val="003C39FB"/>
    <w:rsid w:val="003C4124"/>
    <w:rsid w:val="003C4313"/>
    <w:rsid w:val="003C54D0"/>
    <w:rsid w:val="003C57CC"/>
    <w:rsid w:val="003C6F93"/>
    <w:rsid w:val="003C7703"/>
    <w:rsid w:val="003C7748"/>
    <w:rsid w:val="003D12A1"/>
    <w:rsid w:val="003D1362"/>
    <w:rsid w:val="003D2798"/>
    <w:rsid w:val="003D375A"/>
    <w:rsid w:val="003D45A4"/>
    <w:rsid w:val="003D6586"/>
    <w:rsid w:val="003D6CC0"/>
    <w:rsid w:val="003D731F"/>
    <w:rsid w:val="003E062C"/>
    <w:rsid w:val="003E096E"/>
    <w:rsid w:val="003E17E9"/>
    <w:rsid w:val="003E2842"/>
    <w:rsid w:val="003E2F6C"/>
    <w:rsid w:val="003E340A"/>
    <w:rsid w:val="003E3C70"/>
    <w:rsid w:val="003E4A18"/>
    <w:rsid w:val="003E587F"/>
    <w:rsid w:val="003E7441"/>
    <w:rsid w:val="003E7AFA"/>
    <w:rsid w:val="003F0EF3"/>
    <w:rsid w:val="003F1F25"/>
    <w:rsid w:val="003F29E5"/>
    <w:rsid w:val="003F2B45"/>
    <w:rsid w:val="003F2C3F"/>
    <w:rsid w:val="003F32AC"/>
    <w:rsid w:val="003F37E6"/>
    <w:rsid w:val="003F52F4"/>
    <w:rsid w:val="003F571C"/>
    <w:rsid w:val="003F6E69"/>
    <w:rsid w:val="003F70C8"/>
    <w:rsid w:val="003F773D"/>
    <w:rsid w:val="0040061B"/>
    <w:rsid w:val="00401189"/>
    <w:rsid w:val="0040164D"/>
    <w:rsid w:val="004020A3"/>
    <w:rsid w:val="0040261A"/>
    <w:rsid w:val="00402B48"/>
    <w:rsid w:val="00403385"/>
    <w:rsid w:val="00403B41"/>
    <w:rsid w:val="00403B58"/>
    <w:rsid w:val="004057A9"/>
    <w:rsid w:val="004076C2"/>
    <w:rsid w:val="004100D9"/>
    <w:rsid w:val="004109B5"/>
    <w:rsid w:val="00410BD9"/>
    <w:rsid w:val="00411685"/>
    <w:rsid w:val="00411FBF"/>
    <w:rsid w:val="0041208D"/>
    <w:rsid w:val="004125B9"/>
    <w:rsid w:val="0041261E"/>
    <w:rsid w:val="00412641"/>
    <w:rsid w:val="004126A6"/>
    <w:rsid w:val="00414769"/>
    <w:rsid w:val="00415D27"/>
    <w:rsid w:val="004167C5"/>
    <w:rsid w:val="004179DB"/>
    <w:rsid w:val="00417EB6"/>
    <w:rsid w:val="00417EF5"/>
    <w:rsid w:val="00422130"/>
    <w:rsid w:val="00423B7A"/>
    <w:rsid w:val="00424342"/>
    <w:rsid w:val="00424961"/>
    <w:rsid w:val="004256F7"/>
    <w:rsid w:val="004259D0"/>
    <w:rsid w:val="00425E54"/>
    <w:rsid w:val="00426957"/>
    <w:rsid w:val="00426A58"/>
    <w:rsid w:val="00426C0B"/>
    <w:rsid w:val="00426C5D"/>
    <w:rsid w:val="00426D1C"/>
    <w:rsid w:val="004303BE"/>
    <w:rsid w:val="004308FE"/>
    <w:rsid w:val="00431247"/>
    <w:rsid w:val="00434150"/>
    <w:rsid w:val="0043443A"/>
    <w:rsid w:val="00434487"/>
    <w:rsid w:val="0043491A"/>
    <w:rsid w:val="00435BD4"/>
    <w:rsid w:val="004361FA"/>
    <w:rsid w:val="00436722"/>
    <w:rsid w:val="00436B7F"/>
    <w:rsid w:val="00436E86"/>
    <w:rsid w:val="00437992"/>
    <w:rsid w:val="0044012F"/>
    <w:rsid w:val="00441218"/>
    <w:rsid w:val="004413CA"/>
    <w:rsid w:val="00441C78"/>
    <w:rsid w:val="00441F60"/>
    <w:rsid w:val="0044262D"/>
    <w:rsid w:val="00443576"/>
    <w:rsid w:val="00443FEA"/>
    <w:rsid w:val="00444295"/>
    <w:rsid w:val="004448EB"/>
    <w:rsid w:val="00444B0A"/>
    <w:rsid w:val="00446795"/>
    <w:rsid w:val="00446AFA"/>
    <w:rsid w:val="00447417"/>
    <w:rsid w:val="004477F3"/>
    <w:rsid w:val="0044797B"/>
    <w:rsid w:val="0045030D"/>
    <w:rsid w:val="00450716"/>
    <w:rsid w:val="004515F5"/>
    <w:rsid w:val="00451888"/>
    <w:rsid w:val="00451B50"/>
    <w:rsid w:val="00451DBE"/>
    <w:rsid w:val="00453B99"/>
    <w:rsid w:val="0045472C"/>
    <w:rsid w:val="004554F8"/>
    <w:rsid w:val="00456E14"/>
    <w:rsid w:val="00457DC9"/>
    <w:rsid w:val="00457E07"/>
    <w:rsid w:val="00460A28"/>
    <w:rsid w:val="00463AA1"/>
    <w:rsid w:val="00463B8E"/>
    <w:rsid w:val="00465323"/>
    <w:rsid w:val="00466F39"/>
    <w:rsid w:val="004676BD"/>
    <w:rsid w:val="00470D79"/>
    <w:rsid w:val="00471576"/>
    <w:rsid w:val="00472620"/>
    <w:rsid w:val="004738F3"/>
    <w:rsid w:val="004745B2"/>
    <w:rsid w:val="004755ED"/>
    <w:rsid w:val="0047564F"/>
    <w:rsid w:val="00475AF1"/>
    <w:rsid w:val="00477F8E"/>
    <w:rsid w:val="004817CD"/>
    <w:rsid w:val="00481DF0"/>
    <w:rsid w:val="00482AB1"/>
    <w:rsid w:val="00483152"/>
    <w:rsid w:val="00483A8B"/>
    <w:rsid w:val="00483A91"/>
    <w:rsid w:val="00483B5C"/>
    <w:rsid w:val="0048472D"/>
    <w:rsid w:val="00485C46"/>
    <w:rsid w:val="0048618F"/>
    <w:rsid w:val="004867FB"/>
    <w:rsid w:val="00486926"/>
    <w:rsid w:val="00486BDD"/>
    <w:rsid w:val="004906FF"/>
    <w:rsid w:val="00491775"/>
    <w:rsid w:val="00491D00"/>
    <w:rsid w:val="00492621"/>
    <w:rsid w:val="00492A2C"/>
    <w:rsid w:val="00492AA4"/>
    <w:rsid w:val="004932FD"/>
    <w:rsid w:val="0049351B"/>
    <w:rsid w:val="00496154"/>
    <w:rsid w:val="0049792F"/>
    <w:rsid w:val="004A01A5"/>
    <w:rsid w:val="004A03A6"/>
    <w:rsid w:val="004A08EF"/>
    <w:rsid w:val="004A0F00"/>
    <w:rsid w:val="004A1B2C"/>
    <w:rsid w:val="004A1B80"/>
    <w:rsid w:val="004A2BBB"/>
    <w:rsid w:val="004A3FD8"/>
    <w:rsid w:val="004A49BB"/>
    <w:rsid w:val="004A4CB7"/>
    <w:rsid w:val="004A7FD1"/>
    <w:rsid w:val="004B084B"/>
    <w:rsid w:val="004B1781"/>
    <w:rsid w:val="004B2D15"/>
    <w:rsid w:val="004B320F"/>
    <w:rsid w:val="004B3E47"/>
    <w:rsid w:val="004B42E5"/>
    <w:rsid w:val="004B446C"/>
    <w:rsid w:val="004B49A0"/>
    <w:rsid w:val="004B72F3"/>
    <w:rsid w:val="004B733D"/>
    <w:rsid w:val="004B77BC"/>
    <w:rsid w:val="004B788D"/>
    <w:rsid w:val="004B7E23"/>
    <w:rsid w:val="004C06A0"/>
    <w:rsid w:val="004C0A6F"/>
    <w:rsid w:val="004C35B7"/>
    <w:rsid w:val="004C3625"/>
    <w:rsid w:val="004C3D0B"/>
    <w:rsid w:val="004C3EBD"/>
    <w:rsid w:val="004C4FCD"/>
    <w:rsid w:val="004C5D6D"/>
    <w:rsid w:val="004C7488"/>
    <w:rsid w:val="004D07FE"/>
    <w:rsid w:val="004D4263"/>
    <w:rsid w:val="004D47A7"/>
    <w:rsid w:val="004D5774"/>
    <w:rsid w:val="004D6760"/>
    <w:rsid w:val="004D6C1B"/>
    <w:rsid w:val="004D6D62"/>
    <w:rsid w:val="004D72E2"/>
    <w:rsid w:val="004D7850"/>
    <w:rsid w:val="004D7872"/>
    <w:rsid w:val="004D7E78"/>
    <w:rsid w:val="004E38B5"/>
    <w:rsid w:val="004E4290"/>
    <w:rsid w:val="004E4BFD"/>
    <w:rsid w:val="004E6D81"/>
    <w:rsid w:val="004E7972"/>
    <w:rsid w:val="004F141A"/>
    <w:rsid w:val="004F1C6E"/>
    <w:rsid w:val="004F353D"/>
    <w:rsid w:val="004F3BF7"/>
    <w:rsid w:val="004F4285"/>
    <w:rsid w:val="004F525A"/>
    <w:rsid w:val="004F5528"/>
    <w:rsid w:val="004F5B7C"/>
    <w:rsid w:val="004F6874"/>
    <w:rsid w:val="004F7B56"/>
    <w:rsid w:val="004F7C4D"/>
    <w:rsid w:val="005013A2"/>
    <w:rsid w:val="005013A8"/>
    <w:rsid w:val="00502D72"/>
    <w:rsid w:val="005037E6"/>
    <w:rsid w:val="00505C64"/>
    <w:rsid w:val="00506A43"/>
    <w:rsid w:val="0051062D"/>
    <w:rsid w:val="00511DA1"/>
    <w:rsid w:val="00511DAA"/>
    <w:rsid w:val="00511DEB"/>
    <w:rsid w:val="005121EB"/>
    <w:rsid w:val="0051268E"/>
    <w:rsid w:val="00512C5E"/>
    <w:rsid w:val="00512CE9"/>
    <w:rsid w:val="00513BE4"/>
    <w:rsid w:val="00513E30"/>
    <w:rsid w:val="00515F23"/>
    <w:rsid w:val="00516940"/>
    <w:rsid w:val="00516EB9"/>
    <w:rsid w:val="0051730D"/>
    <w:rsid w:val="005216CE"/>
    <w:rsid w:val="00523358"/>
    <w:rsid w:val="00523BD2"/>
    <w:rsid w:val="005268DA"/>
    <w:rsid w:val="005269DA"/>
    <w:rsid w:val="00526ADD"/>
    <w:rsid w:val="00527527"/>
    <w:rsid w:val="00527B8C"/>
    <w:rsid w:val="00530372"/>
    <w:rsid w:val="00530DE6"/>
    <w:rsid w:val="005312C5"/>
    <w:rsid w:val="00533536"/>
    <w:rsid w:val="005335C7"/>
    <w:rsid w:val="005335FF"/>
    <w:rsid w:val="00533AD8"/>
    <w:rsid w:val="00533ED4"/>
    <w:rsid w:val="00535208"/>
    <w:rsid w:val="00536278"/>
    <w:rsid w:val="00536BAE"/>
    <w:rsid w:val="00541B90"/>
    <w:rsid w:val="00542309"/>
    <w:rsid w:val="005429B6"/>
    <w:rsid w:val="00542F08"/>
    <w:rsid w:val="00543084"/>
    <w:rsid w:val="00544332"/>
    <w:rsid w:val="00544D5D"/>
    <w:rsid w:val="00545E4F"/>
    <w:rsid w:val="00546625"/>
    <w:rsid w:val="00546A17"/>
    <w:rsid w:val="005476B0"/>
    <w:rsid w:val="005514A3"/>
    <w:rsid w:val="0055244B"/>
    <w:rsid w:val="005543B1"/>
    <w:rsid w:val="00556216"/>
    <w:rsid w:val="0055626A"/>
    <w:rsid w:val="00556857"/>
    <w:rsid w:val="005568F2"/>
    <w:rsid w:val="00556A5E"/>
    <w:rsid w:val="00556DA0"/>
    <w:rsid w:val="0055737C"/>
    <w:rsid w:val="00560DE6"/>
    <w:rsid w:val="00561379"/>
    <w:rsid w:val="00561486"/>
    <w:rsid w:val="00561B7C"/>
    <w:rsid w:val="00561BE2"/>
    <w:rsid w:val="00561DDD"/>
    <w:rsid w:val="005621E3"/>
    <w:rsid w:val="0056380B"/>
    <w:rsid w:val="00564F7F"/>
    <w:rsid w:val="005650AB"/>
    <w:rsid w:val="005655C0"/>
    <w:rsid w:val="00566B2F"/>
    <w:rsid w:val="00566DD1"/>
    <w:rsid w:val="00567B01"/>
    <w:rsid w:val="005700C5"/>
    <w:rsid w:val="00570721"/>
    <w:rsid w:val="00570DE7"/>
    <w:rsid w:val="00570DFC"/>
    <w:rsid w:val="005728E6"/>
    <w:rsid w:val="00575A80"/>
    <w:rsid w:val="005772E7"/>
    <w:rsid w:val="00577CC8"/>
    <w:rsid w:val="00580905"/>
    <w:rsid w:val="00581A02"/>
    <w:rsid w:val="00581F37"/>
    <w:rsid w:val="0058240C"/>
    <w:rsid w:val="005829B9"/>
    <w:rsid w:val="00582BDB"/>
    <w:rsid w:val="00583462"/>
    <w:rsid w:val="00583921"/>
    <w:rsid w:val="005843B3"/>
    <w:rsid w:val="00584C6F"/>
    <w:rsid w:val="0058592B"/>
    <w:rsid w:val="00585F4A"/>
    <w:rsid w:val="005863EA"/>
    <w:rsid w:val="005878D3"/>
    <w:rsid w:val="00587D2F"/>
    <w:rsid w:val="005917DA"/>
    <w:rsid w:val="005929AC"/>
    <w:rsid w:val="00592C7E"/>
    <w:rsid w:val="00592D8E"/>
    <w:rsid w:val="00593EED"/>
    <w:rsid w:val="005964F7"/>
    <w:rsid w:val="00597284"/>
    <w:rsid w:val="005979DB"/>
    <w:rsid w:val="005A0178"/>
    <w:rsid w:val="005A04F9"/>
    <w:rsid w:val="005A1E6A"/>
    <w:rsid w:val="005A2A3D"/>
    <w:rsid w:val="005A39D7"/>
    <w:rsid w:val="005A3B2A"/>
    <w:rsid w:val="005A55BF"/>
    <w:rsid w:val="005A57A1"/>
    <w:rsid w:val="005A648F"/>
    <w:rsid w:val="005A72B6"/>
    <w:rsid w:val="005A74C6"/>
    <w:rsid w:val="005B0459"/>
    <w:rsid w:val="005B072F"/>
    <w:rsid w:val="005B0FF3"/>
    <w:rsid w:val="005B1769"/>
    <w:rsid w:val="005B1D14"/>
    <w:rsid w:val="005B2413"/>
    <w:rsid w:val="005B432F"/>
    <w:rsid w:val="005B466D"/>
    <w:rsid w:val="005B5850"/>
    <w:rsid w:val="005B6DCA"/>
    <w:rsid w:val="005B6E14"/>
    <w:rsid w:val="005B7B75"/>
    <w:rsid w:val="005B7B78"/>
    <w:rsid w:val="005B7CC8"/>
    <w:rsid w:val="005C0B60"/>
    <w:rsid w:val="005C127D"/>
    <w:rsid w:val="005C1AB0"/>
    <w:rsid w:val="005C21D5"/>
    <w:rsid w:val="005C23EE"/>
    <w:rsid w:val="005C5D23"/>
    <w:rsid w:val="005C6B49"/>
    <w:rsid w:val="005C7E6D"/>
    <w:rsid w:val="005D0959"/>
    <w:rsid w:val="005D0E7F"/>
    <w:rsid w:val="005D2A1F"/>
    <w:rsid w:val="005D4AC1"/>
    <w:rsid w:val="005D6663"/>
    <w:rsid w:val="005D766E"/>
    <w:rsid w:val="005D7A63"/>
    <w:rsid w:val="005E109E"/>
    <w:rsid w:val="005E1908"/>
    <w:rsid w:val="005E1A31"/>
    <w:rsid w:val="005E293A"/>
    <w:rsid w:val="005E3541"/>
    <w:rsid w:val="005E7374"/>
    <w:rsid w:val="005F00D6"/>
    <w:rsid w:val="005F0D28"/>
    <w:rsid w:val="005F2B4C"/>
    <w:rsid w:val="005F2F45"/>
    <w:rsid w:val="005F3245"/>
    <w:rsid w:val="005F3B5C"/>
    <w:rsid w:val="005F5D23"/>
    <w:rsid w:val="005F7A5B"/>
    <w:rsid w:val="005F7B54"/>
    <w:rsid w:val="006012EC"/>
    <w:rsid w:val="00601FB8"/>
    <w:rsid w:val="00602C4A"/>
    <w:rsid w:val="00603050"/>
    <w:rsid w:val="00604163"/>
    <w:rsid w:val="00606739"/>
    <w:rsid w:val="00606C74"/>
    <w:rsid w:val="00606E36"/>
    <w:rsid w:val="006075DC"/>
    <w:rsid w:val="00607D0B"/>
    <w:rsid w:val="00610641"/>
    <w:rsid w:val="00610C33"/>
    <w:rsid w:val="00610FA9"/>
    <w:rsid w:val="0061189F"/>
    <w:rsid w:val="00611939"/>
    <w:rsid w:val="00611AEF"/>
    <w:rsid w:val="0061268A"/>
    <w:rsid w:val="006132F2"/>
    <w:rsid w:val="006153ED"/>
    <w:rsid w:val="00615B4D"/>
    <w:rsid w:val="00620E89"/>
    <w:rsid w:val="00621E84"/>
    <w:rsid w:val="0062241F"/>
    <w:rsid w:val="00622AD3"/>
    <w:rsid w:val="00622D51"/>
    <w:rsid w:val="00623030"/>
    <w:rsid w:val="00623630"/>
    <w:rsid w:val="00623652"/>
    <w:rsid w:val="00623891"/>
    <w:rsid w:val="006243D8"/>
    <w:rsid w:val="0062516D"/>
    <w:rsid w:val="0062693B"/>
    <w:rsid w:val="00632AD7"/>
    <w:rsid w:val="00633334"/>
    <w:rsid w:val="00633A67"/>
    <w:rsid w:val="00634143"/>
    <w:rsid w:val="00634F9E"/>
    <w:rsid w:val="00635CE3"/>
    <w:rsid w:val="00637AEC"/>
    <w:rsid w:val="00640004"/>
    <w:rsid w:val="00640831"/>
    <w:rsid w:val="0064193E"/>
    <w:rsid w:val="00642CCB"/>
    <w:rsid w:val="00642E40"/>
    <w:rsid w:val="00643FD8"/>
    <w:rsid w:val="006441E4"/>
    <w:rsid w:val="00644B75"/>
    <w:rsid w:val="00644EA9"/>
    <w:rsid w:val="00645347"/>
    <w:rsid w:val="006523D0"/>
    <w:rsid w:val="006535C7"/>
    <w:rsid w:val="0065401D"/>
    <w:rsid w:val="00654665"/>
    <w:rsid w:val="00655717"/>
    <w:rsid w:val="00655A1E"/>
    <w:rsid w:val="00655F42"/>
    <w:rsid w:val="00655FC7"/>
    <w:rsid w:val="00656EA7"/>
    <w:rsid w:val="00660FDD"/>
    <w:rsid w:val="006614B7"/>
    <w:rsid w:val="00661CB6"/>
    <w:rsid w:val="006623B8"/>
    <w:rsid w:val="0066284D"/>
    <w:rsid w:val="00663196"/>
    <w:rsid w:val="00664515"/>
    <w:rsid w:val="0066576F"/>
    <w:rsid w:val="00670F60"/>
    <w:rsid w:val="00671828"/>
    <w:rsid w:val="00672D6D"/>
    <w:rsid w:val="00672F12"/>
    <w:rsid w:val="00673754"/>
    <w:rsid w:val="006743BF"/>
    <w:rsid w:val="006748FD"/>
    <w:rsid w:val="00674B55"/>
    <w:rsid w:val="0067528C"/>
    <w:rsid w:val="006768DA"/>
    <w:rsid w:val="00676D6A"/>
    <w:rsid w:val="0068011B"/>
    <w:rsid w:val="00680B3D"/>
    <w:rsid w:val="00681603"/>
    <w:rsid w:val="00682778"/>
    <w:rsid w:val="0068370B"/>
    <w:rsid w:val="00683C0D"/>
    <w:rsid w:val="0068457E"/>
    <w:rsid w:val="0068499E"/>
    <w:rsid w:val="00686E99"/>
    <w:rsid w:val="00686FEB"/>
    <w:rsid w:val="006878AC"/>
    <w:rsid w:val="00687A7F"/>
    <w:rsid w:val="00690035"/>
    <w:rsid w:val="00690A84"/>
    <w:rsid w:val="00690ED9"/>
    <w:rsid w:val="00691604"/>
    <w:rsid w:val="0069217D"/>
    <w:rsid w:val="00692566"/>
    <w:rsid w:val="00692C1C"/>
    <w:rsid w:val="006933CA"/>
    <w:rsid w:val="00694E4F"/>
    <w:rsid w:val="0069514D"/>
    <w:rsid w:val="00695A0E"/>
    <w:rsid w:val="00695A43"/>
    <w:rsid w:val="00695DDA"/>
    <w:rsid w:val="00695FE2"/>
    <w:rsid w:val="006967AF"/>
    <w:rsid w:val="00696AF1"/>
    <w:rsid w:val="00696CA6"/>
    <w:rsid w:val="00697118"/>
    <w:rsid w:val="00697286"/>
    <w:rsid w:val="00697DD2"/>
    <w:rsid w:val="006A0A8D"/>
    <w:rsid w:val="006A140F"/>
    <w:rsid w:val="006A14D7"/>
    <w:rsid w:val="006A378E"/>
    <w:rsid w:val="006A4495"/>
    <w:rsid w:val="006A4B01"/>
    <w:rsid w:val="006A5B43"/>
    <w:rsid w:val="006A5E2D"/>
    <w:rsid w:val="006A684F"/>
    <w:rsid w:val="006A73EA"/>
    <w:rsid w:val="006A7756"/>
    <w:rsid w:val="006A7BAD"/>
    <w:rsid w:val="006B00BB"/>
    <w:rsid w:val="006B0A39"/>
    <w:rsid w:val="006B14CF"/>
    <w:rsid w:val="006B1F60"/>
    <w:rsid w:val="006B3608"/>
    <w:rsid w:val="006B3A3B"/>
    <w:rsid w:val="006B3E65"/>
    <w:rsid w:val="006B451E"/>
    <w:rsid w:val="006B5CFE"/>
    <w:rsid w:val="006B61CA"/>
    <w:rsid w:val="006B7240"/>
    <w:rsid w:val="006B7359"/>
    <w:rsid w:val="006B7B73"/>
    <w:rsid w:val="006C04DB"/>
    <w:rsid w:val="006C0788"/>
    <w:rsid w:val="006C0EB2"/>
    <w:rsid w:val="006C0F73"/>
    <w:rsid w:val="006C334A"/>
    <w:rsid w:val="006C3FFC"/>
    <w:rsid w:val="006C5380"/>
    <w:rsid w:val="006C557F"/>
    <w:rsid w:val="006C656B"/>
    <w:rsid w:val="006D0E4D"/>
    <w:rsid w:val="006D165A"/>
    <w:rsid w:val="006D19D5"/>
    <w:rsid w:val="006D2EEA"/>
    <w:rsid w:val="006D320F"/>
    <w:rsid w:val="006D39E2"/>
    <w:rsid w:val="006D3A9B"/>
    <w:rsid w:val="006D4C43"/>
    <w:rsid w:val="006D5866"/>
    <w:rsid w:val="006D6BC2"/>
    <w:rsid w:val="006D707B"/>
    <w:rsid w:val="006D712F"/>
    <w:rsid w:val="006D7221"/>
    <w:rsid w:val="006E118F"/>
    <w:rsid w:val="006E33E4"/>
    <w:rsid w:val="006E417D"/>
    <w:rsid w:val="006E45F5"/>
    <w:rsid w:val="006E46B0"/>
    <w:rsid w:val="006E5283"/>
    <w:rsid w:val="006E5639"/>
    <w:rsid w:val="006E56F8"/>
    <w:rsid w:val="006E614E"/>
    <w:rsid w:val="006F121A"/>
    <w:rsid w:val="006F2D0A"/>
    <w:rsid w:val="006F431D"/>
    <w:rsid w:val="006F4B8A"/>
    <w:rsid w:val="006F4CEE"/>
    <w:rsid w:val="006F4DB8"/>
    <w:rsid w:val="006F4E40"/>
    <w:rsid w:val="006F60CE"/>
    <w:rsid w:val="006F6FFB"/>
    <w:rsid w:val="006F7EBB"/>
    <w:rsid w:val="0070005C"/>
    <w:rsid w:val="007008C3"/>
    <w:rsid w:val="007025DF"/>
    <w:rsid w:val="007057D3"/>
    <w:rsid w:val="00707190"/>
    <w:rsid w:val="00707E14"/>
    <w:rsid w:val="00712442"/>
    <w:rsid w:val="007153F7"/>
    <w:rsid w:val="0071559F"/>
    <w:rsid w:val="007166F9"/>
    <w:rsid w:val="00716C6D"/>
    <w:rsid w:val="00721820"/>
    <w:rsid w:val="007244BE"/>
    <w:rsid w:val="00724989"/>
    <w:rsid w:val="00725736"/>
    <w:rsid w:val="0072598D"/>
    <w:rsid w:val="00726787"/>
    <w:rsid w:val="00726F89"/>
    <w:rsid w:val="007300B1"/>
    <w:rsid w:val="00731A02"/>
    <w:rsid w:val="00732467"/>
    <w:rsid w:val="00732FB9"/>
    <w:rsid w:val="00733E49"/>
    <w:rsid w:val="007361A6"/>
    <w:rsid w:val="00736901"/>
    <w:rsid w:val="00737643"/>
    <w:rsid w:val="007403A4"/>
    <w:rsid w:val="007404B8"/>
    <w:rsid w:val="0074149A"/>
    <w:rsid w:val="007428AC"/>
    <w:rsid w:val="00742D10"/>
    <w:rsid w:val="007437AB"/>
    <w:rsid w:val="007438F1"/>
    <w:rsid w:val="00743AAD"/>
    <w:rsid w:val="00743D8D"/>
    <w:rsid w:val="00745311"/>
    <w:rsid w:val="007463AD"/>
    <w:rsid w:val="00747821"/>
    <w:rsid w:val="007478DA"/>
    <w:rsid w:val="00747F63"/>
    <w:rsid w:val="0075118F"/>
    <w:rsid w:val="00751BFA"/>
    <w:rsid w:val="00751D0C"/>
    <w:rsid w:val="00755DC4"/>
    <w:rsid w:val="00756532"/>
    <w:rsid w:val="00756F96"/>
    <w:rsid w:val="0075752C"/>
    <w:rsid w:val="007579F6"/>
    <w:rsid w:val="00757D6F"/>
    <w:rsid w:val="00760261"/>
    <w:rsid w:val="00761938"/>
    <w:rsid w:val="00762182"/>
    <w:rsid w:val="00762CCD"/>
    <w:rsid w:val="00763884"/>
    <w:rsid w:val="00763C2B"/>
    <w:rsid w:val="007649CC"/>
    <w:rsid w:val="007656DD"/>
    <w:rsid w:val="00765B12"/>
    <w:rsid w:val="0076632C"/>
    <w:rsid w:val="0077105A"/>
    <w:rsid w:val="00771AE7"/>
    <w:rsid w:val="00772262"/>
    <w:rsid w:val="00774F87"/>
    <w:rsid w:val="00775036"/>
    <w:rsid w:val="00776730"/>
    <w:rsid w:val="007804F9"/>
    <w:rsid w:val="00780F91"/>
    <w:rsid w:val="00782332"/>
    <w:rsid w:val="00782ACF"/>
    <w:rsid w:val="00782CA6"/>
    <w:rsid w:val="00783C4C"/>
    <w:rsid w:val="007843F9"/>
    <w:rsid w:val="0078484D"/>
    <w:rsid w:val="00784935"/>
    <w:rsid w:val="00784DB5"/>
    <w:rsid w:val="00786BB6"/>
    <w:rsid w:val="0078700F"/>
    <w:rsid w:val="00787322"/>
    <w:rsid w:val="00791C0C"/>
    <w:rsid w:val="0079287C"/>
    <w:rsid w:val="00795340"/>
    <w:rsid w:val="00795EFB"/>
    <w:rsid w:val="00796EB7"/>
    <w:rsid w:val="007A00DD"/>
    <w:rsid w:val="007A0915"/>
    <w:rsid w:val="007A0BF9"/>
    <w:rsid w:val="007A2CBD"/>
    <w:rsid w:val="007A31FD"/>
    <w:rsid w:val="007A418C"/>
    <w:rsid w:val="007A5D26"/>
    <w:rsid w:val="007A64F8"/>
    <w:rsid w:val="007A74F3"/>
    <w:rsid w:val="007B0EEA"/>
    <w:rsid w:val="007B1A6C"/>
    <w:rsid w:val="007B2F09"/>
    <w:rsid w:val="007B59F5"/>
    <w:rsid w:val="007B5F95"/>
    <w:rsid w:val="007B62B4"/>
    <w:rsid w:val="007B654B"/>
    <w:rsid w:val="007C0FD8"/>
    <w:rsid w:val="007C1B4F"/>
    <w:rsid w:val="007C31B2"/>
    <w:rsid w:val="007C4E5E"/>
    <w:rsid w:val="007C6939"/>
    <w:rsid w:val="007D0939"/>
    <w:rsid w:val="007D0AEF"/>
    <w:rsid w:val="007D0B97"/>
    <w:rsid w:val="007D1A02"/>
    <w:rsid w:val="007D2F9A"/>
    <w:rsid w:val="007D3915"/>
    <w:rsid w:val="007D3F9C"/>
    <w:rsid w:val="007D4664"/>
    <w:rsid w:val="007D487F"/>
    <w:rsid w:val="007D5295"/>
    <w:rsid w:val="007D53E0"/>
    <w:rsid w:val="007D5E90"/>
    <w:rsid w:val="007D63CE"/>
    <w:rsid w:val="007D68F8"/>
    <w:rsid w:val="007D755C"/>
    <w:rsid w:val="007D7614"/>
    <w:rsid w:val="007D7A64"/>
    <w:rsid w:val="007D7FF5"/>
    <w:rsid w:val="007E082E"/>
    <w:rsid w:val="007E1805"/>
    <w:rsid w:val="007E2C1C"/>
    <w:rsid w:val="007E44FC"/>
    <w:rsid w:val="007E48AF"/>
    <w:rsid w:val="007E5B5B"/>
    <w:rsid w:val="007E5CDE"/>
    <w:rsid w:val="007E5E46"/>
    <w:rsid w:val="007E72EB"/>
    <w:rsid w:val="007E73F1"/>
    <w:rsid w:val="007E7D98"/>
    <w:rsid w:val="007F0683"/>
    <w:rsid w:val="007F28DD"/>
    <w:rsid w:val="007F564A"/>
    <w:rsid w:val="007F660C"/>
    <w:rsid w:val="007F6739"/>
    <w:rsid w:val="007F682C"/>
    <w:rsid w:val="007F7F4B"/>
    <w:rsid w:val="0080227B"/>
    <w:rsid w:val="0080290C"/>
    <w:rsid w:val="00802C67"/>
    <w:rsid w:val="0080418B"/>
    <w:rsid w:val="0080450C"/>
    <w:rsid w:val="008047D7"/>
    <w:rsid w:val="00804A1A"/>
    <w:rsid w:val="008068DD"/>
    <w:rsid w:val="00810B9E"/>
    <w:rsid w:val="0081140E"/>
    <w:rsid w:val="00811886"/>
    <w:rsid w:val="0081206A"/>
    <w:rsid w:val="00812D12"/>
    <w:rsid w:val="00815731"/>
    <w:rsid w:val="008159C8"/>
    <w:rsid w:val="0081687E"/>
    <w:rsid w:val="00816946"/>
    <w:rsid w:val="00817AAF"/>
    <w:rsid w:val="008201E1"/>
    <w:rsid w:val="00820D5F"/>
    <w:rsid w:val="00820F10"/>
    <w:rsid w:val="008211F8"/>
    <w:rsid w:val="00821446"/>
    <w:rsid w:val="00821E0E"/>
    <w:rsid w:val="00822103"/>
    <w:rsid w:val="00823BFD"/>
    <w:rsid w:val="008241F1"/>
    <w:rsid w:val="0082488F"/>
    <w:rsid w:val="00826172"/>
    <w:rsid w:val="00826615"/>
    <w:rsid w:val="00826650"/>
    <w:rsid w:val="00827507"/>
    <w:rsid w:val="00830DF4"/>
    <w:rsid w:val="00830FF4"/>
    <w:rsid w:val="008325AC"/>
    <w:rsid w:val="00832C41"/>
    <w:rsid w:val="00833208"/>
    <w:rsid w:val="00833DF6"/>
    <w:rsid w:val="0083462D"/>
    <w:rsid w:val="008349B7"/>
    <w:rsid w:val="00834FE6"/>
    <w:rsid w:val="0083576C"/>
    <w:rsid w:val="008357F9"/>
    <w:rsid w:val="00835ABA"/>
    <w:rsid w:val="00835D63"/>
    <w:rsid w:val="00836386"/>
    <w:rsid w:val="00836C20"/>
    <w:rsid w:val="008379A4"/>
    <w:rsid w:val="008414C6"/>
    <w:rsid w:val="00843A1C"/>
    <w:rsid w:val="00843E05"/>
    <w:rsid w:val="00844FE8"/>
    <w:rsid w:val="008453FE"/>
    <w:rsid w:val="0084712A"/>
    <w:rsid w:val="00847434"/>
    <w:rsid w:val="00847506"/>
    <w:rsid w:val="008504C3"/>
    <w:rsid w:val="0085076F"/>
    <w:rsid w:val="008522CC"/>
    <w:rsid w:val="00853EA9"/>
    <w:rsid w:val="008542C5"/>
    <w:rsid w:val="00854EFF"/>
    <w:rsid w:val="00855A3D"/>
    <w:rsid w:val="00855C1F"/>
    <w:rsid w:val="008575BE"/>
    <w:rsid w:val="008622EE"/>
    <w:rsid w:val="0086247E"/>
    <w:rsid w:val="00862C70"/>
    <w:rsid w:val="008641DF"/>
    <w:rsid w:val="008646C1"/>
    <w:rsid w:val="00864730"/>
    <w:rsid w:val="008654BA"/>
    <w:rsid w:val="00866057"/>
    <w:rsid w:val="008661AC"/>
    <w:rsid w:val="008672A3"/>
    <w:rsid w:val="00867B8D"/>
    <w:rsid w:val="0087031B"/>
    <w:rsid w:val="008708CB"/>
    <w:rsid w:val="00870BA3"/>
    <w:rsid w:val="00871279"/>
    <w:rsid w:val="0087166F"/>
    <w:rsid w:val="008744C4"/>
    <w:rsid w:val="00874528"/>
    <w:rsid w:val="008746FE"/>
    <w:rsid w:val="008760D2"/>
    <w:rsid w:val="00876A7E"/>
    <w:rsid w:val="00880F16"/>
    <w:rsid w:val="00880FF3"/>
    <w:rsid w:val="0088287E"/>
    <w:rsid w:val="00883080"/>
    <w:rsid w:val="0088390F"/>
    <w:rsid w:val="00883CD1"/>
    <w:rsid w:val="00884621"/>
    <w:rsid w:val="008847E5"/>
    <w:rsid w:val="00885850"/>
    <w:rsid w:val="0088654A"/>
    <w:rsid w:val="0088738B"/>
    <w:rsid w:val="00890F54"/>
    <w:rsid w:val="0089155F"/>
    <w:rsid w:val="00893291"/>
    <w:rsid w:val="00894001"/>
    <w:rsid w:val="008944EC"/>
    <w:rsid w:val="00895CD1"/>
    <w:rsid w:val="0089621D"/>
    <w:rsid w:val="008962D7"/>
    <w:rsid w:val="00896410"/>
    <w:rsid w:val="008974B2"/>
    <w:rsid w:val="00897833"/>
    <w:rsid w:val="00897DA0"/>
    <w:rsid w:val="008A26D2"/>
    <w:rsid w:val="008A3906"/>
    <w:rsid w:val="008A570B"/>
    <w:rsid w:val="008A6116"/>
    <w:rsid w:val="008A626A"/>
    <w:rsid w:val="008A6D30"/>
    <w:rsid w:val="008A6F75"/>
    <w:rsid w:val="008A7199"/>
    <w:rsid w:val="008A79A4"/>
    <w:rsid w:val="008A7D37"/>
    <w:rsid w:val="008A7EA2"/>
    <w:rsid w:val="008B06CD"/>
    <w:rsid w:val="008B14C2"/>
    <w:rsid w:val="008B21F4"/>
    <w:rsid w:val="008B2C42"/>
    <w:rsid w:val="008B725E"/>
    <w:rsid w:val="008B72E9"/>
    <w:rsid w:val="008C078C"/>
    <w:rsid w:val="008C09FB"/>
    <w:rsid w:val="008C1AF1"/>
    <w:rsid w:val="008C34D4"/>
    <w:rsid w:val="008C5D0C"/>
    <w:rsid w:val="008C6A51"/>
    <w:rsid w:val="008C7BDB"/>
    <w:rsid w:val="008C7C45"/>
    <w:rsid w:val="008D00CA"/>
    <w:rsid w:val="008D0101"/>
    <w:rsid w:val="008D3978"/>
    <w:rsid w:val="008D3DAE"/>
    <w:rsid w:val="008D3FF5"/>
    <w:rsid w:val="008D6113"/>
    <w:rsid w:val="008D63B1"/>
    <w:rsid w:val="008D79D3"/>
    <w:rsid w:val="008E1512"/>
    <w:rsid w:val="008E181C"/>
    <w:rsid w:val="008E20CB"/>
    <w:rsid w:val="008E25E7"/>
    <w:rsid w:val="008E2643"/>
    <w:rsid w:val="008E29F5"/>
    <w:rsid w:val="008E30D4"/>
    <w:rsid w:val="008E32F1"/>
    <w:rsid w:val="008E481D"/>
    <w:rsid w:val="008E4FFB"/>
    <w:rsid w:val="008E62D6"/>
    <w:rsid w:val="008E649D"/>
    <w:rsid w:val="008E6AEC"/>
    <w:rsid w:val="008E793B"/>
    <w:rsid w:val="008E7D01"/>
    <w:rsid w:val="008F20D1"/>
    <w:rsid w:val="008F21EE"/>
    <w:rsid w:val="008F2CA9"/>
    <w:rsid w:val="008F3A10"/>
    <w:rsid w:val="008F4C96"/>
    <w:rsid w:val="008F510A"/>
    <w:rsid w:val="008F5A2A"/>
    <w:rsid w:val="008F5D4D"/>
    <w:rsid w:val="008F65C8"/>
    <w:rsid w:val="0090110C"/>
    <w:rsid w:val="009015AE"/>
    <w:rsid w:val="00902209"/>
    <w:rsid w:val="00903412"/>
    <w:rsid w:val="009053AF"/>
    <w:rsid w:val="009058A6"/>
    <w:rsid w:val="00905EFD"/>
    <w:rsid w:val="00906377"/>
    <w:rsid w:val="00906C43"/>
    <w:rsid w:val="00906F57"/>
    <w:rsid w:val="00910323"/>
    <w:rsid w:val="0091094F"/>
    <w:rsid w:val="009110CB"/>
    <w:rsid w:val="00913453"/>
    <w:rsid w:val="00913CBD"/>
    <w:rsid w:val="00914B40"/>
    <w:rsid w:val="009166FF"/>
    <w:rsid w:val="0091719C"/>
    <w:rsid w:val="00921922"/>
    <w:rsid w:val="009226D1"/>
    <w:rsid w:val="009230CA"/>
    <w:rsid w:val="0092322E"/>
    <w:rsid w:val="00923B1D"/>
    <w:rsid w:val="00923E8D"/>
    <w:rsid w:val="00924628"/>
    <w:rsid w:val="009250CE"/>
    <w:rsid w:val="0092555E"/>
    <w:rsid w:val="00926841"/>
    <w:rsid w:val="00926C14"/>
    <w:rsid w:val="00926EF0"/>
    <w:rsid w:val="00927A1D"/>
    <w:rsid w:val="00927BB0"/>
    <w:rsid w:val="00932AAC"/>
    <w:rsid w:val="00932AED"/>
    <w:rsid w:val="00933E35"/>
    <w:rsid w:val="009352F8"/>
    <w:rsid w:val="00935F97"/>
    <w:rsid w:val="009368BC"/>
    <w:rsid w:val="00943391"/>
    <w:rsid w:val="009462EB"/>
    <w:rsid w:val="00947689"/>
    <w:rsid w:val="0095041D"/>
    <w:rsid w:val="00950A28"/>
    <w:rsid w:val="00952307"/>
    <w:rsid w:val="00952482"/>
    <w:rsid w:val="0095376A"/>
    <w:rsid w:val="009555C4"/>
    <w:rsid w:val="0095567C"/>
    <w:rsid w:val="00955F90"/>
    <w:rsid w:val="0095682F"/>
    <w:rsid w:val="009569AE"/>
    <w:rsid w:val="00957CEB"/>
    <w:rsid w:val="00960667"/>
    <w:rsid w:val="00961A9D"/>
    <w:rsid w:val="00962263"/>
    <w:rsid w:val="009622E3"/>
    <w:rsid w:val="00962B0E"/>
    <w:rsid w:val="00962C6A"/>
    <w:rsid w:val="00962F39"/>
    <w:rsid w:val="00963B19"/>
    <w:rsid w:val="00963C7A"/>
    <w:rsid w:val="00966537"/>
    <w:rsid w:val="0096789C"/>
    <w:rsid w:val="00971B93"/>
    <w:rsid w:val="00971CD4"/>
    <w:rsid w:val="00972B5E"/>
    <w:rsid w:val="00976489"/>
    <w:rsid w:val="009768B4"/>
    <w:rsid w:val="00976F5B"/>
    <w:rsid w:val="00977600"/>
    <w:rsid w:val="009779D5"/>
    <w:rsid w:val="00981991"/>
    <w:rsid w:val="0098268F"/>
    <w:rsid w:val="00983BFA"/>
    <w:rsid w:val="00984186"/>
    <w:rsid w:val="00984BB0"/>
    <w:rsid w:val="00986CC9"/>
    <w:rsid w:val="00990CBE"/>
    <w:rsid w:val="009911E8"/>
    <w:rsid w:val="00991248"/>
    <w:rsid w:val="00992412"/>
    <w:rsid w:val="009929F4"/>
    <w:rsid w:val="00992CCE"/>
    <w:rsid w:val="00992F00"/>
    <w:rsid w:val="009948C4"/>
    <w:rsid w:val="00996F57"/>
    <w:rsid w:val="00997511"/>
    <w:rsid w:val="009A0690"/>
    <w:rsid w:val="009A2624"/>
    <w:rsid w:val="009A2E60"/>
    <w:rsid w:val="009A3C8C"/>
    <w:rsid w:val="009A532D"/>
    <w:rsid w:val="009A5D1F"/>
    <w:rsid w:val="009A61FD"/>
    <w:rsid w:val="009A73E3"/>
    <w:rsid w:val="009B3D02"/>
    <w:rsid w:val="009B41B4"/>
    <w:rsid w:val="009B4F41"/>
    <w:rsid w:val="009B568F"/>
    <w:rsid w:val="009B6DDA"/>
    <w:rsid w:val="009B6EB3"/>
    <w:rsid w:val="009C0040"/>
    <w:rsid w:val="009C069E"/>
    <w:rsid w:val="009C1FD1"/>
    <w:rsid w:val="009C2B4A"/>
    <w:rsid w:val="009C3B24"/>
    <w:rsid w:val="009C454C"/>
    <w:rsid w:val="009C4984"/>
    <w:rsid w:val="009C66D4"/>
    <w:rsid w:val="009C67D2"/>
    <w:rsid w:val="009C6D96"/>
    <w:rsid w:val="009C7796"/>
    <w:rsid w:val="009D000D"/>
    <w:rsid w:val="009D09F7"/>
    <w:rsid w:val="009D2FB7"/>
    <w:rsid w:val="009D38EB"/>
    <w:rsid w:val="009D59D6"/>
    <w:rsid w:val="009D5C91"/>
    <w:rsid w:val="009E0095"/>
    <w:rsid w:val="009E1E6B"/>
    <w:rsid w:val="009E202F"/>
    <w:rsid w:val="009E208D"/>
    <w:rsid w:val="009E380E"/>
    <w:rsid w:val="009E38CE"/>
    <w:rsid w:val="009E391C"/>
    <w:rsid w:val="009E410A"/>
    <w:rsid w:val="009E4533"/>
    <w:rsid w:val="009E4625"/>
    <w:rsid w:val="009E5D47"/>
    <w:rsid w:val="009E6518"/>
    <w:rsid w:val="009E6DCE"/>
    <w:rsid w:val="009E7369"/>
    <w:rsid w:val="009E7731"/>
    <w:rsid w:val="009E79B9"/>
    <w:rsid w:val="009E7A41"/>
    <w:rsid w:val="009E7E0C"/>
    <w:rsid w:val="009F08A3"/>
    <w:rsid w:val="009F1197"/>
    <w:rsid w:val="009F1457"/>
    <w:rsid w:val="009F218E"/>
    <w:rsid w:val="009F3972"/>
    <w:rsid w:val="009F39BC"/>
    <w:rsid w:val="009F4830"/>
    <w:rsid w:val="009F48A2"/>
    <w:rsid w:val="009F4F72"/>
    <w:rsid w:val="009F5080"/>
    <w:rsid w:val="009F56A6"/>
    <w:rsid w:val="009F7713"/>
    <w:rsid w:val="00A014E7"/>
    <w:rsid w:val="00A01F37"/>
    <w:rsid w:val="00A0211D"/>
    <w:rsid w:val="00A02906"/>
    <w:rsid w:val="00A0296E"/>
    <w:rsid w:val="00A02981"/>
    <w:rsid w:val="00A0319C"/>
    <w:rsid w:val="00A03FFC"/>
    <w:rsid w:val="00A04F2A"/>
    <w:rsid w:val="00A067FA"/>
    <w:rsid w:val="00A07975"/>
    <w:rsid w:val="00A07D4F"/>
    <w:rsid w:val="00A1028C"/>
    <w:rsid w:val="00A118CF"/>
    <w:rsid w:val="00A11D6D"/>
    <w:rsid w:val="00A12C70"/>
    <w:rsid w:val="00A12E62"/>
    <w:rsid w:val="00A137AC"/>
    <w:rsid w:val="00A156AA"/>
    <w:rsid w:val="00A15AD5"/>
    <w:rsid w:val="00A16A0C"/>
    <w:rsid w:val="00A21031"/>
    <w:rsid w:val="00A21258"/>
    <w:rsid w:val="00A218C9"/>
    <w:rsid w:val="00A22291"/>
    <w:rsid w:val="00A246F6"/>
    <w:rsid w:val="00A2595C"/>
    <w:rsid w:val="00A277C0"/>
    <w:rsid w:val="00A300AD"/>
    <w:rsid w:val="00A31155"/>
    <w:rsid w:val="00A3150A"/>
    <w:rsid w:val="00A31F5E"/>
    <w:rsid w:val="00A32975"/>
    <w:rsid w:val="00A3350E"/>
    <w:rsid w:val="00A34E61"/>
    <w:rsid w:val="00A35C9F"/>
    <w:rsid w:val="00A3661F"/>
    <w:rsid w:val="00A36C41"/>
    <w:rsid w:val="00A379CC"/>
    <w:rsid w:val="00A37BF4"/>
    <w:rsid w:val="00A37CEF"/>
    <w:rsid w:val="00A37F84"/>
    <w:rsid w:val="00A416F1"/>
    <w:rsid w:val="00A41C73"/>
    <w:rsid w:val="00A41C89"/>
    <w:rsid w:val="00A42351"/>
    <w:rsid w:val="00A424C6"/>
    <w:rsid w:val="00A43E2B"/>
    <w:rsid w:val="00A45B63"/>
    <w:rsid w:val="00A45E64"/>
    <w:rsid w:val="00A45E77"/>
    <w:rsid w:val="00A45F19"/>
    <w:rsid w:val="00A50E79"/>
    <w:rsid w:val="00A51747"/>
    <w:rsid w:val="00A5185B"/>
    <w:rsid w:val="00A51C45"/>
    <w:rsid w:val="00A520A2"/>
    <w:rsid w:val="00A5225D"/>
    <w:rsid w:val="00A53D90"/>
    <w:rsid w:val="00A5685E"/>
    <w:rsid w:val="00A57974"/>
    <w:rsid w:val="00A6086E"/>
    <w:rsid w:val="00A616AC"/>
    <w:rsid w:val="00A618ED"/>
    <w:rsid w:val="00A619BD"/>
    <w:rsid w:val="00A62039"/>
    <w:rsid w:val="00A6226F"/>
    <w:rsid w:val="00A62633"/>
    <w:rsid w:val="00A70879"/>
    <w:rsid w:val="00A70AAC"/>
    <w:rsid w:val="00A70F2F"/>
    <w:rsid w:val="00A720E0"/>
    <w:rsid w:val="00A7270F"/>
    <w:rsid w:val="00A72DB0"/>
    <w:rsid w:val="00A73B6F"/>
    <w:rsid w:val="00A74633"/>
    <w:rsid w:val="00A74ADA"/>
    <w:rsid w:val="00A74D27"/>
    <w:rsid w:val="00A77AC0"/>
    <w:rsid w:val="00A80398"/>
    <w:rsid w:val="00A81513"/>
    <w:rsid w:val="00A839DB"/>
    <w:rsid w:val="00A8480C"/>
    <w:rsid w:val="00A8726A"/>
    <w:rsid w:val="00A87D4B"/>
    <w:rsid w:val="00A87EDC"/>
    <w:rsid w:val="00A905D2"/>
    <w:rsid w:val="00A91569"/>
    <w:rsid w:val="00A91CFE"/>
    <w:rsid w:val="00A930F6"/>
    <w:rsid w:val="00A93398"/>
    <w:rsid w:val="00A93A28"/>
    <w:rsid w:val="00A94170"/>
    <w:rsid w:val="00A95039"/>
    <w:rsid w:val="00A957E9"/>
    <w:rsid w:val="00A960F6"/>
    <w:rsid w:val="00A96642"/>
    <w:rsid w:val="00A967E8"/>
    <w:rsid w:val="00AA0247"/>
    <w:rsid w:val="00AA046F"/>
    <w:rsid w:val="00AA0FAF"/>
    <w:rsid w:val="00AA1115"/>
    <w:rsid w:val="00AA1473"/>
    <w:rsid w:val="00AA1680"/>
    <w:rsid w:val="00AA22EF"/>
    <w:rsid w:val="00AA2550"/>
    <w:rsid w:val="00AA2559"/>
    <w:rsid w:val="00AA2E58"/>
    <w:rsid w:val="00AA5343"/>
    <w:rsid w:val="00AA53A2"/>
    <w:rsid w:val="00AA5FEB"/>
    <w:rsid w:val="00AA605E"/>
    <w:rsid w:val="00AB0EAD"/>
    <w:rsid w:val="00AB1739"/>
    <w:rsid w:val="00AB371A"/>
    <w:rsid w:val="00AB55BC"/>
    <w:rsid w:val="00AB5C09"/>
    <w:rsid w:val="00AB7790"/>
    <w:rsid w:val="00AB7A4A"/>
    <w:rsid w:val="00AB7DAA"/>
    <w:rsid w:val="00AC0004"/>
    <w:rsid w:val="00AC0119"/>
    <w:rsid w:val="00AC1090"/>
    <w:rsid w:val="00AC304E"/>
    <w:rsid w:val="00AC4ABD"/>
    <w:rsid w:val="00AC5FB4"/>
    <w:rsid w:val="00AC7C14"/>
    <w:rsid w:val="00AD05E5"/>
    <w:rsid w:val="00AD0608"/>
    <w:rsid w:val="00AD1AD7"/>
    <w:rsid w:val="00AD1DC5"/>
    <w:rsid w:val="00AD2114"/>
    <w:rsid w:val="00AD224F"/>
    <w:rsid w:val="00AD25BF"/>
    <w:rsid w:val="00AD368B"/>
    <w:rsid w:val="00AD447D"/>
    <w:rsid w:val="00AD489D"/>
    <w:rsid w:val="00AD5018"/>
    <w:rsid w:val="00AD525C"/>
    <w:rsid w:val="00AD5AEF"/>
    <w:rsid w:val="00AD62E2"/>
    <w:rsid w:val="00AD64BC"/>
    <w:rsid w:val="00AD67C9"/>
    <w:rsid w:val="00AD6D04"/>
    <w:rsid w:val="00AE188D"/>
    <w:rsid w:val="00AE4D00"/>
    <w:rsid w:val="00AE5F16"/>
    <w:rsid w:val="00AE628E"/>
    <w:rsid w:val="00AE7204"/>
    <w:rsid w:val="00AE78DC"/>
    <w:rsid w:val="00AF121E"/>
    <w:rsid w:val="00AF1B42"/>
    <w:rsid w:val="00AF47C1"/>
    <w:rsid w:val="00AF59B8"/>
    <w:rsid w:val="00AF5A39"/>
    <w:rsid w:val="00AF63C1"/>
    <w:rsid w:val="00AF67B4"/>
    <w:rsid w:val="00B012D9"/>
    <w:rsid w:val="00B01F26"/>
    <w:rsid w:val="00B02FFE"/>
    <w:rsid w:val="00B032AD"/>
    <w:rsid w:val="00B03B97"/>
    <w:rsid w:val="00B03D77"/>
    <w:rsid w:val="00B059C6"/>
    <w:rsid w:val="00B07083"/>
    <w:rsid w:val="00B07523"/>
    <w:rsid w:val="00B0759E"/>
    <w:rsid w:val="00B0792A"/>
    <w:rsid w:val="00B114AB"/>
    <w:rsid w:val="00B12789"/>
    <w:rsid w:val="00B13102"/>
    <w:rsid w:val="00B13333"/>
    <w:rsid w:val="00B1374E"/>
    <w:rsid w:val="00B13C14"/>
    <w:rsid w:val="00B154A4"/>
    <w:rsid w:val="00B179A0"/>
    <w:rsid w:val="00B20929"/>
    <w:rsid w:val="00B21494"/>
    <w:rsid w:val="00B21D02"/>
    <w:rsid w:val="00B22A8B"/>
    <w:rsid w:val="00B22C50"/>
    <w:rsid w:val="00B236D7"/>
    <w:rsid w:val="00B23A3C"/>
    <w:rsid w:val="00B260D6"/>
    <w:rsid w:val="00B26643"/>
    <w:rsid w:val="00B26D91"/>
    <w:rsid w:val="00B2702B"/>
    <w:rsid w:val="00B329EB"/>
    <w:rsid w:val="00B33518"/>
    <w:rsid w:val="00B340A7"/>
    <w:rsid w:val="00B34A03"/>
    <w:rsid w:val="00B34B0E"/>
    <w:rsid w:val="00B3591F"/>
    <w:rsid w:val="00B36292"/>
    <w:rsid w:val="00B36AFF"/>
    <w:rsid w:val="00B36C8E"/>
    <w:rsid w:val="00B36E27"/>
    <w:rsid w:val="00B40EAC"/>
    <w:rsid w:val="00B42610"/>
    <w:rsid w:val="00B42DCA"/>
    <w:rsid w:val="00B437F5"/>
    <w:rsid w:val="00B440CC"/>
    <w:rsid w:val="00B46296"/>
    <w:rsid w:val="00B476B1"/>
    <w:rsid w:val="00B5083D"/>
    <w:rsid w:val="00B5223A"/>
    <w:rsid w:val="00B5236A"/>
    <w:rsid w:val="00B5284F"/>
    <w:rsid w:val="00B52DFD"/>
    <w:rsid w:val="00B54F92"/>
    <w:rsid w:val="00B55BAE"/>
    <w:rsid w:val="00B56B95"/>
    <w:rsid w:val="00B61EDE"/>
    <w:rsid w:val="00B61F9F"/>
    <w:rsid w:val="00B621E9"/>
    <w:rsid w:val="00B62597"/>
    <w:rsid w:val="00B6318D"/>
    <w:rsid w:val="00B63764"/>
    <w:rsid w:val="00B64EFE"/>
    <w:rsid w:val="00B65582"/>
    <w:rsid w:val="00B66117"/>
    <w:rsid w:val="00B678F7"/>
    <w:rsid w:val="00B71F52"/>
    <w:rsid w:val="00B72032"/>
    <w:rsid w:val="00B728D0"/>
    <w:rsid w:val="00B72A3A"/>
    <w:rsid w:val="00B73248"/>
    <w:rsid w:val="00B74247"/>
    <w:rsid w:val="00B74DBA"/>
    <w:rsid w:val="00B76420"/>
    <w:rsid w:val="00B801A8"/>
    <w:rsid w:val="00B801E4"/>
    <w:rsid w:val="00B80368"/>
    <w:rsid w:val="00B819A6"/>
    <w:rsid w:val="00B81DA8"/>
    <w:rsid w:val="00B81F5D"/>
    <w:rsid w:val="00B82281"/>
    <w:rsid w:val="00B8229F"/>
    <w:rsid w:val="00B83A7A"/>
    <w:rsid w:val="00B83E10"/>
    <w:rsid w:val="00B84545"/>
    <w:rsid w:val="00B846FB"/>
    <w:rsid w:val="00B8477C"/>
    <w:rsid w:val="00B85C8D"/>
    <w:rsid w:val="00B86065"/>
    <w:rsid w:val="00B8642F"/>
    <w:rsid w:val="00B864DB"/>
    <w:rsid w:val="00B867F2"/>
    <w:rsid w:val="00B87448"/>
    <w:rsid w:val="00B87F4B"/>
    <w:rsid w:val="00B907E3"/>
    <w:rsid w:val="00B920BE"/>
    <w:rsid w:val="00B92355"/>
    <w:rsid w:val="00B924F2"/>
    <w:rsid w:val="00B92F70"/>
    <w:rsid w:val="00B934F2"/>
    <w:rsid w:val="00B93719"/>
    <w:rsid w:val="00B95F83"/>
    <w:rsid w:val="00B97F65"/>
    <w:rsid w:val="00BA34A0"/>
    <w:rsid w:val="00BA4060"/>
    <w:rsid w:val="00BA459A"/>
    <w:rsid w:val="00BA48B2"/>
    <w:rsid w:val="00BA4FDB"/>
    <w:rsid w:val="00BA61FC"/>
    <w:rsid w:val="00BA6481"/>
    <w:rsid w:val="00BA7081"/>
    <w:rsid w:val="00BB1A94"/>
    <w:rsid w:val="00BB2082"/>
    <w:rsid w:val="00BB2970"/>
    <w:rsid w:val="00BB5922"/>
    <w:rsid w:val="00BB62DB"/>
    <w:rsid w:val="00BB685E"/>
    <w:rsid w:val="00BB767F"/>
    <w:rsid w:val="00BB7C3B"/>
    <w:rsid w:val="00BC0945"/>
    <w:rsid w:val="00BC1026"/>
    <w:rsid w:val="00BC12E6"/>
    <w:rsid w:val="00BC1CA0"/>
    <w:rsid w:val="00BC24B5"/>
    <w:rsid w:val="00BC4164"/>
    <w:rsid w:val="00BC6066"/>
    <w:rsid w:val="00BC735D"/>
    <w:rsid w:val="00BC7401"/>
    <w:rsid w:val="00BC787C"/>
    <w:rsid w:val="00BC78B8"/>
    <w:rsid w:val="00BD0427"/>
    <w:rsid w:val="00BD1145"/>
    <w:rsid w:val="00BD1669"/>
    <w:rsid w:val="00BD1AF4"/>
    <w:rsid w:val="00BD1EBF"/>
    <w:rsid w:val="00BD22F1"/>
    <w:rsid w:val="00BD398D"/>
    <w:rsid w:val="00BD5AAB"/>
    <w:rsid w:val="00BD65B2"/>
    <w:rsid w:val="00BD6BF1"/>
    <w:rsid w:val="00BD702F"/>
    <w:rsid w:val="00BD7DAC"/>
    <w:rsid w:val="00BE009D"/>
    <w:rsid w:val="00BE0927"/>
    <w:rsid w:val="00BE25A7"/>
    <w:rsid w:val="00BE375E"/>
    <w:rsid w:val="00BE3B20"/>
    <w:rsid w:val="00BE5DB5"/>
    <w:rsid w:val="00BE7B53"/>
    <w:rsid w:val="00BF0E7B"/>
    <w:rsid w:val="00BF18A5"/>
    <w:rsid w:val="00BF1DCC"/>
    <w:rsid w:val="00BF1FF3"/>
    <w:rsid w:val="00BF270B"/>
    <w:rsid w:val="00BF3CF9"/>
    <w:rsid w:val="00BF5ABF"/>
    <w:rsid w:val="00BF6DAD"/>
    <w:rsid w:val="00C0049C"/>
    <w:rsid w:val="00C00B96"/>
    <w:rsid w:val="00C01890"/>
    <w:rsid w:val="00C0301D"/>
    <w:rsid w:val="00C0479A"/>
    <w:rsid w:val="00C0689B"/>
    <w:rsid w:val="00C07256"/>
    <w:rsid w:val="00C10AFF"/>
    <w:rsid w:val="00C120E6"/>
    <w:rsid w:val="00C1242B"/>
    <w:rsid w:val="00C13EDA"/>
    <w:rsid w:val="00C143AA"/>
    <w:rsid w:val="00C14BB7"/>
    <w:rsid w:val="00C15470"/>
    <w:rsid w:val="00C15D5A"/>
    <w:rsid w:val="00C163BB"/>
    <w:rsid w:val="00C170FC"/>
    <w:rsid w:val="00C22D70"/>
    <w:rsid w:val="00C230E7"/>
    <w:rsid w:val="00C236E4"/>
    <w:rsid w:val="00C2478D"/>
    <w:rsid w:val="00C24C7E"/>
    <w:rsid w:val="00C25B1A"/>
    <w:rsid w:val="00C25CE8"/>
    <w:rsid w:val="00C25CF3"/>
    <w:rsid w:val="00C2657B"/>
    <w:rsid w:val="00C30843"/>
    <w:rsid w:val="00C308DE"/>
    <w:rsid w:val="00C30C70"/>
    <w:rsid w:val="00C32843"/>
    <w:rsid w:val="00C33FD2"/>
    <w:rsid w:val="00C3515D"/>
    <w:rsid w:val="00C355F5"/>
    <w:rsid w:val="00C36181"/>
    <w:rsid w:val="00C36239"/>
    <w:rsid w:val="00C41A3E"/>
    <w:rsid w:val="00C41A55"/>
    <w:rsid w:val="00C41DB5"/>
    <w:rsid w:val="00C41EC0"/>
    <w:rsid w:val="00C4233C"/>
    <w:rsid w:val="00C43F73"/>
    <w:rsid w:val="00C4401E"/>
    <w:rsid w:val="00C44172"/>
    <w:rsid w:val="00C469B9"/>
    <w:rsid w:val="00C47E6E"/>
    <w:rsid w:val="00C5051C"/>
    <w:rsid w:val="00C512FC"/>
    <w:rsid w:val="00C51A11"/>
    <w:rsid w:val="00C522EC"/>
    <w:rsid w:val="00C53BBF"/>
    <w:rsid w:val="00C54167"/>
    <w:rsid w:val="00C545A0"/>
    <w:rsid w:val="00C54635"/>
    <w:rsid w:val="00C56D9F"/>
    <w:rsid w:val="00C575D4"/>
    <w:rsid w:val="00C57B7C"/>
    <w:rsid w:val="00C60029"/>
    <w:rsid w:val="00C60441"/>
    <w:rsid w:val="00C60ABE"/>
    <w:rsid w:val="00C611B5"/>
    <w:rsid w:val="00C61A31"/>
    <w:rsid w:val="00C63712"/>
    <w:rsid w:val="00C6387C"/>
    <w:rsid w:val="00C63AA9"/>
    <w:rsid w:val="00C63F83"/>
    <w:rsid w:val="00C6462E"/>
    <w:rsid w:val="00C64810"/>
    <w:rsid w:val="00C64E35"/>
    <w:rsid w:val="00C64EB2"/>
    <w:rsid w:val="00C64F89"/>
    <w:rsid w:val="00C65F6C"/>
    <w:rsid w:val="00C66C00"/>
    <w:rsid w:val="00C6738B"/>
    <w:rsid w:val="00C70B65"/>
    <w:rsid w:val="00C70BAD"/>
    <w:rsid w:val="00C72219"/>
    <w:rsid w:val="00C7280F"/>
    <w:rsid w:val="00C73A19"/>
    <w:rsid w:val="00C748F4"/>
    <w:rsid w:val="00C75877"/>
    <w:rsid w:val="00C768A9"/>
    <w:rsid w:val="00C76CFA"/>
    <w:rsid w:val="00C77729"/>
    <w:rsid w:val="00C80296"/>
    <w:rsid w:val="00C80AAE"/>
    <w:rsid w:val="00C80AFE"/>
    <w:rsid w:val="00C80F52"/>
    <w:rsid w:val="00C810A2"/>
    <w:rsid w:val="00C81CA0"/>
    <w:rsid w:val="00C8295D"/>
    <w:rsid w:val="00C835B6"/>
    <w:rsid w:val="00C83D95"/>
    <w:rsid w:val="00C84BDD"/>
    <w:rsid w:val="00C85E27"/>
    <w:rsid w:val="00C90E46"/>
    <w:rsid w:val="00C918EF"/>
    <w:rsid w:val="00C920FA"/>
    <w:rsid w:val="00C927D3"/>
    <w:rsid w:val="00C93BF5"/>
    <w:rsid w:val="00C949A8"/>
    <w:rsid w:val="00C95152"/>
    <w:rsid w:val="00C97841"/>
    <w:rsid w:val="00C9797A"/>
    <w:rsid w:val="00CA0A48"/>
    <w:rsid w:val="00CA1811"/>
    <w:rsid w:val="00CA1A1A"/>
    <w:rsid w:val="00CA25A1"/>
    <w:rsid w:val="00CA272F"/>
    <w:rsid w:val="00CA2CD5"/>
    <w:rsid w:val="00CA30CD"/>
    <w:rsid w:val="00CA3779"/>
    <w:rsid w:val="00CA3D72"/>
    <w:rsid w:val="00CA421A"/>
    <w:rsid w:val="00CA4929"/>
    <w:rsid w:val="00CA5200"/>
    <w:rsid w:val="00CA57CD"/>
    <w:rsid w:val="00CA5EE9"/>
    <w:rsid w:val="00CA6D45"/>
    <w:rsid w:val="00CA7754"/>
    <w:rsid w:val="00CB137D"/>
    <w:rsid w:val="00CB22E4"/>
    <w:rsid w:val="00CB3CE1"/>
    <w:rsid w:val="00CB418C"/>
    <w:rsid w:val="00CB41EA"/>
    <w:rsid w:val="00CB430B"/>
    <w:rsid w:val="00CB460B"/>
    <w:rsid w:val="00CB462D"/>
    <w:rsid w:val="00CB4E13"/>
    <w:rsid w:val="00CB6844"/>
    <w:rsid w:val="00CB69D6"/>
    <w:rsid w:val="00CB6B27"/>
    <w:rsid w:val="00CB6E2B"/>
    <w:rsid w:val="00CB7D3D"/>
    <w:rsid w:val="00CC0264"/>
    <w:rsid w:val="00CC09E8"/>
    <w:rsid w:val="00CC0E49"/>
    <w:rsid w:val="00CC0FCC"/>
    <w:rsid w:val="00CC1B8F"/>
    <w:rsid w:val="00CC28BA"/>
    <w:rsid w:val="00CC4A45"/>
    <w:rsid w:val="00CC4C45"/>
    <w:rsid w:val="00CC53F7"/>
    <w:rsid w:val="00CC67A9"/>
    <w:rsid w:val="00CC690A"/>
    <w:rsid w:val="00CC70E4"/>
    <w:rsid w:val="00CD0739"/>
    <w:rsid w:val="00CD14ED"/>
    <w:rsid w:val="00CD251A"/>
    <w:rsid w:val="00CD3551"/>
    <w:rsid w:val="00CD67EE"/>
    <w:rsid w:val="00CD68FB"/>
    <w:rsid w:val="00CE05B8"/>
    <w:rsid w:val="00CE3435"/>
    <w:rsid w:val="00CE36E1"/>
    <w:rsid w:val="00CE3C41"/>
    <w:rsid w:val="00CE48E7"/>
    <w:rsid w:val="00CE5BA5"/>
    <w:rsid w:val="00CE5D96"/>
    <w:rsid w:val="00CE5EF8"/>
    <w:rsid w:val="00CE63FD"/>
    <w:rsid w:val="00CE6A16"/>
    <w:rsid w:val="00CE734F"/>
    <w:rsid w:val="00CE7668"/>
    <w:rsid w:val="00CF0346"/>
    <w:rsid w:val="00CF0D1D"/>
    <w:rsid w:val="00CF123D"/>
    <w:rsid w:val="00CF2F2E"/>
    <w:rsid w:val="00CF37AC"/>
    <w:rsid w:val="00CF3A18"/>
    <w:rsid w:val="00CF4668"/>
    <w:rsid w:val="00CF7656"/>
    <w:rsid w:val="00CF7C58"/>
    <w:rsid w:val="00D00013"/>
    <w:rsid w:val="00D005FF"/>
    <w:rsid w:val="00D0111E"/>
    <w:rsid w:val="00D02404"/>
    <w:rsid w:val="00D03660"/>
    <w:rsid w:val="00D03707"/>
    <w:rsid w:val="00D05620"/>
    <w:rsid w:val="00D05975"/>
    <w:rsid w:val="00D07511"/>
    <w:rsid w:val="00D07B78"/>
    <w:rsid w:val="00D07F7F"/>
    <w:rsid w:val="00D105BD"/>
    <w:rsid w:val="00D1086F"/>
    <w:rsid w:val="00D11994"/>
    <w:rsid w:val="00D13F64"/>
    <w:rsid w:val="00D14144"/>
    <w:rsid w:val="00D14A5D"/>
    <w:rsid w:val="00D151E2"/>
    <w:rsid w:val="00D15F35"/>
    <w:rsid w:val="00D1626F"/>
    <w:rsid w:val="00D16CBB"/>
    <w:rsid w:val="00D16EFE"/>
    <w:rsid w:val="00D172E3"/>
    <w:rsid w:val="00D2098C"/>
    <w:rsid w:val="00D2140D"/>
    <w:rsid w:val="00D21CC3"/>
    <w:rsid w:val="00D21F42"/>
    <w:rsid w:val="00D220A2"/>
    <w:rsid w:val="00D22CE8"/>
    <w:rsid w:val="00D22DC4"/>
    <w:rsid w:val="00D2477B"/>
    <w:rsid w:val="00D2480A"/>
    <w:rsid w:val="00D251EA"/>
    <w:rsid w:val="00D260B3"/>
    <w:rsid w:val="00D303EC"/>
    <w:rsid w:val="00D30710"/>
    <w:rsid w:val="00D30C22"/>
    <w:rsid w:val="00D32121"/>
    <w:rsid w:val="00D32EDF"/>
    <w:rsid w:val="00D33D01"/>
    <w:rsid w:val="00D34A38"/>
    <w:rsid w:val="00D35520"/>
    <w:rsid w:val="00D35B9C"/>
    <w:rsid w:val="00D35CE5"/>
    <w:rsid w:val="00D36F90"/>
    <w:rsid w:val="00D370D7"/>
    <w:rsid w:val="00D37462"/>
    <w:rsid w:val="00D37BCB"/>
    <w:rsid w:val="00D401E7"/>
    <w:rsid w:val="00D4190C"/>
    <w:rsid w:val="00D41BBC"/>
    <w:rsid w:val="00D41E07"/>
    <w:rsid w:val="00D4250D"/>
    <w:rsid w:val="00D42E30"/>
    <w:rsid w:val="00D4325F"/>
    <w:rsid w:val="00D44448"/>
    <w:rsid w:val="00D44449"/>
    <w:rsid w:val="00D44E26"/>
    <w:rsid w:val="00D4509A"/>
    <w:rsid w:val="00D4581D"/>
    <w:rsid w:val="00D45DB6"/>
    <w:rsid w:val="00D469F4"/>
    <w:rsid w:val="00D5021B"/>
    <w:rsid w:val="00D50E76"/>
    <w:rsid w:val="00D51035"/>
    <w:rsid w:val="00D52D4F"/>
    <w:rsid w:val="00D5395B"/>
    <w:rsid w:val="00D53DB8"/>
    <w:rsid w:val="00D5546A"/>
    <w:rsid w:val="00D56571"/>
    <w:rsid w:val="00D56D51"/>
    <w:rsid w:val="00D60961"/>
    <w:rsid w:val="00D6193B"/>
    <w:rsid w:val="00D62220"/>
    <w:rsid w:val="00D62244"/>
    <w:rsid w:val="00D6265C"/>
    <w:rsid w:val="00D63683"/>
    <w:rsid w:val="00D646F7"/>
    <w:rsid w:val="00D64B87"/>
    <w:rsid w:val="00D64D23"/>
    <w:rsid w:val="00D65044"/>
    <w:rsid w:val="00D65D94"/>
    <w:rsid w:val="00D6644D"/>
    <w:rsid w:val="00D67F75"/>
    <w:rsid w:val="00D700AF"/>
    <w:rsid w:val="00D710D6"/>
    <w:rsid w:val="00D71447"/>
    <w:rsid w:val="00D71868"/>
    <w:rsid w:val="00D71965"/>
    <w:rsid w:val="00D71BD4"/>
    <w:rsid w:val="00D72379"/>
    <w:rsid w:val="00D7269F"/>
    <w:rsid w:val="00D72871"/>
    <w:rsid w:val="00D72DE1"/>
    <w:rsid w:val="00D72ECF"/>
    <w:rsid w:val="00D734BE"/>
    <w:rsid w:val="00D743CF"/>
    <w:rsid w:val="00D746FF"/>
    <w:rsid w:val="00D74B6A"/>
    <w:rsid w:val="00D755F0"/>
    <w:rsid w:val="00D75C93"/>
    <w:rsid w:val="00D76088"/>
    <w:rsid w:val="00D768F4"/>
    <w:rsid w:val="00D77C8A"/>
    <w:rsid w:val="00D80912"/>
    <w:rsid w:val="00D80D7F"/>
    <w:rsid w:val="00D80F66"/>
    <w:rsid w:val="00D83683"/>
    <w:rsid w:val="00D83E17"/>
    <w:rsid w:val="00D84CBF"/>
    <w:rsid w:val="00D84E17"/>
    <w:rsid w:val="00D85A1E"/>
    <w:rsid w:val="00D85F45"/>
    <w:rsid w:val="00D8636E"/>
    <w:rsid w:val="00D865C7"/>
    <w:rsid w:val="00D866ED"/>
    <w:rsid w:val="00D868A3"/>
    <w:rsid w:val="00D87197"/>
    <w:rsid w:val="00D8792A"/>
    <w:rsid w:val="00D87DAE"/>
    <w:rsid w:val="00D90E16"/>
    <w:rsid w:val="00D92EB0"/>
    <w:rsid w:val="00D93412"/>
    <w:rsid w:val="00D9481A"/>
    <w:rsid w:val="00D95ABA"/>
    <w:rsid w:val="00D97106"/>
    <w:rsid w:val="00D9773E"/>
    <w:rsid w:val="00D97D8A"/>
    <w:rsid w:val="00DA06A6"/>
    <w:rsid w:val="00DA0BFC"/>
    <w:rsid w:val="00DA41D8"/>
    <w:rsid w:val="00DA692E"/>
    <w:rsid w:val="00DA7E04"/>
    <w:rsid w:val="00DB21A4"/>
    <w:rsid w:val="00DB2223"/>
    <w:rsid w:val="00DB2658"/>
    <w:rsid w:val="00DB2EE4"/>
    <w:rsid w:val="00DB4145"/>
    <w:rsid w:val="00DB4D39"/>
    <w:rsid w:val="00DC0129"/>
    <w:rsid w:val="00DC02D3"/>
    <w:rsid w:val="00DC2AC5"/>
    <w:rsid w:val="00DC3B0D"/>
    <w:rsid w:val="00DC47ED"/>
    <w:rsid w:val="00DC59BC"/>
    <w:rsid w:val="00DC5A29"/>
    <w:rsid w:val="00DC6222"/>
    <w:rsid w:val="00DC753C"/>
    <w:rsid w:val="00DC75FA"/>
    <w:rsid w:val="00DC7CA1"/>
    <w:rsid w:val="00DD108B"/>
    <w:rsid w:val="00DD12AF"/>
    <w:rsid w:val="00DD2718"/>
    <w:rsid w:val="00DD31CA"/>
    <w:rsid w:val="00DD3542"/>
    <w:rsid w:val="00DD7BBB"/>
    <w:rsid w:val="00DD7C15"/>
    <w:rsid w:val="00DE046B"/>
    <w:rsid w:val="00DE0DA6"/>
    <w:rsid w:val="00DE45D3"/>
    <w:rsid w:val="00DE4B88"/>
    <w:rsid w:val="00DE6724"/>
    <w:rsid w:val="00DE6EE3"/>
    <w:rsid w:val="00DE7A89"/>
    <w:rsid w:val="00DE7E25"/>
    <w:rsid w:val="00DE7FAC"/>
    <w:rsid w:val="00DF00C3"/>
    <w:rsid w:val="00DF04A2"/>
    <w:rsid w:val="00DF0DA2"/>
    <w:rsid w:val="00DF1BC0"/>
    <w:rsid w:val="00DF1C30"/>
    <w:rsid w:val="00DF2A4E"/>
    <w:rsid w:val="00DF44B1"/>
    <w:rsid w:val="00DF4CB6"/>
    <w:rsid w:val="00DF55C4"/>
    <w:rsid w:val="00DF5EC3"/>
    <w:rsid w:val="00DF618B"/>
    <w:rsid w:val="00DF6B3E"/>
    <w:rsid w:val="00DF6CEC"/>
    <w:rsid w:val="00E00C63"/>
    <w:rsid w:val="00E01160"/>
    <w:rsid w:val="00E01294"/>
    <w:rsid w:val="00E015F2"/>
    <w:rsid w:val="00E0183A"/>
    <w:rsid w:val="00E02F45"/>
    <w:rsid w:val="00E03E39"/>
    <w:rsid w:val="00E0698E"/>
    <w:rsid w:val="00E072E3"/>
    <w:rsid w:val="00E07394"/>
    <w:rsid w:val="00E07476"/>
    <w:rsid w:val="00E07AEC"/>
    <w:rsid w:val="00E07DC4"/>
    <w:rsid w:val="00E108B2"/>
    <w:rsid w:val="00E1105D"/>
    <w:rsid w:val="00E126A1"/>
    <w:rsid w:val="00E1335D"/>
    <w:rsid w:val="00E13681"/>
    <w:rsid w:val="00E13AA6"/>
    <w:rsid w:val="00E13F1B"/>
    <w:rsid w:val="00E14B7E"/>
    <w:rsid w:val="00E172D3"/>
    <w:rsid w:val="00E200FE"/>
    <w:rsid w:val="00E21607"/>
    <w:rsid w:val="00E22B12"/>
    <w:rsid w:val="00E232A5"/>
    <w:rsid w:val="00E26695"/>
    <w:rsid w:val="00E2675A"/>
    <w:rsid w:val="00E2733A"/>
    <w:rsid w:val="00E313D6"/>
    <w:rsid w:val="00E31CE9"/>
    <w:rsid w:val="00E328A3"/>
    <w:rsid w:val="00E34BB3"/>
    <w:rsid w:val="00E3595A"/>
    <w:rsid w:val="00E35C20"/>
    <w:rsid w:val="00E36D0E"/>
    <w:rsid w:val="00E372CB"/>
    <w:rsid w:val="00E37C04"/>
    <w:rsid w:val="00E40B5C"/>
    <w:rsid w:val="00E41336"/>
    <w:rsid w:val="00E4140B"/>
    <w:rsid w:val="00E41E18"/>
    <w:rsid w:val="00E41F11"/>
    <w:rsid w:val="00E41F5D"/>
    <w:rsid w:val="00E41FA6"/>
    <w:rsid w:val="00E4397B"/>
    <w:rsid w:val="00E43CBC"/>
    <w:rsid w:val="00E47A85"/>
    <w:rsid w:val="00E5011A"/>
    <w:rsid w:val="00E50B1C"/>
    <w:rsid w:val="00E52374"/>
    <w:rsid w:val="00E53890"/>
    <w:rsid w:val="00E53E4C"/>
    <w:rsid w:val="00E54524"/>
    <w:rsid w:val="00E547C4"/>
    <w:rsid w:val="00E55FE4"/>
    <w:rsid w:val="00E56E1B"/>
    <w:rsid w:val="00E5784B"/>
    <w:rsid w:val="00E57CFC"/>
    <w:rsid w:val="00E60A4F"/>
    <w:rsid w:val="00E61180"/>
    <w:rsid w:val="00E632FC"/>
    <w:rsid w:val="00E64177"/>
    <w:rsid w:val="00E64282"/>
    <w:rsid w:val="00E644EE"/>
    <w:rsid w:val="00E66ECE"/>
    <w:rsid w:val="00E67485"/>
    <w:rsid w:val="00E678E0"/>
    <w:rsid w:val="00E709E7"/>
    <w:rsid w:val="00E70EFD"/>
    <w:rsid w:val="00E710EC"/>
    <w:rsid w:val="00E71362"/>
    <w:rsid w:val="00E71D05"/>
    <w:rsid w:val="00E72B13"/>
    <w:rsid w:val="00E72E2C"/>
    <w:rsid w:val="00E73CA8"/>
    <w:rsid w:val="00E74070"/>
    <w:rsid w:val="00E7413B"/>
    <w:rsid w:val="00E74FD5"/>
    <w:rsid w:val="00E750F7"/>
    <w:rsid w:val="00E762BF"/>
    <w:rsid w:val="00E76CD3"/>
    <w:rsid w:val="00E76E97"/>
    <w:rsid w:val="00E80175"/>
    <w:rsid w:val="00E801C8"/>
    <w:rsid w:val="00E80DA6"/>
    <w:rsid w:val="00E81104"/>
    <w:rsid w:val="00E81206"/>
    <w:rsid w:val="00E81250"/>
    <w:rsid w:val="00E81671"/>
    <w:rsid w:val="00E81962"/>
    <w:rsid w:val="00E825ED"/>
    <w:rsid w:val="00E84A3C"/>
    <w:rsid w:val="00E84B7B"/>
    <w:rsid w:val="00E8576D"/>
    <w:rsid w:val="00E85DB6"/>
    <w:rsid w:val="00E85EA9"/>
    <w:rsid w:val="00E85F06"/>
    <w:rsid w:val="00E8605C"/>
    <w:rsid w:val="00E86931"/>
    <w:rsid w:val="00E91481"/>
    <w:rsid w:val="00E91767"/>
    <w:rsid w:val="00E92314"/>
    <w:rsid w:val="00E937C3"/>
    <w:rsid w:val="00E93C45"/>
    <w:rsid w:val="00E940BA"/>
    <w:rsid w:val="00E94836"/>
    <w:rsid w:val="00E94AE8"/>
    <w:rsid w:val="00E94B4D"/>
    <w:rsid w:val="00E95551"/>
    <w:rsid w:val="00E9576D"/>
    <w:rsid w:val="00E95954"/>
    <w:rsid w:val="00E95A8D"/>
    <w:rsid w:val="00E9709C"/>
    <w:rsid w:val="00E97B19"/>
    <w:rsid w:val="00EA005F"/>
    <w:rsid w:val="00EA03C8"/>
    <w:rsid w:val="00EA0481"/>
    <w:rsid w:val="00EA07DA"/>
    <w:rsid w:val="00EA1322"/>
    <w:rsid w:val="00EA1905"/>
    <w:rsid w:val="00EA21C9"/>
    <w:rsid w:val="00EA33C7"/>
    <w:rsid w:val="00EA3C7D"/>
    <w:rsid w:val="00EA4B88"/>
    <w:rsid w:val="00EA51A1"/>
    <w:rsid w:val="00EA6895"/>
    <w:rsid w:val="00EA68BD"/>
    <w:rsid w:val="00EA6A85"/>
    <w:rsid w:val="00EB1085"/>
    <w:rsid w:val="00EB1B47"/>
    <w:rsid w:val="00EB3375"/>
    <w:rsid w:val="00EB38A3"/>
    <w:rsid w:val="00EB3AD9"/>
    <w:rsid w:val="00EB45C6"/>
    <w:rsid w:val="00EB48CA"/>
    <w:rsid w:val="00EB4BCC"/>
    <w:rsid w:val="00EB54D7"/>
    <w:rsid w:val="00EB5B5D"/>
    <w:rsid w:val="00EB6324"/>
    <w:rsid w:val="00EB706C"/>
    <w:rsid w:val="00EC05FA"/>
    <w:rsid w:val="00EC0DFC"/>
    <w:rsid w:val="00EC1E7B"/>
    <w:rsid w:val="00EC49E9"/>
    <w:rsid w:val="00EC4C1F"/>
    <w:rsid w:val="00EC57FA"/>
    <w:rsid w:val="00EC6CAF"/>
    <w:rsid w:val="00EC7077"/>
    <w:rsid w:val="00EC742B"/>
    <w:rsid w:val="00EC75DD"/>
    <w:rsid w:val="00ED0C38"/>
    <w:rsid w:val="00ED1324"/>
    <w:rsid w:val="00ED1482"/>
    <w:rsid w:val="00ED1CD7"/>
    <w:rsid w:val="00ED2949"/>
    <w:rsid w:val="00ED3CE9"/>
    <w:rsid w:val="00ED3F13"/>
    <w:rsid w:val="00ED4B0B"/>
    <w:rsid w:val="00ED5027"/>
    <w:rsid w:val="00ED5D6F"/>
    <w:rsid w:val="00ED66E1"/>
    <w:rsid w:val="00ED6B9D"/>
    <w:rsid w:val="00ED7002"/>
    <w:rsid w:val="00EE0E5F"/>
    <w:rsid w:val="00EE1B1E"/>
    <w:rsid w:val="00EE2766"/>
    <w:rsid w:val="00EE3C2B"/>
    <w:rsid w:val="00EE3DC4"/>
    <w:rsid w:val="00EE468B"/>
    <w:rsid w:val="00EE46CA"/>
    <w:rsid w:val="00EE4FC7"/>
    <w:rsid w:val="00EE6745"/>
    <w:rsid w:val="00EE6770"/>
    <w:rsid w:val="00EE68BE"/>
    <w:rsid w:val="00EE6F3C"/>
    <w:rsid w:val="00EE6F9F"/>
    <w:rsid w:val="00EE7D35"/>
    <w:rsid w:val="00EF0EDC"/>
    <w:rsid w:val="00EF259C"/>
    <w:rsid w:val="00EF2629"/>
    <w:rsid w:val="00EF2A8F"/>
    <w:rsid w:val="00EF3CD5"/>
    <w:rsid w:val="00EF4A4C"/>
    <w:rsid w:val="00EF576C"/>
    <w:rsid w:val="00EF63E1"/>
    <w:rsid w:val="00EF7334"/>
    <w:rsid w:val="00EF736B"/>
    <w:rsid w:val="00F00007"/>
    <w:rsid w:val="00F008D2"/>
    <w:rsid w:val="00F02668"/>
    <w:rsid w:val="00F02F33"/>
    <w:rsid w:val="00F03914"/>
    <w:rsid w:val="00F04E08"/>
    <w:rsid w:val="00F05DC2"/>
    <w:rsid w:val="00F05ED2"/>
    <w:rsid w:val="00F06084"/>
    <w:rsid w:val="00F070B6"/>
    <w:rsid w:val="00F07DAC"/>
    <w:rsid w:val="00F10689"/>
    <w:rsid w:val="00F11D56"/>
    <w:rsid w:val="00F11E02"/>
    <w:rsid w:val="00F1274E"/>
    <w:rsid w:val="00F128DA"/>
    <w:rsid w:val="00F13862"/>
    <w:rsid w:val="00F15407"/>
    <w:rsid w:val="00F15B47"/>
    <w:rsid w:val="00F201E8"/>
    <w:rsid w:val="00F20E4E"/>
    <w:rsid w:val="00F2274D"/>
    <w:rsid w:val="00F2297D"/>
    <w:rsid w:val="00F22D8D"/>
    <w:rsid w:val="00F23123"/>
    <w:rsid w:val="00F23285"/>
    <w:rsid w:val="00F23BB6"/>
    <w:rsid w:val="00F2405A"/>
    <w:rsid w:val="00F24426"/>
    <w:rsid w:val="00F25145"/>
    <w:rsid w:val="00F25CFF"/>
    <w:rsid w:val="00F2774F"/>
    <w:rsid w:val="00F31384"/>
    <w:rsid w:val="00F319FB"/>
    <w:rsid w:val="00F3223B"/>
    <w:rsid w:val="00F333CB"/>
    <w:rsid w:val="00F34DF0"/>
    <w:rsid w:val="00F35D1E"/>
    <w:rsid w:val="00F35DC4"/>
    <w:rsid w:val="00F366A0"/>
    <w:rsid w:val="00F372F7"/>
    <w:rsid w:val="00F37E4C"/>
    <w:rsid w:val="00F40A97"/>
    <w:rsid w:val="00F41C4A"/>
    <w:rsid w:val="00F42B72"/>
    <w:rsid w:val="00F435CF"/>
    <w:rsid w:val="00F4384D"/>
    <w:rsid w:val="00F4425C"/>
    <w:rsid w:val="00F44B5E"/>
    <w:rsid w:val="00F451D5"/>
    <w:rsid w:val="00F45520"/>
    <w:rsid w:val="00F46BC8"/>
    <w:rsid w:val="00F478D1"/>
    <w:rsid w:val="00F47BBC"/>
    <w:rsid w:val="00F47CC2"/>
    <w:rsid w:val="00F51860"/>
    <w:rsid w:val="00F518DE"/>
    <w:rsid w:val="00F52421"/>
    <w:rsid w:val="00F5322A"/>
    <w:rsid w:val="00F5428D"/>
    <w:rsid w:val="00F55678"/>
    <w:rsid w:val="00F5677F"/>
    <w:rsid w:val="00F56DC2"/>
    <w:rsid w:val="00F6049E"/>
    <w:rsid w:val="00F60D2F"/>
    <w:rsid w:val="00F6143F"/>
    <w:rsid w:val="00F61584"/>
    <w:rsid w:val="00F61D33"/>
    <w:rsid w:val="00F6200E"/>
    <w:rsid w:val="00F64BE3"/>
    <w:rsid w:val="00F64FD2"/>
    <w:rsid w:val="00F707DB"/>
    <w:rsid w:val="00F70D8F"/>
    <w:rsid w:val="00F7218A"/>
    <w:rsid w:val="00F73607"/>
    <w:rsid w:val="00F73C5C"/>
    <w:rsid w:val="00F7406C"/>
    <w:rsid w:val="00F751CD"/>
    <w:rsid w:val="00F76552"/>
    <w:rsid w:val="00F768B1"/>
    <w:rsid w:val="00F76AC1"/>
    <w:rsid w:val="00F76C9C"/>
    <w:rsid w:val="00F76CE7"/>
    <w:rsid w:val="00F80CA1"/>
    <w:rsid w:val="00F84F7F"/>
    <w:rsid w:val="00F84FC2"/>
    <w:rsid w:val="00F858DA"/>
    <w:rsid w:val="00F85C9C"/>
    <w:rsid w:val="00F8648F"/>
    <w:rsid w:val="00F86C72"/>
    <w:rsid w:val="00F86C7E"/>
    <w:rsid w:val="00F90034"/>
    <w:rsid w:val="00F91408"/>
    <w:rsid w:val="00F91EC1"/>
    <w:rsid w:val="00F924DA"/>
    <w:rsid w:val="00F9269F"/>
    <w:rsid w:val="00F94679"/>
    <w:rsid w:val="00F95BCD"/>
    <w:rsid w:val="00F95E58"/>
    <w:rsid w:val="00F9611A"/>
    <w:rsid w:val="00F97D9F"/>
    <w:rsid w:val="00FA0873"/>
    <w:rsid w:val="00FA0C21"/>
    <w:rsid w:val="00FA15C2"/>
    <w:rsid w:val="00FA2802"/>
    <w:rsid w:val="00FA2961"/>
    <w:rsid w:val="00FA3304"/>
    <w:rsid w:val="00FA5921"/>
    <w:rsid w:val="00FA695E"/>
    <w:rsid w:val="00FA6A19"/>
    <w:rsid w:val="00FB229B"/>
    <w:rsid w:val="00FB29E0"/>
    <w:rsid w:val="00FB34FE"/>
    <w:rsid w:val="00FB3F48"/>
    <w:rsid w:val="00FB4AAF"/>
    <w:rsid w:val="00FB4C04"/>
    <w:rsid w:val="00FB50EA"/>
    <w:rsid w:val="00FB5323"/>
    <w:rsid w:val="00FB6C4A"/>
    <w:rsid w:val="00FB7163"/>
    <w:rsid w:val="00FB7CA0"/>
    <w:rsid w:val="00FB7F15"/>
    <w:rsid w:val="00FC08BD"/>
    <w:rsid w:val="00FC0B73"/>
    <w:rsid w:val="00FC0FED"/>
    <w:rsid w:val="00FC1A46"/>
    <w:rsid w:val="00FC3E47"/>
    <w:rsid w:val="00FC3E77"/>
    <w:rsid w:val="00FC41A5"/>
    <w:rsid w:val="00FC5DD6"/>
    <w:rsid w:val="00FC7651"/>
    <w:rsid w:val="00FD03D4"/>
    <w:rsid w:val="00FD09CD"/>
    <w:rsid w:val="00FD1A1F"/>
    <w:rsid w:val="00FD1EE4"/>
    <w:rsid w:val="00FD21B8"/>
    <w:rsid w:val="00FD2E31"/>
    <w:rsid w:val="00FD329C"/>
    <w:rsid w:val="00FD487F"/>
    <w:rsid w:val="00FD5500"/>
    <w:rsid w:val="00FD5C5E"/>
    <w:rsid w:val="00FD68AB"/>
    <w:rsid w:val="00FD6946"/>
    <w:rsid w:val="00FD71FC"/>
    <w:rsid w:val="00FD7222"/>
    <w:rsid w:val="00FD7AB9"/>
    <w:rsid w:val="00FD7C30"/>
    <w:rsid w:val="00FE0A38"/>
    <w:rsid w:val="00FE1001"/>
    <w:rsid w:val="00FE17D6"/>
    <w:rsid w:val="00FE1AEA"/>
    <w:rsid w:val="00FE286B"/>
    <w:rsid w:val="00FE2B20"/>
    <w:rsid w:val="00FE3563"/>
    <w:rsid w:val="00FE455E"/>
    <w:rsid w:val="00FE461A"/>
    <w:rsid w:val="00FE5180"/>
    <w:rsid w:val="00FE670E"/>
    <w:rsid w:val="00FF0833"/>
    <w:rsid w:val="00FF102E"/>
    <w:rsid w:val="00FF1178"/>
    <w:rsid w:val="00FF1AFB"/>
    <w:rsid w:val="00FF56AE"/>
    <w:rsid w:val="00FF570D"/>
    <w:rsid w:val="00FF6F13"/>
    <w:rsid w:val="00FF6F5B"/>
    <w:rsid w:val="00FF70BF"/>
    <w:rsid w:val="00FF7C9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Batang"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7A1"/>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FF5"/>
    <w:rPr>
      <w:rFonts w:cs="Calibri"/>
    </w:rPr>
  </w:style>
  <w:style w:type="paragraph" w:styleId="BalloonText">
    <w:name w:val="Balloon Text"/>
    <w:basedOn w:val="Normal"/>
    <w:link w:val="BalloonTextChar"/>
    <w:uiPriority w:val="99"/>
    <w:semiHidden/>
    <w:rsid w:val="00B86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867F2"/>
    <w:rPr>
      <w:rFonts w:ascii="Tahoma" w:hAnsi="Tahoma" w:cs="Tahoma"/>
      <w:sz w:val="16"/>
      <w:szCs w:val="16"/>
    </w:rPr>
  </w:style>
  <w:style w:type="table" w:styleId="TableGrid">
    <w:name w:val="Table Grid"/>
    <w:basedOn w:val="TableNormal"/>
    <w:uiPriority w:val="99"/>
    <w:rsid w:val="00C163B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F1BC0"/>
    <w:pPr>
      <w:ind w:left="720"/>
    </w:pPr>
  </w:style>
  <w:style w:type="numbering" w:customStyle="1" w:styleId="Style1">
    <w:name w:val="Style1"/>
    <w:rsid w:val="000362F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19</Pages>
  <Words>37</Words>
  <Characters>216</Characters>
  <Application>Microsoft Office Outlook</Application>
  <DocSecurity>0</DocSecurity>
  <Lines>0</Lines>
  <Paragraphs>0</Paragraphs>
  <ScaleCrop>false</ScaleCrop>
  <Company>Flow Cal Measurement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Bowen</dc:creator>
  <cp:keywords/>
  <dc:description/>
  <cp:lastModifiedBy>Admin</cp:lastModifiedBy>
  <cp:revision>13</cp:revision>
  <cp:lastPrinted>2014-03-12T22:15:00Z</cp:lastPrinted>
  <dcterms:created xsi:type="dcterms:W3CDTF">2014-03-07T18:12:00Z</dcterms:created>
  <dcterms:modified xsi:type="dcterms:W3CDTF">2014-03-12T22:29:00Z</dcterms:modified>
</cp:coreProperties>
</file>